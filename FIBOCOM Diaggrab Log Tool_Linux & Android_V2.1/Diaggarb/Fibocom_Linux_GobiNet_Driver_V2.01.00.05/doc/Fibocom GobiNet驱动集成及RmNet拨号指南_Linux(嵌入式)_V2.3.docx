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B0D56" w14:textId="643A2AA7" w:rsidR="00746569" w:rsidRDefault="00E45F43">
      <w:pPr>
        <w:spacing w:line="240" w:lineRule="auto"/>
        <w:rPr>
          <w:rFonts w:eastAsiaTheme="minorEastAsia"/>
          <w:spacing w:val="-2"/>
        </w:rPr>
      </w:pPr>
      <w:r w:rsidRPr="00746569">
        <w:rPr>
          <w:rFonts w:ascii="微软雅黑" w:eastAsiaTheme="minorEastAsia" w:hAnsi="微软雅黑" w:cs="微软雅黑"/>
          <w:noProof/>
          <w:spacing w:val="-2"/>
        </w:rPr>
        <w:drawing>
          <wp:anchor distT="0" distB="0" distL="114300" distR="114300" simplePos="0" relativeHeight="251686912" behindDoc="1" locked="0" layoutInCell="1" allowOverlap="1" wp14:anchorId="5BB7D25D" wp14:editId="0CB4D6FB">
            <wp:simplePos x="0" y="0"/>
            <wp:positionH relativeFrom="page">
              <wp:posOffset>-90170</wp:posOffset>
            </wp:positionH>
            <wp:positionV relativeFrom="paragraph">
              <wp:posOffset>-763905</wp:posOffset>
            </wp:positionV>
            <wp:extent cx="7703185" cy="10675620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新英文产品文档封面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185" cy="1067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E9E5A" w14:textId="2295679D" w:rsidR="009A38C5" w:rsidRPr="00E45F43" w:rsidRDefault="00746569">
      <w:pPr>
        <w:widowControl/>
        <w:spacing w:line="240" w:lineRule="auto"/>
        <w:rPr>
          <w:rFonts w:eastAsiaTheme="minorEastAsia"/>
          <w:spacing w:val="-2"/>
        </w:rPr>
      </w:pPr>
      <w:r w:rsidRPr="00746569">
        <w:rPr>
          <w:rFonts w:eastAsiaTheme="minorEastAsia"/>
          <w:noProof/>
          <w:spacing w:val="-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1B5FC" wp14:editId="7CB90CE5">
                <wp:simplePos x="0" y="0"/>
                <wp:positionH relativeFrom="margin">
                  <wp:align>right</wp:align>
                </wp:positionH>
                <wp:positionV relativeFrom="paragraph">
                  <wp:posOffset>2367280</wp:posOffset>
                </wp:positionV>
                <wp:extent cx="6442517" cy="3951798"/>
                <wp:effectExtent l="0" t="0" r="0" b="0"/>
                <wp:wrapNone/>
                <wp:docPr id="3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517" cy="3951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1BB40939" w14:textId="11AB11A4" w:rsidR="00746569" w:rsidRPr="00CD69EF" w:rsidRDefault="00746569" w:rsidP="00CD69EF">
                            <w:pPr>
                              <w:pStyle w:val="Fibocomzh7"/>
                            </w:pPr>
                            <w:r w:rsidRPr="00FA7A9C">
                              <w:rPr>
                                <w:rFonts w:hint="eastAsia"/>
                              </w:rPr>
                              <w:t>Gobi</w:t>
                            </w:r>
                            <w:r w:rsidRPr="00FA7A9C">
                              <w:t>N</w:t>
                            </w:r>
                            <w:r w:rsidRPr="00FA7A9C">
                              <w:rPr>
                                <w:rFonts w:hint="eastAsia"/>
                              </w:rPr>
                              <w:t>et</w:t>
                            </w:r>
                            <w:r w:rsidRPr="00FA7A9C">
                              <w:rPr>
                                <w:rFonts w:hint="eastAsia"/>
                              </w:rPr>
                              <w:t>驱动集成及</w:t>
                            </w:r>
                            <w:r w:rsidR="006A580A">
                              <w:rPr>
                                <w:rFonts w:hint="eastAsia"/>
                              </w:rPr>
                              <w:t>RmN</w:t>
                            </w:r>
                            <w:r w:rsidRPr="00FA7A9C">
                              <w:rPr>
                                <w:rFonts w:hint="eastAsia"/>
                              </w:rPr>
                              <w:t>et</w:t>
                            </w:r>
                            <w:r w:rsidRPr="00FA7A9C">
                              <w:rPr>
                                <w:rFonts w:hint="eastAsia"/>
                              </w:rPr>
                              <w:t>拨号指南</w:t>
                            </w:r>
                            <w:r w:rsidRPr="00FA7A9C">
                              <w:rPr>
                                <w:rFonts w:hint="eastAsia"/>
                              </w:rPr>
                              <w:t>_Linux</w:t>
                            </w:r>
                            <w:r w:rsidR="002D303A" w:rsidRPr="00FA7A9C">
                              <w:rPr>
                                <w:rFonts w:hint="eastAsia"/>
                              </w:rPr>
                              <w:t>（</w:t>
                            </w:r>
                            <w:r w:rsidRPr="00FA7A9C">
                              <w:rPr>
                                <w:rFonts w:hint="eastAsia"/>
                              </w:rPr>
                              <w:t>嵌入式</w:t>
                            </w:r>
                            <w:r w:rsidR="002D303A" w:rsidRPr="00FA7A9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60C8B1D" w14:textId="6DED77EA" w:rsidR="00746569" w:rsidRPr="00FA7A9C" w:rsidRDefault="005102D3" w:rsidP="00FA7A9C">
                            <w:pPr>
                              <w:pStyle w:val="Fibocomzh9"/>
                            </w:pPr>
                            <w:r w:rsidRPr="00FA7A9C">
                              <w:t>V</w:t>
                            </w:r>
                            <w:r w:rsidR="00FE7D9B">
                              <w:t>2.3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B5FC" id="文本框 53" o:spid="_x0000_s1026" style="position:absolute;margin-left:456.1pt;margin-top:186.4pt;width:507.3pt;height:311.1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" stroked="f">
                <v:textbox>
                  <w:txbxContent>
                    <w:p w14:paraId="1BB40939" w14:textId="11AB11A4" w:rsidR="00746569" w:rsidRPr="00CD69EF" w:rsidRDefault="00746569" w:rsidP="00CD69EF">
                      <w:pPr>
                        <w:pStyle w:val="Fibocomzh7"/>
                      </w:pPr>
                      <w:r w:rsidRPr="00FA7A9C">
                        <w:rPr>
                          <w:rFonts w:hint="eastAsia"/>
                        </w:rPr>
                        <w:t>Gobi</w:t>
                      </w:r>
                      <w:r w:rsidRPr="00FA7A9C">
                        <w:t>N</w:t>
                      </w:r>
                      <w:r w:rsidRPr="00FA7A9C">
                        <w:rPr>
                          <w:rFonts w:hint="eastAsia"/>
                        </w:rPr>
                        <w:t>et</w:t>
                      </w:r>
                      <w:r w:rsidRPr="00FA7A9C">
                        <w:rPr>
                          <w:rFonts w:hint="eastAsia"/>
                        </w:rPr>
                        <w:t>驱动集成及</w:t>
                      </w:r>
                      <w:r w:rsidR="006A580A">
                        <w:rPr>
                          <w:rFonts w:hint="eastAsia"/>
                        </w:rPr>
                        <w:t>RmN</w:t>
                      </w:r>
                      <w:r w:rsidRPr="00FA7A9C">
                        <w:rPr>
                          <w:rFonts w:hint="eastAsia"/>
                        </w:rPr>
                        <w:t>et</w:t>
                      </w:r>
                      <w:r w:rsidRPr="00FA7A9C">
                        <w:rPr>
                          <w:rFonts w:hint="eastAsia"/>
                        </w:rPr>
                        <w:t>拨号指南</w:t>
                      </w:r>
                      <w:r w:rsidRPr="00FA7A9C">
                        <w:rPr>
                          <w:rFonts w:hint="eastAsia"/>
                        </w:rPr>
                        <w:t>_Linux</w:t>
                      </w:r>
                      <w:r w:rsidR="002D303A" w:rsidRPr="00FA7A9C">
                        <w:rPr>
                          <w:rFonts w:hint="eastAsia"/>
                        </w:rPr>
                        <w:t>（</w:t>
                      </w:r>
                      <w:r w:rsidRPr="00FA7A9C">
                        <w:rPr>
                          <w:rFonts w:hint="eastAsia"/>
                        </w:rPr>
                        <w:t>嵌入式</w:t>
                      </w:r>
                      <w:r w:rsidR="002D303A" w:rsidRPr="00FA7A9C">
                        <w:rPr>
                          <w:rFonts w:hint="eastAsia"/>
                        </w:rPr>
                        <w:t>）</w:t>
                      </w:r>
                    </w:p>
                    <w:p w14:paraId="360C8B1D" w14:textId="6DED77EA" w:rsidR="00746569" w:rsidRPr="00FA7A9C" w:rsidRDefault="005102D3" w:rsidP="00FA7A9C">
                      <w:pPr>
                        <w:pStyle w:val="Fibocomzh9"/>
                      </w:pPr>
                      <w:r w:rsidRPr="00FA7A9C">
                        <w:t>V</w:t>
                      </w:r>
                      <w:r w:rsidR="00FE7D9B">
                        <w:t>2.3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spacing w:val="-2"/>
        </w:rPr>
        <w:br w:type="page"/>
      </w:r>
    </w:p>
    <w:p w14:paraId="7AD1F929" w14:textId="77777777" w:rsidR="00E45F43" w:rsidRPr="000C5008" w:rsidRDefault="00E45F43" w:rsidP="00E45F43">
      <w:pPr>
        <w:rPr>
          <w:rFonts w:ascii="思源黑体 CN Regular" w:eastAsia="思源黑体 CN Regular" w:hAnsi="思源黑体 CN Regular"/>
          <w:sz w:val="28"/>
          <w:szCs w:val="28"/>
        </w:rPr>
      </w:pPr>
      <w:r w:rsidRPr="000C5008">
        <w:rPr>
          <w:rFonts w:ascii="思源黑体 CN Regular" w:eastAsia="思源黑体 CN Regular" w:hAnsi="思源黑体 CN Regular"/>
          <w:sz w:val="28"/>
          <w:szCs w:val="28"/>
        </w:rPr>
        <w:lastRenderedPageBreak/>
        <w:t>版权声明</w:t>
      </w:r>
    </w:p>
    <w:p w14:paraId="645094DA" w14:textId="77777777" w:rsidR="00E45F43" w:rsidRPr="002405D6" w:rsidRDefault="00E45F43" w:rsidP="00E45F43">
      <w:r w:rsidRPr="002405D6">
        <w:rPr>
          <w:rFonts w:hint="eastAsia"/>
        </w:rPr>
        <w:t>版权所有</w:t>
      </w:r>
      <w:r w:rsidRPr="002405D6">
        <w:rPr>
          <w:rFonts w:hint="eastAsia"/>
        </w:rPr>
        <w:t>©</w:t>
      </w:r>
      <w:r w:rsidRPr="002405D6">
        <w:t>2021</w:t>
      </w:r>
      <w:r w:rsidRPr="002405D6">
        <w:t>深圳市广和通无线股份有限公司。保留一切权利。</w:t>
      </w:r>
    </w:p>
    <w:p w14:paraId="026B4BE3" w14:textId="77777777" w:rsidR="00E45F43" w:rsidRDefault="00E45F43" w:rsidP="00E45F43">
      <w:r w:rsidRPr="002405D6">
        <w:rPr>
          <w:rFonts w:hint="eastAsia"/>
        </w:rPr>
        <w:t>非经本公司书面许可，任何单位和个人不得擅自摘抄、复制本文档内容的部分或全部，并不得以任何形式传播。</w:t>
      </w:r>
    </w:p>
    <w:p w14:paraId="694AEB06" w14:textId="77777777" w:rsidR="00E45F43" w:rsidRPr="000C5008" w:rsidRDefault="00E45F43" w:rsidP="00E45F43"/>
    <w:p w14:paraId="7A2741C9" w14:textId="77777777" w:rsidR="00E45F43" w:rsidRPr="00110705" w:rsidRDefault="00E45F43" w:rsidP="00E45F43"/>
    <w:p w14:paraId="4F13AF7C" w14:textId="77777777" w:rsidR="00E45F43" w:rsidRPr="00110705" w:rsidRDefault="00E45F43" w:rsidP="00E45F43">
      <w:pPr>
        <w:spacing w:before="240" w:after="312" w:line="288" w:lineRule="auto"/>
        <w:rPr>
          <w:rFonts w:eastAsia="思源黑体 CN Regular"/>
          <w:sz w:val="28"/>
        </w:rPr>
      </w:pPr>
      <w:r w:rsidRPr="00110705">
        <w:rPr>
          <w:rFonts w:eastAsia="思源黑体 CN Regular"/>
          <w:sz w:val="28"/>
        </w:rPr>
        <w:t>注意</w:t>
      </w:r>
    </w:p>
    <w:p w14:paraId="413FFE70" w14:textId="77777777" w:rsidR="00E45F43" w:rsidRPr="002405D6" w:rsidRDefault="00E45F43" w:rsidP="00E45F43">
      <w:pPr>
        <w:spacing w:after="312"/>
      </w:pPr>
      <w:r w:rsidRPr="002405D6">
        <w:rPr>
          <w:rFonts w:hint="eastAsia"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14:paraId="4F10F916" w14:textId="77777777" w:rsidR="00E45F43" w:rsidRPr="00984A13" w:rsidRDefault="00E45F43" w:rsidP="00E45F43"/>
    <w:p w14:paraId="59309822" w14:textId="77777777" w:rsidR="00E45F43" w:rsidRPr="00984A13" w:rsidRDefault="00E45F43" w:rsidP="00E45F43"/>
    <w:p w14:paraId="384933B5" w14:textId="77777777" w:rsidR="00E45F43" w:rsidRPr="00110705" w:rsidRDefault="00E45F43" w:rsidP="00E45F43">
      <w:pPr>
        <w:spacing w:before="240" w:after="312" w:line="288" w:lineRule="auto"/>
        <w:rPr>
          <w:rFonts w:eastAsia="思源黑体 CN Regular"/>
          <w:sz w:val="28"/>
        </w:rPr>
      </w:pPr>
      <w:r w:rsidRPr="00110705">
        <w:rPr>
          <w:rFonts w:eastAsia="思源黑体 CN Regular"/>
          <w:sz w:val="28"/>
        </w:rPr>
        <w:t>商标申明</w:t>
      </w:r>
    </w:p>
    <w:p w14:paraId="6B517B0C" w14:textId="77777777" w:rsidR="00E45F43" w:rsidRPr="00984A13" w:rsidRDefault="00E45F43" w:rsidP="00E45F43">
      <w:pPr>
        <w:spacing w:after="312"/>
      </w:pPr>
      <w:r w:rsidRPr="00110705">
        <w:rPr>
          <w:noProof/>
        </w:rPr>
        <w:drawing>
          <wp:inline distT="0" distB="0" distL="0" distR="0" wp14:anchorId="18682FEB" wp14:editId="700315D2">
            <wp:extent cx="972980" cy="136800"/>
            <wp:effectExtent l="0" t="0" r="0" b="0"/>
            <wp:docPr id="15" name="图片 15" descr="G:\repos\cbb\zh\static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pos\cbb\zh\static\images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80" cy="1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2405D6">
        <w:rPr>
          <w:rFonts w:hint="eastAsia"/>
        </w:rPr>
        <w:t>为深圳市广和通无线股份有限公司的注册商标，由所有人拥有。</w:t>
      </w:r>
    </w:p>
    <w:p w14:paraId="2FEA6276" w14:textId="77777777" w:rsidR="00E45F43" w:rsidRDefault="00E45F43" w:rsidP="00E45F43">
      <w:pPr>
        <w:spacing w:after="312"/>
      </w:pPr>
    </w:p>
    <w:p w14:paraId="4DD0204F" w14:textId="77777777" w:rsidR="00E45F43" w:rsidRDefault="00E45F43" w:rsidP="00E45F43">
      <w:pPr>
        <w:spacing w:after="312"/>
      </w:pPr>
    </w:p>
    <w:p w14:paraId="44744F90" w14:textId="77777777" w:rsidR="00E45F43" w:rsidRPr="00110705" w:rsidRDefault="00E45F43" w:rsidP="00E45F43">
      <w:pPr>
        <w:tabs>
          <w:tab w:val="right" w:pos="9740"/>
        </w:tabs>
        <w:spacing w:before="240" w:after="312" w:line="288" w:lineRule="auto"/>
        <w:rPr>
          <w:rFonts w:eastAsia="思源黑体 CN Regular"/>
          <w:sz w:val="28"/>
        </w:rPr>
      </w:pPr>
      <w:r w:rsidRPr="00110705">
        <w:rPr>
          <w:rFonts w:eastAsia="思源黑体 CN Regular"/>
          <w:sz w:val="28"/>
        </w:rPr>
        <w:t>联系方式</w:t>
      </w:r>
      <w:r>
        <w:rPr>
          <w:rFonts w:eastAsia="思源黑体 CN Regular"/>
          <w:sz w:val="28"/>
        </w:rPr>
        <w:tab/>
      </w:r>
    </w:p>
    <w:p w14:paraId="3D1D317D" w14:textId="381F19DE" w:rsidR="00E45F43" w:rsidRPr="002405D6" w:rsidRDefault="00E45F43" w:rsidP="00E45F43">
      <w:r w:rsidRPr="002405D6">
        <w:rPr>
          <w:rFonts w:hint="eastAsia"/>
        </w:rPr>
        <w:t>公司网址：</w:t>
      </w:r>
      <w:r w:rsidRPr="002405D6">
        <w:t xml:space="preserve"> </w:t>
      </w:r>
      <w:r w:rsidRPr="002405D6">
        <w:rPr>
          <w:color w:val="428BCA"/>
        </w:rPr>
        <w:t>https://www.</w:t>
      </w:r>
      <w:r w:rsidR="007619B6">
        <w:rPr>
          <w:color w:val="428BCA"/>
        </w:rPr>
        <w:t>Fibocom</w:t>
      </w:r>
      <w:r w:rsidRPr="002405D6">
        <w:rPr>
          <w:color w:val="428BCA"/>
        </w:rPr>
        <w:t>.com/</w:t>
      </w:r>
    </w:p>
    <w:p w14:paraId="24004AA6" w14:textId="77777777" w:rsidR="00E45F43" w:rsidRPr="002405D6" w:rsidRDefault="00E45F43" w:rsidP="00E45F43">
      <w:r w:rsidRPr="002405D6">
        <w:rPr>
          <w:rFonts w:hint="eastAsia"/>
        </w:rPr>
        <w:t>总部地址：深圳市南山区西丽街道西丽社区打石一路深圳国际创新谷六栋</w:t>
      </w:r>
      <w:r w:rsidRPr="002405D6">
        <w:t>A</w:t>
      </w:r>
      <w:r w:rsidRPr="002405D6">
        <w:t>座</w:t>
      </w:r>
      <w:r w:rsidRPr="002405D6">
        <w:t>10-14</w:t>
      </w:r>
      <w:r w:rsidRPr="002405D6">
        <w:t>层</w:t>
      </w:r>
    </w:p>
    <w:p w14:paraId="6C4343B6" w14:textId="1A4F2A22" w:rsidR="00E45F43" w:rsidRPr="00596546" w:rsidRDefault="00E45F43" w:rsidP="00596546">
      <w:pPr>
        <w:sectPr w:rsidR="00E45F43" w:rsidRPr="00596546" w:rsidSect="00A400B1">
          <w:headerReference w:type="default" r:id="rId11"/>
          <w:footerReference w:type="default" r:id="rId12"/>
          <w:pgSz w:w="11906" w:h="16838"/>
          <w:pgMar w:top="1440" w:right="1083" w:bottom="1440" w:left="1083" w:header="851" w:footer="850" w:gutter="0"/>
          <w:pgNumType w:fmt="lowerRoman" w:start="1"/>
          <w:cols w:space="425"/>
          <w:docGrid w:type="lines" w:linePitch="312"/>
        </w:sectPr>
      </w:pPr>
      <w:r w:rsidRPr="002405D6">
        <w:rPr>
          <w:rFonts w:hint="eastAsia"/>
        </w:rPr>
        <w:t>总机：</w:t>
      </w:r>
      <w:r w:rsidRPr="002405D6">
        <w:t>+86 755-26733555</w:t>
      </w:r>
    </w:p>
    <w:p w14:paraId="7AE0B336" w14:textId="51EBAC12" w:rsidR="009A38C5" w:rsidRPr="00596546" w:rsidRDefault="0040110C" w:rsidP="00596546">
      <w:pPr>
        <w:pStyle w:val="Fibocomzhf"/>
      </w:pPr>
      <w:r w:rsidRPr="00BC31A5">
        <w:rPr>
          <w:rFonts w:hint="eastAsia"/>
        </w:rPr>
        <w:lastRenderedPageBreak/>
        <w:t>目录</w:t>
      </w:r>
    </w:p>
    <w:p w14:paraId="6A92976C" w14:textId="0918FE7E" w:rsidR="00FE7D9B" w:rsidRDefault="001667DD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r w:rsidRPr="00355D03">
        <w:rPr>
          <w:rFonts w:eastAsiaTheme="minorEastAsia"/>
          <w:b/>
          <w:sz w:val="21"/>
        </w:rPr>
        <w:fldChar w:fldCharType="begin"/>
      </w:r>
      <w:r w:rsidRPr="00355D03">
        <w:rPr>
          <w:rFonts w:eastAsiaTheme="minorEastAsia"/>
          <w:sz w:val="21"/>
        </w:rPr>
        <w:instrText xml:space="preserve"> TOC \o "1-4" \h \z \u </w:instrText>
      </w:r>
      <w:r w:rsidRPr="00355D03">
        <w:rPr>
          <w:rFonts w:eastAsiaTheme="minorEastAsia"/>
          <w:b/>
          <w:sz w:val="21"/>
        </w:rPr>
        <w:fldChar w:fldCharType="separate"/>
      </w:r>
      <w:hyperlink w:anchor="_Toc86744439" w:history="1">
        <w:r w:rsidR="00FE7D9B" w:rsidRPr="008B74B9">
          <w:rPr>
            <w:rStyle w:val="afa"/>
            <w:noProof/>
          </w:rPr>
          <w:t>修订记录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_Toc86744439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3</w:t>
        </w:r>
        <w:r w:rsidR="00FE7D9B">
          <w:rPr>
            <w:noProof/>
            <w:webHidden/>
          </w:rPr>
          <w:fldChar w:fldCharType="end"/>
        </w:r>
      </w:hyperlink>
    </w:p>
    <w:p w14:paraId="14C7E80C" w14:textId="6FB440A2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40" w:history="1">
        <w:r w:rsidR="00FE7D9B" w:rsidRPr="008B74B9">
          <w:rPr>
            <w:rStyle w:val="afa"/>
            <w:noProof/>
          </w:rPr>
          <w:t>1 引言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_Toc86744440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5</w:t>
        </w:r>
        <w:r w:rsidR="00FE7D9B">
          <w:rPr>
            <w:noProof/>
            <w:webHidden/>
          </w:rPr>
          <w:fldChar w:fldCharType="end"/>
        </w:r>
      </w:hyperlink>
    </w:p>
    <w:p w14:paraId="541DD7B8" w14:textId="0554D395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1" w:history="1">
        <w:r w:rsidR="00FE7D9B" w:rsidRPr="008B74B9">
          <w:rPr>
            <w:rStyle w:val="afa"/>
            <w:noProof/>
          </w:rPr>
          <w:t>1.1 目的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_Toc86744441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5</w:t>
        </w:r>
        <w:r w:rsidR="00FE7D9B">
          <w:rPr>
            <w:noProof/>
            <w:webHidden/>
          </w:rPr>
          <w:fldChar w:fldCharType="end"/>
        </w:r>
      </w:hyperlink>
    </w:p>
    <w:p w14:paraId="17E99300" w14:textId="659609FF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2" w:history="1">
        <w:r w:rsidR="00FE7D9B" w:rsidRPr="008B74B9">
          <w:rPr>
            <w:rStyle w:val="afa"/>
            <w:noProof/>
          </w:rPr>
          <w:t>1.2 适用范围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_Toc86744442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5</w:t>
        </w:r>
        <w:r w:rsidR="00FE7D9B">
          <w:rPr>
            <w:noProof/>
            <w:webHidden/>
          </w:rPr>
          <w:fldChar w:fldCharType="end"/>
        </w:r>
      </w:hyperlink>
    </w:p>
    <w:p w14:paraId="76B922B7" w14:textId="5338500E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3" w:history="1">
        <w:r w:rsidR="00FE7D9B" w:rsidRPr="008B74B9">
          <w:rPr>
            <w:rStyle w:val="afa"/>
            <w:noProof/>
          </w:rPr>
          <w:t>1.3 预置条件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_Toc86744443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6</w:t>
        </w:r>
        <w:r w:rsidR="00FE7D9B">
          <w:rPr>
            <w:noProof/>
            <w:webHidden/>
          </w:rPr>
          <w:fldChar w:fldCharType="end"/>
        </w:r>
      </w:hyperlink>
    </w:p>
    <w:p w14:paraId="3775BDC4" w14:textId="43AE3A4D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4" w:history="1">
        <w:r w:rsidR="00FE7D9B" w:rsidRPr="008B74B9">
          <w:rPr>
            <w:rStyle w:val="afa"/>
            <w:noProof/>
          </w:rPr>
          <w:t>1.4 已适配的系统及内核版本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_Toc86744444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6</w:t>
        </w:r>
        <w:r w:rsidR="00FE7D9B">
          <w:rPr>
            <w:noProof/>
            <w:webHidden/>
          </w:rPr>
          <w:fldChar w:fldCharType="end"/>
        </w:r>
      </w:hyperlink>
    </w:p>
    <w:p w14:paraId="3AFDE8A3" w14:textId="1D3D73E4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45" w:history="1">
        <w:r w:rsidR="00FE7D9B" w:rsidRPr="008B74B9">
          <w:rPr>
            <w:rStyle w:val="afa"/>
            <w:noProof/>
          </w:rPr>
          <w:t>2</w:t>
        </w:r>
        <w:r w:rsidR="00FE7D9B" w:rsidRPr="008B74B9">
          <w:rPr>
            <w:rStyle w:val="afa"/>
            <w:rFonts w:hAnsi="思源黑体 CN Light"/>
            <w:noProof/>
          </w:rPr>
          <w:t xml:space="preserve"> </w:t>
        </w:r>
        <w:r w:rsidR="00FE7D9B" w:rsidRPr="008B74B9">
          <w:rPr>
            <w:rStyle w:val="afa"/>
            <w:noProof/>
          </w:rPr>
          <w:t>USB端口信息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_Toc86744445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7</w:t>
        </w:r>
        <w:r w:rsidR="00FE7D9B">
          <w:rPr>
            <w:noProof/>
            <w:webHidden/>
          </w:rPr>
          <w:fldChar w:fldCharType="end"/>
        </w:r>
      </w:hyperlink>
    </w:p>
    <w:p w14:paraId="39D2864A" w14:textId="127E18E3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46" w:history="1">
        <w:r w:rsidR="00FE7D9B" w:rsidRPr="008B74B9">
          <w:rPr>
            <w:rStyle w:val="afa"/>
            <w:noProof/>
          </w:rPr>
          <w:t>3 集成Fibocom模块option驱动信息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_Toc86744446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11</w:t>
        </w:r>
        <w:r w:rsidR="00FE7D9B">
          <w:rPr>
            <w:noProof/>
            <w:webHidden/>
          </w:rPr>
          <w:fldChar w:fldCharType="end"/>
        </w:r>
      </w:hyperlink>
    </w:p>
    <w:p w14:paraId="5C768CE3" w14:textId="70B5AF14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7" w:history="1">
        <w:r w:rsidR="00FE7D9B" w:rsidRPr="008B74B9">
          <w:rPr>
            <w:rStyle w:val="afa"/>
            <w:noProof/>
          </w:rPr>
          <w:t>3.1 配置Linux内核option串口驱动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_Toc86744447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11</w:t>
        </w:r>
        <w:r w:rsidR="00FE7D9B">
          <w:rPr>
            <w:noProof/>
            <w:webHidden/>
          </w:rPr>
          <w:fldChar w:fldCharType="end"/>
        </w:r>
      </w:hyperlink>
    </w:p>
    <w:p w14:paraId="4B07CFA8" w14:textId="02261165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48" w:history="1">
        <w:r w:rsidR="00FE7D9B" w:rsidRPr="008B74B9">
          <w:rPr>
            <w:rStyle w:val="afa"/>
            <w:noProof/>
          </w:rPr>
          <w:t>3.2 添加Fibocom模块VID/PID信息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_Toc86744448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12</w:t>
        </w:r>
        <w:r w:rsidR="00FE7D9B">
          <w:rPr>
            <w:noProof/>
            <w:webHidden/>
          </w:rPr>
          <w:fldChar w:fldCharType="end"/>
        </w:r>
      </w:hyperlink>
    </w:p>
    <w:p w14:paraId="05B64F27" w14:textId="10B4AB2B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49" w:history="1">
        <w:r w:rsidR="00FE7D9B" w:rsidRPr="008B74B9">
          <w:rPr>
            <w:rStyle w:val="afa"/>
            <w:noProof/>
          </w:rPr>
          <w:t>4 集成Fibocom模块GobiNet驱动信息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_Toc86744449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16</w:t>
        </w:r>
        <w:r w:rsidR="00FE7D9B">
          <w:rPr>
            <w:noProof/>
            <w:webHidden/>
          </w:rPr>
          <w:fldChar w:fldCharType="end"/>
        </w:r>
      </w:hyperlink>
    </w:p>
    <w:p w14:paraId="3E074CF5" w14:textId="5DB8A77C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50" w:history="1">
        <w:r w:rsidR="00FE7D9B" w:rsidRPr="008B74B9">
          <w:rPr>
            <w:rStyle w:val="afa"/>
            <w:noProof/>
          </w:rPr>
          <w:t>4.1 配置Linux内核NDIS驱动系统组件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_Toc86744450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16</w:t>
        </w:r>
        <w:r w:rsidR="00FE7D9B">
          <w:rPr>
            <w:noProof/>
            <w:webHidden/>
          </w:rPr>
          <w:fldChar w:fldCharType="end"/>
        </w:r>
      </w:hyperlink>
    </w:p>
    <w:p w14:paraId="392018EA" w14:textId="24CECD23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51" w:history="1">
        <w:r w:rsidR="00FE7D9B" w:rsidRPr="008B74B9">
          <w:rPr>
            <w:rStyle w:val="afa"/>
            <w:noProof/>
          </w:rPr>
          <w:t>4.2 NDIS驱动代码结构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_Toc86744451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17</w:t>
        </w:r>
        <w:r w:rsidR="00FE7D9B">
          <w:rPr>
            <w:noProof/>
            <w:webHidden/>
          </w:rPr>
          <w:fldChar w:fldCharType="end"/>
        </w:r>
      </w:hyperlink>
    </w:p>
    <w:p w14:paraId="1F688E8B" w14:textId="219EC414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52" w:history="1">
        <w:r w:rsidR="00FE7D9B" w:rsidRPr="008B74B9">
          <w:rPr>
            <w:rStyle w:val="afa"/>
            <w:noProof/>
          </w:rPr>
          <w:t>4.3 GobiNet驱动配置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_Toc86744452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17</w:t>
        </w:r>
        <w:r w:rsidR="00FE7D9B">
          <w:rPr>
            <w:noProof/>
            <w:webHidden/>
          </w:rPr>
          <w:fldChar w:fldCharType="end"/>
        </w:r>
      </w:hyperlink>
    </w:p>
    <w:p w14:paraId="0931338E" w14:textId="1E934274" w:rsidR="00FE7D9B" w:rsidRDefault="000E0D53">
      <w:pPr>
        <w:pStyle w:val="31"/>
        <w:tabs>
          <w:tab w:val="right" w:leader="dot" w:pos="9730"/>
        </w:tabs>
        <w:rPr>
          <w:rFonts w:asciiTheme="minorHAnsi" w:eastAsiaTheme="minorEastAsia" w:hAnsiTheme="minorHAnsi" w:cstheme="minorBidi"/>
          <w:noProof/>
        </w:rPr>
      </w:pPr>
      <w:hyperlink w:anchor="_Toc86744453" w:history="1">
        <w:r w:rsidR="00FE7D9B" w:rsidRPr="008B74B9">
          <w:rPr>
            <w:rStyle w:val="afa"/>
            <w:rFonts w:cs="Times New Roman"/>
            <w:noProof/>
          </w:rPr>
          <w:t>4.3.1 GobiNet驱动2.0.0.x以上版本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_Toc86744453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17</w:t>
        </w:r>
        <w:r w:rsidR="00FE7D9B">
          <w:rPr>
            <w:noProof/>
            <w:webHidden/>
          </w:rPr>
          <w:fldChar w:fldCharType="end"/>
        </w:r>
      </w:hyperlink>
    </w:p>
    <w:p w14:paraId="3F9385E2" w14:textId="667A102F" w:rsidR="00FE7D9B" w:rsidRDefault="000E0D53">
      <w:pPr>
        <w:pStyle w:val="41"/>
        <w:tabs>
          <w:tab w:val="right" w:leader="dot" w:pos="9730"/>
        </w:tabs>
        <w:rPr>
          <w:rFonts w:asciiTheme="minorHAnsi" w:eastAsiaTheme="minorEastAsia" w:hAnsiTheme="minorHAnsi" w:cstheme="minorBidi"/>
          <w:noProof/>
        </w:rPr>
      </w:pPr>
      <w:hyperlink w:anchor="_Toc86744454" w:history="1">
        <w:r w:rsidR="00FE7D9B" w:rsidRPr="008B74B9">
          <w:rPr>
            <w:rStyle w:val="afa"/>
            <w:noProof/>
          </w:rPr>
          <w:t>4.3.1.1 AT模式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_Toc86744454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17</w:t>
        </w:r>
        <w:r w:rsidR="00FE7D9B">
          <w:rPr>
            <w:noProof/>
            <w:webHidden/>
          </w:rPr>
          <w:fldChar w:fldCharType="end"/>
        </w:r>
      </w:hyperlink>
    </w:p>
    <w:p w14:paraId="19840AE4" w14:textId="6DC20ECF" w:rsidR="00FE7D9B" w:rsidRDefault="000E0D53">
      <w:pPr>
        <w:pStyle w:val="41"/>
        <w:tabs>
          <w:tab w:val="right" w:leader="dot" w:pos="9730"/>
        </w:tabs>
        <w:rPr>
          <w:rFonts w:asciiTheme="minorHAnsi" w:eastAsiaTheme="minorEastAsia" w:hAnsiTheme="minorHAnsi" w:cstheme="minorBidi"/>
          <w:noProof/>
        </w:rPr>
      </w:pPr>
      <w:hyperlink w:anchor="_Toc86744455" w:history="1">
        <w:r w:rsidR="00FE7D9B" w:rsidRPr="008B74B9">
          <w:rPr>
            <w:rStyle w:val="afa"/>
            <w:noProof/>
          </w:rPr>
          <w:t>4.3.1.2 QMI模式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_Toc86744455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18</w:t>
        </w:r>
        <w:r w:rsidR="00FE7D9B">
          <w:rPr>
            <w:noProof/>
            <w:webHidden/>
          </w:rPr>
          <w:fldChar w:fldCharType="end"/>
        </w:r>
      </w:hyperlink>
    </w:p>
    <w:p w14:paraId="79A293DB" w14:textId="6429AB94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56" w:history="1">
        <w:r w:rsidR="00FE7D9B" w:rsidRPr="008B74B9">
          <w:rPr>
            <w:rStyle w:val="afa"/>
            <w:noProof/>
          </w:rPr>
          <w:t>4.4 配置Linux内核编译GobiNet驱动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_Toc86744456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19</w:t>
        </w:r>
        <w:r w:rsidR="00FE7D9B">
          <w:rPr>
            <w:noProof/>
            <w:webHidden/>
          </w:rPr>
          <w:fldChar w:fldCharType="end"/>
        </w:r>
      </w:hyperlink>
    </w:p>
    <w:p w14:paraId="6D0F4040" w14:textId="2C4A3B84" w:rsidR="00FE7D9B" w:rsidRDefault="000E0D53">
      <w:pPr>
        <w:pStyle w:val="31"/>
        <w:tabs>
          <w:tab w:val="right" w:leader="dot" w:pos="9730"/>
        </w:tabs>
        <w:rPr>
          <w:rFonts w:asciiTheme="minorHAnsi" w:eastAsiaTheme="minorEastAsia" w:hAnsiTheme="minorHAnsi" w:cstheme="minorBidi"/>
          <w:noProof/>
        </w:rPr>
      </w:pPr>
      <w:hyperlink w:anchor="_Toc86744457" w:history="1">
        <w:r w:rsidR="00FE7D9B" w:rsidRPr="008B74B9">
          <w:rPr>
            <w:rStyle w:val="afa"/>
            <w:noProof/>
          </w:rPr>
          <w:t>4.4.1 以builtin方式编译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_Toc86744457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19</w:t>
        </w:r>
        <w:r w:rsidR="00FE7D9B">
          <w:rPr>
            <w:noProof/>
            <w:webHidden/>
          </w:rPr>
          <w:fldChar w:fldCharType="end"/>
        </w:r>
      </w:hyperlink>
    </w:p>
    <w:p w14:paraId="7D20D5A7" w14:textId="675B6690" w:rsidR="00FE7D9B" w:rsidRDefault="000E0D53">
      <w:pPr>
        <w:pStyle w:val="31"/>
        <w:tabs>
          <w:tab w:val="right" w:leader="dot" w:pos="9730"/>
        </w:tabs>
        <w:rPr>
          <w:rFonts w:asciiTheme="minorHAnsi" w:eastAsiaTheme="minorEastAsia" w:hAnsiTheme="minorHAnsi" w:cstheme="minorBidi"/>
          <w:noProof/>
        </w:rPr>
      </w:pPr>
      <w:hyperlink w:anchor="_Toc86744458" w:history="1">
        <w:r w:rsidR="00FE7D9B" w:rsidRPr="008B74B9">
          <w:rPr>
            <w:rStyle w:val="afa"/>
            <w:noProof/>
          </w:rPr>
          <w:t>4.4.2</w:t>
        </w:r>
        <w:r w:rsidR="00FE7D9B" w:rsidRPr="008B74B9">
          <w:rPr>
            <w:rStyle w:val="afa"/>
            <w:rFonts w:cs="Times New Roman"/>
            <w:noProof/>
          </w:rPr>
          <w:t xml:space="preserve"> 以.ko方式编译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_Toc86744458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20</w:t>
        </w:r>
        <w:r w:rsidR="00FE7D9B">
          <w:rPr>
            <w:noProof/>
            <w:webHidden/>
          </w:rPr>
          <w:fldChar w:fldCharType="end"/>
        </w:r>
      </w:hyperlink>
    </w:p>
    <w:p w14:paraId="6FB151FD" w14:textId="4FABC250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59" w:history="1">
        <w:r w:rsidR="00FE7D9B" w:rsidRPr="008B74B9">
          <w:rPr>
            <w:rStyle w:val="afa"/>
            <w:noProof/>
          </w:rPr>
          <w:t>4.5 加载GobiNet驱动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_Toc86744459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20</w:t>
        </w:r>
        <w:r w:rsidR="00FE7D9B">
          <w:rPr>
            <w:noProof/>
            <w:webHidden/>
          </w:rPr>
          <w:fldChar w:fldCharType="end"/>
        </w:r>
      </w:hyperlink>
    </w:p>
    <w:p w14:paraId="00A34D87" w14:textId="3BB86EFB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0" w:history="1">
        <w:r w:rsidR="00FE7D9B" w:rsidRPr="008B74B9">
          <w:rPr>
            <w:rStyle w:val="afa"/>
            <w:noProof/>
          </w:rPr>
          <w:t>4.6 GobiNet驱动log打印部分说明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_Toc86744460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21</w:t>
        </w:r>
        <w:r w:rsidR="00FE7D9B">
          <w:rPr>
            <w:noProof/>
            <w:webHidden/>
          </w:rPr>
          <w:fldChar w:fldCharType="end"/>
        </w:r>
      </w:hyperlink>
    </w:p>
    <w:p w14:paraId="13E1D5D7" w14:textId="17C0FFFC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61" w:history="1">
        <w:r w:rsidR="00FE7D9B" w:rsidRPr="008B74B9">
          <w:rPr>
            <w:rStyle w:val="afa"/>
            <w:noProof/>
          </w:rPr>
          <w:t>5 Fibocom模块设备加载检测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_Toc86744461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23</w:t>
        </w:r>
        <w:r w:rsidR="00FE7D9B">
          <w:rPr>
            <w:noProof/>
            <w:webHidden/>
          </w:rPr>
          <w:fldChar w:fldCharType="end"/>
        </w:r>
      </w:hyperlink>
    </w:p>
    <w:p w14:paraId="59D54982" w14:textId="610B64FE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62" w:history="1">
        <w:r w:rsidR="00FE7D9B" w:rsidRPr="008B74B9">
          <w:rPr>
            <w:rStyle w:val="afa"/>
            <w:noProof/>
          </w:rPr>
          <w:t>6 Fibocom模块拨号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_Toc86744462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24</w:t>
        </w:r>
        <w:r w:rsidR="00FE7D9B">
          <w:rPr>
            <w:noProof/>
            <w:webHidden/>
          </w:rPr>
          <w:fldChar w:fldCharType="end"/>
        </w:r>
      </w:hyperlink>
    </w:p>
    <w:p w14:paraId="6671F29A" w14:textId="4436B781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3" w:history="1">
        <w:r w:rsidR="00FE7D9B" w:rsidRPr="008B74B9">
          <w:rPr>
            <w:rStyle w:val="afa"/>
            <w:noProof/>
          </w:rPr>
          <w:t>6.1 RmNet拨号参考流程图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_Toc86744463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24</w:t>
        </w:r>
        <w:r w:rsidR="00FE7D9B">
          <w:rPr>
            <w:noProof/>
            <w:webHidden/>
          </w:rPr>
          <w:fldChar w:fldCharType="end"/>
        </w:r>
      </w:hyperlink>
    </w:p>
    <w:p w14:paraId="3C74F588" w14:textId="3C71F0E5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4" w:history="1">
        <w:r w:rsidR="00FE7D9B" w:rsidRPr="008B74B9">
          <w:rPr>
            <w:rStyle w:val="afa"/>
            <w:noProof/>
          </w:rPr>
          <w:t>6.2 关键AT命令说明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_Toc86744464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25</w:t>
        </w:r>
        <w:r w:rsidR="00FE7D9B">
          <w:rPr>
            <w:noProof/>
            <w:webHidden/>
          </w:rPr>
          <w:fldChar w:fldCharType="end"/>
        </w:r>
      </w:hyperlink>
    </w:p>
    <w:p w14:paraId="6DFC3859" w14:textId="1FCAC3FD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5" w:history="1">
        <w:r w:rsidR="00FE7D9B" w:rsidRPr="008B74B9">
          <w:rPr>
            <w:rStyle w:val="afa"/>
            <w:noProof/>
          </w:rPr>
          <w:t>6.3 相关AT log和说明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_Toc86744465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27</w:t>
        </w:r>
        <w:r w:rsidR="00FE7D9B">
          <w:rPr>
            <w:noProof/>
            <w:webHidden/>
          </w:rPr>
          <w:fldChar w:fldCharType="end"/>
        </w:r>
      </w:hyperlink>
    </w:p>
    <w:p w14:paraId="000A954A" w14:textId="26893988" w:rsidR="00FE7D9B" w:rsidRDefault="000E0D53">
      <w:pPr>
        <w:pStyle w:val="15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86744466" w:history="1">
        <w:r w:rsidR="00FE7D9B" w:rsidRPr="008B74B9">
          <w:rPr>
            <w:rStyle w:val="afa"/>
            <w:noProof/>
          </w:rPr>
          <w:t>7</w:t>
        </w:r>
        <w:r w:rsidR="00FE7D9B" w:rsidRPr="008B74B9">
          <w:rPr>
            <w:rStyle w:val="afa"/>
            <w:rFonts w:hAnsi="思源黑体 CN Light"/>
            <w:noProof/>
          </w:rPr>
          <w:t xml:space="preserve"> </w:t>
        </w:r>
        <w:r w:rsidR="00FE7D9B" w:rsidRPr="008B74B9">
          <w:rPr>
            <w:rStyle w:val="afa"/>
            <w:noProof/>
          </w:rPr>
          <w:t>常见问题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_Toc86744466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29</w:t>
        </w:r>
        <w:r w:rsidR="00FE7D9B">
          <w:rPr>
            <w:noProof/>
            <w:webHidden/>
          </w:rPr>
          <w:fldChar w:fldCharType="end"/>
        </w:r>
      </w:hyperlink>
    </w:p>
    <w:p w14:paraId="310DDB2D" w14:textId="7C72B5EB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7" w:history="1">
        <w:r w:rsidR="00FE7D9B" w:rsidRPr="008B74B9">
          <w:rPr>
            <w:rStyle w:val="afa"/>
            <w:noProof/>
          </w:rPr>
          <w:t>7.1 IP获取失败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_Toc86744467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29</w:t>
        </w:r>
        <w:r w:rsidR="00FE7D9B">
          <w:rPr>
            <w:noProof/>
            <w:webHidden/>
          </w:rPr>
          <w:fldChar w:fldCharType="end"/>
        </w:r>
      </w:hyperlink>
    </w:p>
    <w:p w14:paraId="7B9E1607" w14:textId="133FFFA3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8" w:history="1">
        <w:r w:rsidR="00FE7D9B" w:rsidRPr="008B74B9">
          <w:rPr>
            <w:rStyle w:val="afa"/>
            <w:noProof/>
          </w:rPr>
          <w:t>7.2 ping域名失败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_Toc86744468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29</w:t>
        </w:r>
        <w:r w:rsidR="00FE7D9B">
          <w:rPr>
            <w:noProof/>
            <w:webHidden/>
          </w:rPr>
          <w:fldChar w:fldCharType="end"/>
        </w:r>
      </w:hyperlink>
    </w:p>
    <w:p w14:paraId="7ABFF95C" w14:textId="190E41A8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69" w:history="1">
        <w:r w:rsidR="00FE7D9B" w:rsidRPr="008B74B9">
          <w:rPr>
            <w:rStyle w:val="afa"/>
            <w:noProof/>
          </w:rPr>
          <w:t>7.3 IP地址刷新失败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_Toc86744469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30</w:t>
        </w:r>
        <w:r w:rsidR="00FE7D9B">
          <w:rPr>
            <w:noProof/>
            <w:webHidden/>
          </w:rPr>
          <w:fldChar w:fldCharType="end"/>
        </w:r>
      </w:hyperlink>
    </w:p>
    <w:p w14:paraId="31CE3123" w14:textId="47E09AF1" w:rsidR="00FE7D9B" w:rsidRDefault="000E0D53">
      <w:pPr>
        <w:pStyle w:val="22"/>
        <w:tabs>
          <w:tab w:val="right" w:leader="dot" w:pos="9730"/>
        </w:tabs>
        <w:rPr>
          <w:rFonts w:asciiTheme="minorHAnsi" w:eastAsiaTheme="minorEastAsia" w:hAnsiTheme="minorHAnsi"/>
          <w:noProof/>
          <w:sz w:val="21"/>
        </w:rPr>
      </w:pPr>
      <w:hyperlink w:anchor="_Toc86744470" w:history="1">
        <w:r w:rsidR="00FE7D9B" w:rsidRPr="008B74B9">
          <w:rPr>
            <w:rStyle w:val="afa"/>
            <w:noProof/>
          </w:rPr>
          <w:t>7.4 网卡名称被修改</w:t>
        </w:r>
        <w:r w:rsidR="00FE7D9B">
          <w:rPr>
            <w:noProof/>
            <w:webHidden/>
          </w:rPr>
          <w:tab/>
        </w:r>
        <w:r w:rsidR="00FE7D9B">
          <w:rPr>
            <w:noProof/>
            <w:webHidden/>
          </w:rPr>
          <w:fldChar w:fldCharType="begin"/>
        </w:r>
        <w:r w:rsidR="00FE7D9B">
          <w:rPr>
            <w:noProof/>
            <w:webHidden/>
          </w:rPr>
          <w:instrText xml:space="preserve"> PAGEREF _Toc86744470 \h </w:instrText>
        </w:r>
        <w:r w:rsidR="00FE7D9B">
          <w:rPr>
            <w:noProof/>
            <w:webHidden/>
          </w:rPr>
        </w:r>
        <w:r w:rsidR="00FE7D9B">
          <w:rPr>
            <w:noProof/>
            <w:webHidden/>
          </w:rPr>
          <w:fldChar w:fldCharType="separate"/>
        </w:r>
        <w:r w:rsidR="00691260">
          <w:rPr>
            <w:noProof/>
            <w:webHidden/>
          </w:rPr>
          <w:t>30</w:t>
        </w:r>
        <w:r w:rsidR="00FE7D9B">
          <w:rPr>
            <w:noProof/>
            <w:webHidden/>
          </w:rPr>
          <w:fldChar w:fldCharType="end"/>
        </w:r>
      </w:hyperlink>
    </w:p>
    <w:p w14:paraId="07FB2A34" w14:textId="7C7EF337" w:rsidR="00984720" w:rsidRPr="009B766C" w:rsidRDefault="001667DD" w:rsidP="006A580A">
      <w:pPr>
        <w:ind w:right="44"/>
        <w:rPr>
          <w:rFonts w:eastAsiaTheme="minorEastAsia"/>
          <w:sz w:val="18"/>
          <w:szCs w:val="18"/>
        </w:rPr>
        <w:sectPr w:rsidR="00984720" w:rsidRPr="009B766C" w:rsidSect="00A76AE3">
          <w:headerReference w:type="default" r:id="rId13"/>
          <w:footerReference w:type="default" r:id="rId14"/>
          <w:pgSz w:w="11906" w:h="16838"/>
          <w:pgMar w:top="1440" w:right="1083" w:bottom="1440" w:left="1083" w:header="851" w:footer="850" w:gutter="0"/>
          <w:pgNumType w:start="1"/>
          <w:cols w:space="425"/>
          <w:docGrid w:type="lines" w:linePitch="312"/>
        </w:sectPr>
      </w:pPr>
      <w:r w:rsidRPr="00355D03">
        <w:rPr>
          <w:rFonts w:eastAsiaTheme="minorEastAsia"/>
        </w:rPr>
        <w:fldChar w:fldCharType="end"/>
      </w:r>
    </w:p>
    <w:bookmarkStart w:id="0" w:name="_Toc86744439"/>
    <w:p w14:paraId="79428B87" w14:textId="1D364339" w:rsidR="009A38C5" w:rsidRPr="00FA7A9C" w:rsidRDefault="00C22C6B" w:rsidP="00F62935">
      <w:pPr>
        <w:pStyle w:val="1"/>
        <w:numPr>
          <w:ilvl w:val="0"/>
          <w:numId w:val="0"/>
        </w:numPr>
      </w:pPr>
      <w:r w:rsidRPr="006A5485">
        <w:rPr>
          <w:rFonts w:hAnsi="思源黑体 CN Light" w:hint="eastAs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45C9D2" wp14:editId="1BB8EE8E">
                <wp:simplePos x="0" y="0"/>
                <wp:positionH relativeFrom="column">
                  <wp:posOffset>112065</wp:posOffset>
                </wp:positionH>
                <wp:positionV relativeFrom="paragraph">
                  <wp:posOffset>586816</wp:posOffset>
                </wp:positionV>
                <wp:extent cx="6188451" cy="0"/>
                <wp:effectExtent l="0" t="0" r="222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614B2" id="直接连接符 26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pt,46.2pt" to="496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" strokecolor="#d8d8d8 [2732]" strokeweight="1pt">
                <v:stroke dashstyle="1 1"/>
              </v:line>
            </w:pict>
          </mc:Fallback>
        </mc:AlternateContent>
      </w:r>
      <w:r w:rsidR="00596546" w:rsidRPr="00FA7A9C">
        <w:rPr>
          <w:rFonts w:hint="eastAsia"/>
        </w:rPr>
        <w:t>修订记录</w:t>
      </w:r>
      <w:bookmarkEnd w:id="0"/>
    </w:p>
    <w:tbl>
      <w:tblPr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D67588" w:rsidRPr="00F62935" w14:paraId="41A5CB65" w14:textId="77777777" w:rsidTr="0073562A">
        <w:trPr>
          <w:trHeight w:val="595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C43028" w14:textId="659197C2" w:rsidR="00D67588" w:rsidRDefault="00D67588" w:rsidP="00D67588">
            <w:pPr>
              <w:pStyle w:val="Fibocomzhb"/>
            </w:pPr>
            <w:r>
              <w:t>V2.3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11-02</w:t>
            </w:r>
            <w:r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2CA81C06" w14:textId="77777777" w:rsidR="00D67588" w:rsidRDefault="00D67588" w:rsidP="00C22C6B">
            <w:pPr>
              <w:pStyle w:val="Fibocomzhb"/>
              <w:rPr>
                <w:szCs w:val="21"/>
              </w:rPr>
            </w:pPr>
            <w:r>
              <w:rPr>
                <w:rFonts w:hint="eastAsia"/>
                <w:szCs w:val="21"/>
              </w:rPr>
              <w:t>增加适配模块型号，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M101</w:t>
            </w:r>
            <w:r>
              <w:rPr>
                <w:rFonts w:hint="eastAsia"/>
                <w:szCs w:val="21"/>
              </w:rPr>
              <w:t>系列，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M130</w:t>
            </w:r>
            <w:r>
              <w:rPr>
                <w:rFonts w:hint="eastAsia"/>
                <w:szCs w:val="21"/>
              </w:rPr>
              <w:t>系列和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M160</w:t>
            </w:r>
            <w:r>
              <w:rPr>
                <w:rFonts w:hint="eastAsia"/>
                <w:szCs w:val="21"/>
              </w:rPr>
              <w:t>系列</w:t>
            </w:r>
          </w:p>
          <w:p w14:paraId="0A783C16" w14:textId="15F65397" w:rsidR="00D67588" w:rsidRPr="00EE45E3" w:rsidRDefault="00D67588" w:rsidP="00C22C6B">
            <w:pPr>
              <w:pStyle w:val="Fibocomzhb"/>
              <w:rPr>
                <w:rFonts w:ascii="思源黑体 CN Light" w:hAnsi="思源黑体 CN Light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CM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BIM</w:t>
            </w:r>
            <w:r>
              <w:rPr>
                <w:rFonts w:hint="eastAsia"/>
                <w:szCs w:val="21"/>
              </w:rPr>
              <w:t>端口信息描述</w:t>
            </w:r>
          </w:p>
        </w:tc>
      </w:tr>
      <w:tr w:rsidR="00C22C6B" w:rsidRPr="00F62935" w14:paraId="6FE0AC3F" w14:textId="77777777" w:rsidTr="0073562A">
        <w:trPr>
          <w:trHeight w:val="595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ABC6E66" w14:textId="648DCB95" w:rsidR="00C22C6B" w:rsidRPr="00F62935" w:rsidRDefault="00C22C6B" w:rsidP="00C22C6B">
            <w:pPr>
              <w:pStyle w:val="Fibocomzhb"/>
            </w:pPr>
            <w:r>
              <w:t>V2.2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180A2E">
              <w:t>10-09</w:t>
            </w:r>
            <w:r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226F1EF3" w14:textId="77777777" w:rsidR="00CB2D07" w:rsidRPr="00EE45E3" w:rsidRDefault="00CB2D07" w:rsidP="00C22C6B">
            <w:pPr>
              <w:pStyle w:val="Fibocomzhb"/>
              <w:rPr>
                <w:rFonts w:ascii="思源黑体 CN Light" w:hAnsi="思源黑体 CN Light"/>
              </w:rPr>
            </w:pPr>
            <w:r w:rsidRPr="00EE45E3">
              <w:rPr>
                <w:rFonts w:ascii="思源黑体 CN Light" w:hAnsi="思源黑体 CN Light"/>
                <w:szCs w:val="21"/>
              </w:rPr>
              <w:t>修改“GobiNet驱动2.0.0.x以上版”章节中“切换AT模式与QMI模式”的描述</w:t>
            </w:r>
            <w:r w:rsidRPr="00EE45E3">
              <w:rPr>
                <w:rFonts w:ascii="思源黑体 CN Light" w:hAnsi="思源黑体 CN Light"/>
              </w:rPr>
              <w:t> </w:t>
            </w:r>
          </w:p>
          <w:p w14:paraId="69E4215C" w14:textId="3B7C1645" w:rsidR="00C22C6B" w:rsidRPr="00EE45E3" w:rsidRDefault="00C22C6B" w:rsidP="00C22C6B">
            <w:pPr>
              <w:pStyle w:val="Fibocomzhb"/>
              <w:rPr>
                <w:rFonts w:ascii="思源黑体 CN Light" w:hAnsi="思源黑体 CN Light"/>
                <w:szCs w:val="21"/>
              </w:rPr>
            </w:pPr>
            <w:r w:rsidRPr="00EE45E3">
              <w:rPr>
                <w:rFonts w:ascii="思源黑体 CN Light" w:hAnsi="思源黑体 CN Light" w:hint="eastAsia"/>
                <w:szCs w:val="21"/>
              </w:rPr>
              <w:t>GobiNet驱动log等级改变，修改4.6节GobiNet驱动log打印部分说明</w:t>
            </w:r>
          </w:p>
        </w:tc>
      </w:tr>
      <w:tr w:rsidR="00B1714B" w:rsidRPr="00F62935" w14:paraId="040F7C8F" w14:textId="77777777" w:rsidTr="000866BA">
        <w:trPr>
          <w:trHeight w:val="187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6B41B25" w14:textId="203B4798" w:rsidR="00B1714B" w:rsidRPr="00F62935" w:rsidRDefault="00B1714B" w:rsidP="00C22C6B">
            <w:pPr>
              <w:pStyle w:val="Fibocomzhb"/>
            </w:pPr>
            <w:r w:rsidRPr="00F62935">
              <w:rPr>
                <w:rFonts w:hint="eastAsia"/>
              </w:rPr>
              <w:t>V</w:t>
            </w:r>
            <w:r>
              <w:t>2.1</w:t>
            </w:r>
            <w:r w:rsidRPr="00F62935">
              <w:rPr>
                <w:rFonts w:hint="eastAsia"/>
              </w:rPr>
              <w:t>（</w:t>
            </w:r>
            <w:r w:rsidRPr="00F62935">
              <w:rPr>
                <w:rFonts w:hint="eastAsia"/>
              </w:rPr>
              <w:t>2</w:t>
            </w:r>
            <w:r w:rsidRPr="00F62935">
              <w:t>021</w:t>
            </w:r>
            <w:r w:rsidRPr="00F62935"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8</w:t>
            </w:r>
            <w:r w:rsidRPr="00F62935">
              <w:rPr>
                <w:rFonts w:hint="eastAsia"/>
              </w:rPr>
              <w:t>-</w:t>
            </w:r>
            <w:r>
              <w:t>25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013A32FE" w14:textId="731E9BBC" w:rsidR="00B1714B" w:rsidRPr="00EE45E3" w:rsidRDefault="00B1714B" w:rsidP="00C22C6B">
            <w:pPr>
              <w:pStyle w:val="Fibocomzhb"/>
              <w:rPr>
                <w:rFonts w:ascii="思源黑体 CN Light" w:hAnsi="思源黑体 CN Light"/>
                <w:szCs w:val="21"/>
              </w:rPr>
            </w:pPr>
            <w:r w:rsidRPr="00EE45E3">
              <w:rPr>
                <w:rFonts w:ascii="思源黑体 CN Light" w:hAnsi="思源黑体 CN Light" w:hint="eastAsia"/>
                <w:szCs w:val="21"/>
              </w:rPr>
              <w:t>完善3.2节添加模块PID/VID</w:t>
            </w:r>
            <w:r w:rsidR="00277F73" w:rsidRPr="00EE45E3">
              <w:rPr>
                <w:rFonts w:ascii="思源黑体 CN Light" w:hAnsi="思源黑体 CN Light" w:hint="eastAsia"/>
                <w:szCs w:val="21"/>
              </w:rPr>
              <w:t>信息步骤</w:t>
            </w:r>
          </w:p>
          <w:p w14:paraId="24073647" w14:textId="77777777" w:rsidR="00B1714B" w:rsidRPr="00EE45E3" w:rsidRDefault="00B1714B" w:rsidP="00C22C6B">
            <w:pPr>
              <w:pStyle w:val="Fibocomzhb"/>
              <w:rPr>
                <w:rFonts w:ascii="思源黑体 CN Light" w:hAnsi="思源黑体 CN Light"/>
                <w:szCs w:val="21"/>
              </w:rPr>
            </w:pPr>
            <w:r w:rsidRPr="00EE45E3">
              <w:rPr>
                <w:rFonts w:ascii="思源黑体 CN Light" w:hAnsi="思源黑体 CN Light" w:hint="eastAsia"/>
                <w:szCs w:val="21"/>
              </w:rPr>
              <w:t>修改表</w:t>
            </w:r>
            <w:r w:rsidRPr="00EE45E3">
              <w:rPr>
                <w:rFonts w:ascii="思源黑体 CN Light" w:hAnsi="思源黑体 CN Light"/>
                <w:szCs w:val="21"/>
              </w:rPr>
              <w:t>5 &lt;umts_profile&gt;</w:t>
            </w:r>
            <w:r w:rsidRPr="00EE45E3">
              <w:rPr>
                <w:rFonts w:ascii="思源黑体 CN Light" w:hAnsi="思源黑体 CN Light" w:hint="eastAsia"/>
                <w:szCs w:val="21"/>
              </w:rPr>
              <w:t>参数的说明，补充</w:t>
            </w:r>
            <w:r w:rsidRPr="00EE45E3">
              <w:rPr>
                <w:rFonts w:ascii="思源黑体 CN Light" w:hAnsi="思源黑体 CN Light"/>
                <w:szCs w:val="21"/>
              </w:rPr>
              <w:t>驱动代码结构</w:t>
            </w:r>
            <w:r w:rsidRPr="00EE45E3">
              <w:rPr>
                <w:rFonts w:ascii="思源黑体 CN Light" w:hAnsi="思源黑体 CN Light" w:hint="eastAsia"/>
                <w:szCs w:val="21"/>
              </w:rPr>
              <w:t>文件,统一4</w:t>
            </w:r>
            <w:r w:rsidRPr="00EE45E3">
              <w:rPr>
                <w:rFonts w:ascii="思源黑体 CN Light" w:hAnsi="思源黑体 CN Light"/>
                <w:szCs w:val="21"/>
              </w:rPr>
              <w:t>.6</w:t>
            </w:r>
            <w:r w:rsidRPr="00EE45E3">
              <w:rPr>
                <w:rFonts w:ascii="思源黑体 CN Light" w:hAnsi="思源黑体 CN Light" w:hint="eastAsia"/>
                <w:szCs w:val="21"/>
              </w:rPr>
              <w:t>节中粘贴代码与库上一致</w:t>
            </w:r>
          </w:p>
          <w:p w14:paraId="4681FE8F" w14:textId="43BA05AE" w:rsidR="00B1714B" w:rsidRPr="00EE45E3" w:rsidRDefault="00B1714B" w:rsidP="00C22C6B">
            <w:pPr>
              <w:pStyle w:val="Fibocomzhb"/>
              <w:rPr>
                <w:rFonts w:ascii="思源黑体 CN Light" w:hAnsi="思源黑体 CN Light"/>
                <w:szCs w:val="21"/>
              </w:rPr>
            </w:pPr>
            <w:r w:rsidRPr="00EE45E3">
              <w:rPr>
                <w:rFonts w:ascii="思源黑体 CN Light" w:hAnsi="思源黑体 CN Light" w:hint="eastAsia"/>
                <w:szCs w:val="21"/>
              </w:rPr>
              <w:t>增加章节7.常见问题</w:t>
            </w:r>
          </w:p>
        </w:tc>
      </w:tr>
      <w:tr w:rsidR="00617912" w:rsidRPr="00F62935" w14:paraId="2BAFDB74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C9AFB82" w14:textId="11E96970" w:rsidR="00617912" w:rsidRPr="00F62935" w:rsidRDefault="00617912" w:rsidP="00617912">
            <w:pPr>
              <w:pStyle w:val="Fibocomzhf7"/>
            </w:pPr>
            <w:r w:rsidRPr="00F62935">
              <w:rPr>
                <w:rFonts w:hint="eastAsia"/>
              </w:rPr>
              <w:t>V</w:t>
            </w:r>
            <w:r>
              <w:t>2.0</w:t>
            </w:r>
            <w:r w:rsidRPr="00F62935">
              <w:rPr>
                <w:rFonts w:hint="eastAsia"/>
              </w:rPr>
              <w:t>（2</w:t>
            </w:r>
            <w:r w:rsidRPr="00F62935">
              <w:t>021</w:t>
            </w:r>
            <w:r w:rsidRPr="00F62935">
              <w:rPr>
                <w:rFonts w:hint="eastAsia"/>
              </w:rPr>
              <w:t>-</w:t>
            </w:r>
            <w:r w:rsidRPr="00F62935">
              <w:t>06</w:t>
            </w:r>
            <w:r w:rsidRPr="00F62935">
              <w:rPr>
                <w:rFonts w:hint="eastAsia"/>
              </w:rPr>
              <w:t>-</w:t>
            </w:r>
            <w:r w:rsidRPr="00F62935">
              <w:t>24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70AF9718" w14:textId="77777777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修改书写有误的log打印命令（ehco改为e</w:t>
            </w:r>
            <w:r w:rsidRPr="00F62935">
              <w:rPr>
                <w:szCs w:val="21"/>
              </w:rPr>
              <w:t>cho</w:t>
            </w:r>
            <w:r w:rsidRPr="00F62935">
              <w:rPr>
                <w:rFonts w:hint="eastAsia"/>
                <w:szCs w:val="21"/>
              </w:rPr>
              <w:t>）</w:t>
            </w:r>
          </w:p>
          <w:p w14:paraId="1B447100" w14:textId="2AAD2A81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增加“网卡down掉后再u</w:t>
            </w:r>
            <w:r w:rsidRPr="00F62935">
              <w:rPr>
                <w:szCs w:val="21"/>
              </w:rPr>
              <w:t>p</w:t>
            </w:r>
            <w:r w:rsidRPr="00F62935">
              <w:rPr>
                <w:rFonts w:hint="eastAsia"/>
                <w:szCs w:val="21"/>
              </w:rPr>
              <w:t>起来无法获取到I</w:t>
            </w:r>
            <w:r w:rsidRPr="00F62935">
              <w:rPr>
                <w:szCs w:val="21"/>
              </w:rPr>
              <w:t>P</w:t>
            </w:r>
            <w:r w:rsidRPr="00F62935">
              <w:rPr>
                <w:rFonts w:hint="eastAsia"/>
                <w:szCs w:val="21"/>
              </w:rPr>
              <w:t>地址”的解决方法</w:t>
            </w:r>
          </w:p>
        </w:tc>
      </w:tr>
      <w:tr w:rsidR="00617912" w:rsidRPr="00F62935" w14:paraId="7EDA16FA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82AB70" w14:textId="77777777" w:rsidR="00617912" w:rsidRPr="00F62935" w:rsidRDefault="00617912" w:rsidP="00617912">
            <w:pPr>
              <w:pStyle w:val="Fibocomzhf7"/>
            </w:pPr>
            <w:r w:rsidRPr="00F62935">
              <w:rPr>
                <w:rFonts w:hint="eastAsia"/>
              </w:rPr>
              <w:t>V</w:t>
            </w:r>
            <w:r w:rsidRPr="00F62935">
              <w:t>1</w:t>
            </w:r>
            <w:r w:rsidRPr="00F62935">
              <w:rPr>
                <w:rFonts w:hint="eastAsia"/>
              </w:rPr>
              <w:t>.</w:t>
            </w:r>
            <w:r w:rsidRPr="00F62935">
              <w:t>0.10</w:t>
            </w:r>
            <w:r w:rsidRPr="00F62935">
              <w:rPr>
                <w:rFonts w:hint="eastAsia"/>
              </w:rPr>
              <w:t>（2</w:t>
            </w:r>
            <w:r w:rsidRPr="00F62935">
              <w:t>021</w:t>
            </w:r>
            <w:r w:rsidRPr="00F62935">
              <w:rPr>
                <w:rFonts w:hint="eastAsia"/>
              </w:rPr>
              <w:t>-</w:t>
            </w:r>
            <w:r w:rsidRPr="00F62935">
              <w:t>05</w:t>
            </w:r>
            <w:r w:rsidRPr="00F62935">
              <w:rPr>
                <w:rFonts w:hint="eastAsia"/>
              </w:rPr>
              <w:t>-</w:t>
            </w:r>
            <w:r w:rsidRPr="00F62935">
              <w:t>11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73F7A74C" w14:textId="77777777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增加GobiNet</w:t>
            </w:r>
            <w:r w:rsidRPr="00F62935">
              <w:rPr>
                <w:szCs w:val="21"/>
              </w:rPr>
              <w:t xml:space="preserve"> 2.1.0.0</w:t>
            </w:r>
            <w:r w:rsidRPr="00F62935">
              <w:rPr>
                <w:rFonts w:hint="eastAsia"/>
                <w:szCs w:val="21"/>
              </w:rPr>
              <w:t>版本描述</w:t>
            </w:r>
          </w:p>
        </w:tc>
      </w:tr>
      <w:tr w:rsidR="00617912" w:rsidRPr="00F62935" w14:paraId="08F30BA3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FB06524" w14:textId="77777777" w:rsidR="00617912" w:rsidRPr="00F62935" w:rsidRDefault="00617912" w:rsidP="00617912">
            <w:pPr>
              <w:pStyle w:val="Fibocomzhf7"/>
            </w:pPr>
            <w:r w:rsidRPr="00F62935">
              <w:rPr>
                <w:rFonts w:hint="eastAsia"/>
              </w:rPr>
              <w:t>V1.0.9（</w:t>
            </w:r>
            <w:r w:rsidRPr="00F62935">
              <w:t>2021</w:t>
            </w:r>
            <w:r w:rsidRPr="00F62935">
              <w:rPr>
                <w:rFonts w:hint="eastAsia"/>
              </w:rPr>
              <w:t>-</w:t>
            </w:r>
            <w:r w:rsidRPr="00F62935">
              <w:t>02</w:t>
            </w:r>
            <w:r w:rsidRPr="00F62935">
              <w:rPr>
                <w:rFonts w:hint="eastAsia"/>
              </w:rPr>
              <w:t>-</w:t>
            </w:r>
            <w:r w:rsidRPr="00F62935">
              <w:t>20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7D24D457" w14:textId="77777777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增加GobiNet驱动修改描述</w:t>
            </w:r>
          </w:p>
        </w:tc>
      </w:tr>
      <w:tr w:rsidR="00617912" w:rsidRPr="00F62935" w14:paraId="783AF6B1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F1233C5" w14:textId="77777777" w:rsidR="00617912" w:rsidRPr="00F62935" w:rsidRDefault="00617912" w:rsidP="00617912">
            <w:pPr>
              <w:pStyle w:val="Fibocomzhf7"/>
            </w:pPr>
            <w:r w:rsidRPr="00F62935">
              <w:t>V1.0.8</w:t>
            </w:r>
            <w:r w:rsidRPr="00F62935">
              <w:rPr>
                <w:rFonts w:hint="eastAsia"/>
              </w:rPr>
              <w:t>（</w:t>
            </w:r>
            <w:r w:rsidRPr="00F62935">
              <w:t>2020-11-23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2858F851" w14:textId="41E638BD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修改</w:t>
            </w:r>
            <w:r w:rsidRPr="00F62935">
              <w:rPr>
                <w:szCs w:val="21"/>
              </w:rPr>
              <w:t>配置Linux内核编译</w:t>
            </w:r>
          </w:p>
        </w:tc>
      </w:tr>
      <w:tr w:rsidR="00617912" w:rsidRPr="00F62935" w14:paraId="04D49C73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916D825" w14:textId="77777777" w:rsidR="00617912" w:rsidRPr="00F62935" w:rsidRDefault="00617912" w:rsidP="00617912">
            <w:pPr>
              <w:pStyle w:val="Fibocomzhf7"/>
            </w:pPr>
            <w:r w:rsidRPr="00F62935">
              <w:t>V1.0.7</w:t>
            </w:r>
            <w:r w:rsidRPr="00F62935">
              <w:rPr>
                <w:rFonts w:hint="eastAsia"/>
              </w:rPr>
              <w:t>（</w:t>
            </w:r>
            <w:r w:rsidRPr="00F62935">
              <w:t>2020-10-21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68995218" w14:textId="77777777" w:rsidR="00617912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修改产品适用型号</w:t>
            </w:r>
          </w:p>
          <w:p w14:paraId="4D63B2F1" w14:textId="080CA818" w:rsidR="00617912" w:rsidRPr="00F62935" w:rsidRDefault="00617912" w:rsidP="00617912">
            <w:pPr>
              <w:pStyle w:val="Fibocomzhf7"/>
              <w:rPr>
                <w:szCs w:val="21"/>
              </w:rPr>
            </w:pPr>
            <w:r>
              <w:rPr>
                <w:rFonts w:hint="eastAsia"/>
                <w:szCs w:val="21"/>
              </w:rPr>
              <w:t>新增所支持的系统及内核版本列表</w:t>
            </w:r>
          </w:p>
        </w:tc>
      </w:tr>
      <w:tr w:rsidR="00617912" w:rsidRPr="00F62935" w14:paraId="27E6A6DB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B829388" w14:textId="77777777" w:rsidR="00617912" w:rsidRPr="00F62935" w:rsidRDefault="00617912" w:rsidP="00617912">
            <w:pPr>
              <w:pStyle w:val="Fibocomzhf7"/>
            </w:pPr>
            <w:r w:rsidRPr="00F62935">
              <w:rPr>
                <w:rFonts w:hint="eastAsia"/>
              </w:rPr>
              <w:t>V</w:t>
            </w:r>
            <w:r w:rsidRPr="00F62935">
              <w:t>1.0.6</w:t>
            </w:r>
            <w:r w:rsidRPr="00F62935">
              <w:rPr>
                <w:rFonts w:hint="eastAsia"/>
              </w:rPr>
              <w:t>（2</w:t>
            </w:r>
            <w:r w:rsidRPr="00F62935">
              <w:t>020</w:t>
            </w:r>
            <w:r w:rsidRPr="00F62935">
              <w:rPr>
                <w:rFonts w:hint="eastAsia"/>
              </w:rPr>
              <w:t>-</w:t>
            </w:r>
            <w:r w:rsidRPr="00F62935">
              <w:t>09</w:t>
            </w:r>
            <w:r w:rsidRPr="00F62935">
              <w:rPr>
                <w:rFonts w:hint="eastAsia"/>
              </w:rPr>
              <w:t>-</w:t>
            </w:r>
            <w:r w:rsidRPr="00F62935">
              <w:t>25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0B62CB9C" w14:textId="3BECD04C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增加在网络断开的情况下，ip</w:t>
            </w:r>
            <w:r>
              <w:rPr>
                <w:rFonts w:hint="eastAsia"/>
                <w:szCs w:val="21"/>
              </w:rPr>
              <w:t>地址刷新不及时问题解决方案</w:t>
            </w:r>
          </w:p>
          <w:p w14:paraId="6829D53E" w14:textId="6CF97EAC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新增模块dump和download</w:t>
            </w:r>
            <w:r>
              <w:rPr>
                <w:rFonts w:hint="eastAsia"/>
                <w:szCs w:val="21"/>
              </w:rPr>
              <w:t>模式时的适配</w:t>
            </w:r>
          </w:p>
        </w:tc>
      </w:tr>
      <w:tr w:rsidR="00617912" w:rsidRPr="00F62935" w14:paraId="3FC5890E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69BF8A6" w14:textId="77777777" w:rsidR="00617912" w:rsidRPr="00F62935" w:rsidRDefault="00617912" w:rsidP="00617912">
            <w:pPr>
              <w:pStyle w:val="Fibocomzhf7"/>
            </w:pPr>
            <w:r w:rsidRPr="00F62935">
              <w:t>V1.0.5</w:t>
            </w:r>
            <w:r w:rsidRPr="00F62935">
              <w:rPr>
                <w:rFonts w:hint="eastAsia"/>
              </w:rPr>
              <w:t>（</w:t>
            </w:r>
            <w:r w:rsidRPr="00F62935">
              <w:t>2020-09-22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389ED105" w14:textId="7BCB2E32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rFonts w:hint="eastAsia"/>
                <w:szCs w:val="21"/>
              </w:rPr>
              <w:t>增加驱动加载部分及log</w:t>
            </w:r>
            <w:r>
              <w:rPr>
                <w:rFonts w:hint="eastAsia"/>
                <w:szCs w:val="21"/>
              </w:rPr>
              <w:t>打印部分的说明</w:t>
            </w:r>
          </w:p>
        </w:tc>
      </w:tr>
      <w:tr w:rsidR="00617912" w:rsidRPr="00F62935" w14:paraId="1B65B399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827A891" w14:textId="77777777" w:rsidR="00617912" w:rsidRPr="00F62935" w:rsidRDefault="00617912" w:rsidP="00617912">
            <w:pPr>
              <w:pStyle w:val="Fibocomzhf7"/>
            </w:pPr>
            <w:r w:rsidRPr="00F62935">
              <w:t>V1.0.4</w:t>
            </w:r>
            <w:r w:rsidRPr="00F62935">
              <w:rPr>
                <w:rFonts w:hint="eastAsia"/>
              </w:rPr>
              <w:t>（</w:t>
            </w:r>
            <w:r w:rsidRPr="00F62935">
              <w:t>2020-05-12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447A8B48" w14:textId="62028E5D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修改格式和拼写</w:t>
            </w:r>
          </w:p>
          <w:p w14:paraId="2C3E235F" w14:textId="3914EEC9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完善表格</w:t>
            </w:r>
          </w:p>
          <w:p w14:paraId="66DFC1A9" w14:textId="5B60F216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文档review问题修改</w:t>
            </w:r>
          </w:p>
          <w:p w14:paraId="31155B8B" w14:textId="7B064EFB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修改图片格式</w:t>
            </w:r>
          </w:p>
        </w:tc>
      </w:tr>
      <w:tr w:rsidR="00617912" w:rsidRPr="00F62935" w14:paraId="341D6BC9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A7AEBA" w14:textId="77777777" w:rsidR="00617912" w:rsidRPr="00F62935" w:rsidRDefault="00617912" w:rsidP="00617912">
            <w:pPr>
              <w:pStyle w:val="Fibocomzhf7"/>
            </w:pPr>
            <w:r w:rsidRPr="00F62935">
              <w:t>V 1.0.3</w:t>
            </w:r>
            <w:r w:rsidRPr="00F62935">
              <w:rPr>
                <w:rFonts w:hint="eastAsia"/>
              </w:rPr>
              <w:t>（</w:t>
            </w:r>
            <w:r w:rsidRPr="00F62935">
              <w:t>2020-02-24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66E6ED9C" w14:textId="66F5B3F7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增加支持的产品信息</w:t>
            </w:r>
          </w:p>
          <w:p w14:paraId="443663EC" w14:textId="35CF3CD5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增加支持USB mode信息</w:t>
            </w:r>
          </w:p>
          <w:p w14:paraId="75A41DF0" w14:textId="07C66805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文档review问题修改</w:t>
            </w:r>
          </w:p>
        </w:tc>
      </w:tr>
      <w:tr w:rsidR="00617912" w:rsidRPr="00F62935" w14:paraId="5E80B5CA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BCD190" w14:textId="77777777" w:rsidR="00617912" w:rsidRPr="00F62935" w:rsidRDefault="00617912" w:rsidP="00617912">
            <w:pPr>
              <w:pStyle w:val="Fibocomzhf7"/>
            </w:pPr>
            <w:r w:rsidRPr="00F62935">
              <w:lastRenderedPageBreak/>
              <w:t>V 1.0.2</w:t>
            </w:r>
            <w:r w:rsidRPr="00F62935">
              <w:rPr>
                <w:rFonts w:hint="eastAsia"/>
              </w:rPr>
              <w:t>（</w:t>
            </w:r>
            <w:r w:rsidRPr="00F62935">
              <w:t>2020-01-09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51C06F75" w14:textId="078BFAB5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增加支持的产品信息</w:t>
            </w:r>
          </w:p>
        </w:tc>
      </w:tr>
      <w:tr w:rsidR="00617912" w:rsidRPr="00F62935" w14:paraId="67AF6789" w14:textId="77777777" w:rsidTr="00FA7A9C">
        <w:trPr>
          <w:trHeight w:val="558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ACB01DE" w14:textId="77777777" w:rsidR="00617912" w:rsidRPr="00F62935" w:rsidRDefault="00617912" w:rsidP="00617912">
            <w:pPr>
              <w:pStyle w:val="Fibocomzhf7"/>
            </w:pPr>
            <w:r w:rsidRPr="00F62935">
              <w:t>V 1.0.1</w:t>
            </w:r>
            <w:r w:rsidRPr="00F62935">
              <w:rPr>
                <w:rFonts w:hint="eastAsia"/>
              </w:rPr>
              <w:t>（</w:t>
            </w:r>
            <w:r w:rsidRPr="00F62935">
              <w:t>2019-11-22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29136250" w14:textId="63BF7C0B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根据评审建议修改文档</w:t>
            </w:r>
          </w:p>
        </w:tc>
      </w:tr>
      <w:tr w:rsidR="00617912" w:rsidRPr="00F62935" w14:paraId="32F0BEC4" w14:textId="77777777" w:rsidTr="00FA7A9C">
        <w:trPr>
          <w:trHeight w:val="595"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F23CFC1" w14:textId="77777777" w:rsidR="00617912" w:rsidRPr="00F62935" w:rsidRDefault="00617912" w:rsidP="00617912">
            <w:pPr>
              <w:pStyle w:val="Fibocomzhf7"/>
            </w:pPr>
            <w:r w:rsidRPr="00F62935">
              <w:t>V 1.0.0</w:t>
            </w:r>
            <w:r w:rsidRPr="00F62935">
              <w:rPr>
                <w:rFonts w:hint="eastAsia"/>
              </w:rPr>
              <w:t>（</w:t>
            </w:r>
            <w:r w:rsidRPr="00F62935">
              <w:t>2019-08-19</w:t>
            </w:r>
            <w:r w:rsidRPr="00F62935">
              <w:rPr>
                <w:rFonts w:hint="eastAsia"/>
              </w:rPr>
              <w:t>）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14:paraId="2BE608EA" w14:textId="2A834E73" w:rsidR="00617912" w:rsidRPr="00F62935" w:rsidRDefault="00617912" w:rsidP="00617912">
            <w:pPr>
              <w:pStyle w:val="Fibocomzhf7"/>
              <w:rPr>
                <w:szCs w:val="21"/>
              </w:rPr>
            </w:pPr>
            <w:r w:rsidRPr="00F62935">
              <w:rPr>
                <w:szCs w:val="21"/>
              </w:rPr>
              <w:t>初始版本</w:t>
            </w:r>
          </w:p>
        </w:tc>
      </w:tr>
    </w:tbl>
    <w:p w14:paraId="10BF7E27" w14:textId="6BFCB969" w:rsidR="00984720" w:rsidRPr="00596546" w:rsidRDefault="00984720" w:rsidP="00984720">
      <w:pPr>
        <w:sectPr w:rsidR="00984720" w:rsidRPr="00596546" w:rsidSect="0022084E">
          <w:headerReference w:type="default" r:id="rId15"/>
          <w:footerReference w:type="default" r:id="rId16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</w:p>
    <w:p w14:paraId="4494D196" w14:textId="5EB4C27C" w:rsidR="009A38C5" w:rsidRPr="001667DD" w:rsidRDefault="0040110C" w:rsidP="00984720">
      <w:pPr>
        <w:pStyle w:val="1"/>
      </w:pPr>
      <w:bookmarkStart w:id="1" w:name="_Toc24839"/>
      <w:bookmarkStart w:id="2" w:name="_Toc395703439"/>
      <w:bookmarkStart w:id="3" w:name="_Toc19113225"/>
      <w:bookmarkStart w:id="4" w:name="_Toc43645323"/>
      <w:bookmarkStart w:id="5" w:name="_Toc86744440"/>
      <w:bookmarkEnd w:id="1"/>
      <w:bookmarkEnd w:id="2"/>
      <w:bookmarkEnd w:id="3"/>
      <w:r w:rsidRPr="001667DD">
        <w:lastRenderedPageBreak/>
        <w:t>引言</w:t>
      </w:r>
      <w:bookmarkEnd w:id="4"/>
      <w:bookmarkEnd w:id="5"/>
    </w:p>
    <w:p w14:paraId="1C393558" w14:textId="73B97E04" w:rsidR="009A38C5" w:rsidRPr="0095429F" w:rsidRDefault="00FA7A9C" w:rsidP="00FA7A9C">
      <w:r w:rsidRPr="00FA7A9C">
        <w:rPr>
          <w:rFonts w:ascii="思源黑体 CN Regular" w:eastAsia="思源黑体 CN Regular" w:hAnsi="思源黑体 CN Light" w:cs="Noto Sans Light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74F21B" wp14:editId="4878CC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8451" cy="0"/>
                <wp:effectExtent l="0" t="0" r="2222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6F773" id="直接连接符 37" o:spid="_x0000_s1026" style="position:absolute;left:0;text-align:lef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" strokecolor="#d8d8d8 [2732]" strokeweight="1pt">
                <v:stroke dashstyle="1 1"/>
              </v:line>
            </w:pict>
          </mc:Fallback>
        </mc:AlternateContent>
      </w:r>
      <w:r w:rsidR="007619B6" w:rsidRPr="007619B6">
        <w:rPr>
          <w:rFonts w:cs="Noto Sans Light"/>
        </w:rPr>
        <w:t>Fibocom</w:t>
      </w:r>
      <w:r w:rsidR="0040110C" w:rsidRPr="0095429F">
        <w:t>模块在嵌入式</w:t>
      </w:r>
      <w:r w:rsidR="0040110C" w:rsidRPr="0095429F">
        <w:t>Linux</w:t>
      </w:r>
      <w:r w:rsidR="0040110C" w:rsidRPr="0095429F">
        <w:t>上主要映射出</w:t>
      </w:r>
      <w:r w:rsidR="0040110C" w:rsidRPr="0095429F">
        <w:t>Modem/DIAG</w:t>
      </w:r>
      <w:r w:rsidR="0040110C" w:rsidRPr="0095429F">
        <w:t>等串口、标准</w:t>
      </w:r>
      <w:r w:rsidR="00153FDF">
        <w:t>ECM (or RmNet</w:t>
      </w:r>
      <w:r w:rsidR="0040110C" w:rsidRPr="0095429F">
        <w:t>)</w:t>
      </w:r>
      <w:r w:rsidR="0040110C" w:rsidRPr="0095429F">
        <w:t>网卡等端口。</w:t>
      </w:r>
    </w:p>
    <w:p w14:paraId="59C0403E" w14:textId="64FC42BA" w:rsidR="009A38C5" w:rsidRPr="0095429F" w:rsidRDefault="0040110C" w:rsidP="00FA7A9C">
      <w:r w:rsidRPr="00327CC3">
        <w:t>Modem</w:t>
      </w:r>
      <w:r w:rsidRPr="00327CC3">
        <w:t>、</w:t>
      </w:r>
      <w:r w:rsidRPr="00327CC3">
        <w:t>DIAG</w:t>
      </w:r>
      <w:r w:rsidRPr="00327CC3">
        <w:t>等串口加载的是系统</w:t>
      </w:r>
      <w:r w:rsidRPr="00327CC3">
        <w:t>option</w:t>
      </w:r>
      <w:r w:rsidRPr="00327CC3">
        <w:t>驱动，</w:t>
      </w:r>
      <w:r w:rsidRPr="00327CC3">
        <w:t>ECM</w:t>
      </w:r>
      <w:r w:rsidRPr="00327CC3">
        <w:t>网卡端口使用系统</w:t>
      </w:r>
      <w:r w:rsidRPr="00327CC3">
        <w:t>cdc_ether</w:t>
      </w:r>
      <w:r w:rsidRPr="00327CC3">
        <w:t>驱动，</w:t>
      </w:r>
      <w:r w:rsidR="00153FDF">
        <w:t>RmNet</w:t>
      </w:r>
      <w:r w:rsidRPr="00327CC3">
        <w:t>网卡则使用</w:t>
      </w:r>
      <w:r w:rsidRPr="0095429F">
        <w:t>GobiNet</w:t>
      </w:r>
      <w:r w:rsidRPr="0095429F">
        <w:t>驱动。</w:t>
      </w:r>
    </w:p>
    <w:p w14:paraId="3F6D6B1B" w14:textId="77777777" w:rsidR="009A38C5" w:rsidRPr="0095429F" w:rsidRDefault="0040110C" w:rsidP="00FA7A9C">
      <w:r w:rsidRPr="0095429F">
        <w:t>在嵌入式</w:t>
      </w:r>
      <w:r w:rsidRPr="0095429F">
        <w:t>Linux</w:t>
      </w:r>
      <w:r w:rsidRPr="0095429F">
        <w:t>上使用我们模块设备时，为了正常加载</w:t>
      </w:r>
      <w:r w:rsidRPr="0095429F">
        <w:t>option</w:t>
      </w:r>
      <w:r w:rsidRPr="0095429F">
        <w:t>、</w:t>
      </w:r>
      <w:r w:rsidRPr="0095429F">
        <w:t>cdc_ether or GobiNet</w:t>
      </w:r>
      <w:r w:rsidRPr="0095429F">
        <w:t>驱动，需要设置相关</w:t>
      </w:r>
      <w:r w:rsidRPr="0095429F">
        <w:t>Linux</w:t>
      </w:r>
      <w:r w:rsidRPr="0095429F">
        <w:t>内核信息并将我们产品的信息正确添加到系统中。</w:t>
      </w:r>
    </w:p>
    <w:p w14:paraId="63B2C9D1" w14:textId="0411423A" w:rsidR="009A38C5" w:rsidRPr="00FE61ED" w:rsidRDefault="0040110C" w:rsidP="00FE61ED">
      <w:pPr>
        <w:pStyle w:val="2"/>
      </w:pPr>
      <w:bookmarkStart w:id="6" w:name="_Toc19003357"/>
      <w:bookmarkStart w:id="7" w:name="_Toc19113226"/>
      <w:bookmarkStart w:id="8" w:name="_Toc43645324"/>
      <w:bookmarkStart w:id="9" w:name="_Toc86744441"/>
      <w:bookmarkEnd w:id="6"/>
      <w:bookmarkEnd w:id="7"/>
      <w:r w:rsidRPr="00FE61ED">
        <w:t>目的</w:t>
      </w:r>
      <w:bookmarkEnd w:id="8"/>
      <w:bookmarkEnd w:id="9"/>
    </w:p>
    <w:p w14:paraId="5CF53D0D" w14:textId="27CEFA9F" w:rsidR="009A38C5" w:rsidRPr="0095429F" w:rsidRDefault="0040110C" w:rsidP="00327CC3">
      <w:r w:rsidRPr="0095429F">
        <w:t>本文主要介绍嵌入式</w:t>
      </w:r>
      <w:r w:rsidRPr="0095429F">
        <w:t>Linux</w:t>
      </w:r>
      <w:r w:rsidRPr="0095429F">
        <w:t>下</w:t>
      </w:r>
      <w:r w:rsidRPr="0095429F">
        <w:t>host</w:t>
      </w:r>
      <w:r w:rsidRPr="0095429F">
        <w:t>侧</w:t>
      </w:r>
      <w:r w:rsidRPr="0095429F">
        <w:t>option/GobiNet</w:t>
      </w:r>
      <w:r w:rsidRPr="0095429F">
        <w:t>驱动的编译环境搭建方法，为</w:t>
      </w:r>
      <w:r w:rsidR="007619B6" w:rsidRPr="007619B6">
        <w:t>Fibocom</w:t>
      </w:r>
      <w:r w:rsidRPr="0095429F">
        <w:t>模块在嵌入式</w:t>
      </w:r>
      <w:r w:rsidRPr="0095429F">
        <w:t>Linux</w:t>
      </w:r>
      <w:r w:rsidRPr="0095429F">
        <w:t>上正常使用</w:t>
      </w:r>
      <w:r w:rsidRPr="0095429F">
        <w:t>option</w:t>
      </w:r>
      <w:r w:rsidRPr="0095429F">
        <w:t>驱动和</w:t>
      </w:r>
      <w:r w:rsidRPr="0095429F">
        <w:t>GobiNet</w:t>
      </w:r>
      <w:r w:rsidRPr="0095429F">
        <w:t>等驱动提供指导。</w:t>
      </w:r>
    </w:p>
    <w:p w14:paraId="47340BAA" w14:textId="0791AB42" w:rsidR="009A38C5" w:rsidRPr="00FE61ED" w:rsidRDefault="0040110C" w:rsidP="00FE61ED">
      <w:pPr>
        <w:pStyle w:val="2"/>
      </w:pPr>
      <w:bookmarkStart w:id="10" w:name="_Toc19003358"/>
      <w:bookmarkStart w:id="11" w:name="_Toc19113227"/>
      <w:bookmarkStart w:id="12" w:name="_Toc43645325"/>
      <w:bookmarkStart w:id="13" w:name="_Toc86744442"/>
      <w:bookmarkEnd w:id="10"/>
      <w:bookmarkEnd w:id="11"/>
      <w:r w:rsidRPr="00FE61ED">
        <w:t>适用范围</w:t>
      </w:r>
      <w:bookmarkEnd w:id="12"/>
      <w:bookmarkEnd w:id="13"/>
    </w:p>
    <w:p w14:paraId="22586E89" w14:textId="77777777" w:rsidR="00591D8C" w:rsidRDefault="0040110C" w:rsidP="00327CC3">
      <w:r w:rsidRPr="0095429F">
        <w:t>适用于测试部</w:t>
      </w:r>
      <w:r w:rsidRPr="0095429F">
        <w:t>/</w:t>
      </w:r>
      <w:r w:rsidRPr="0095429F">
        <w:t>市场导入人员参考文档或指导客户搭建嵌入式</w:t>
      </w:r>
      <w:r w:rsidRPr="0095429F">
        <w:t>Linux Host</w:t>
      </w:r>
      <w:r w:rsidRPr="0095429F">
        <w:t>驱动编译环境使用。</w:t>
      </w:r>
    </w:p>
    <w:p w14:paraId="32B060D6" w14:textId="0A89FB89" w:rsidR="009A38C5" w:rsidRDefault="00591D8C" w:rsidP="00327CC3">
      <w:r>
        <w:rPr>
          <w:rFonts w:hint="eastAsia"/>
        </w:rPr>
        <w:t>Go</w:t>
      </w:r>
      <w:r>
        <w:t>biNet</w:t>
      </w:r>
      <w:r>
        <w:rPr>
          <w:rFonts w:hint="eastAsia"/>
        </w:rPr>
        <w:t>驱动</w:t>
      </w:r>
      <w:r w:rsidR="007639E3">
        <w:rPr>
          <w:rFonts w:hint="eastAsia"/>
        </w:rPr>
        <w:t>目前适用的产品型号如下表所示：</w:t>
      </w:r>
    </w:p>
    <w:p w14:paraId="4FD40B29" w14:textId="54A559C4" w:rsidR="007639E3" w:rsidRPr="00AB74E3" w:rsidRDefault="007639E3" w:rsidP="00AB74E3">
      <w:pPr>
        <w:pStyle w:val="Fibocomzhd"/>
      </w:pPr>
      <w:r w:rsidRPr="00AB74E3">
        <w:rPr>
          <w:rFonts w:hint="eastAsia"/>
        </w:rPr>
        <w:t>表</w:t>
      </w:r>
      <w:r w:rsidRPr="00AB74E3">
        <w:fldChar w:fldCharType="begin"/>
      </w:r>
      <w:r w:rsidRPr="00AB74E3">
        <w:instrText xml:space="preserve"> </w:instrText>
      </w:r>
      <w:r w:rsidRPr="00AB74E3">
        <w:rPr>
          <w:rFonts w:hint="eastAsia"/>
        </w:rPr>
        <w:instrText>SEQ 表 \* ARABIC</w:instrText>
      </w:r>
      <w:r w:rsidRPr="00AB74E3">
        <w:instrText xml:space="preserve"> </w:instrText>
      </w:r>
      <w:r w:rsidRPr="00AB74E3">
        <w:fldChar w:fldCharType="separate"/>
      </w:r>
      <w:r w:rsidR="00691260">
        <w:rPr>
          <w:noProof/>
        </w:rPr>
        <w:t>1</w:t>
      </w:r>
      <w:r w:rsidRPr="00AB74E3">
        <w:fldChar w:fldCharType="end"/>
      </w:r>
      <w:r w:rsidRPr="00AB74E3">
        <w:t xml:space="preserve">. </w:t>
      </w:r>
      <w:r>
        <w:rPr>
          <w:rFonts w:hint="eastAsia"/>
        </w:rPr>
        <w:t>适用型号</w:t>
      </w:r>
    </w:p>
    <w:tbl>
      <w:tblPr>
        <w:tblStyle w:val="af9"/>
        <w:tblW w:w="0" w:type="auto"/>
        <w:tblBorders>
          <w:top w:val="single" w:sz="4" w:space="0" w:color="DDDDDD"/>
          <w:left w:val="none" w:sz="0" w:space="0" w:color="auto"/>
          <w:bottom w:val="single" w:sz="4" w:space="0" w:color="DDDDDD"/>
          <w:right w:val="none" w:sz="0" w:space="0" w:color="auto"/>
          <w:insideH w:val="single" w:sz="4" w:space="0" w:color="DDDDDD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5"/>
        <w:gridCol w:w="2435"/>
        <w:gridCol w:w="4769"/>
      </w:tblGrid>
      <w:tr w:rsidR="007639E3" w14:paraId="096CE01B" w14:textId="77777777" w:rsidTr="007639E3">
        <w:tc>
          <w:tcPr>
            <w:tcW w:w="2435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14BCFA11" w14:textId="5E8B8BB6" w:rsidR="007639E3" w:rsidRPr="00EC1CD1" w:rsidRDefault="007639E3" w:rsidP="001C2D24">
            <w:pPr>
              <w:pStyle w:val="Fibocomzhb"/>
            </w:pPr>
            <w:r w:rsidRPr="00EC1CD1">
              <w:rPr>
                <w:rFonts w:hint="eastAsia"/>
              </w:rPr>
              <w:t>序号</w:t>
            </w:r>
          </w:p>
        </w:tc>
        <w:tc>
          <w:tcPr>
            <w:tcW w:w="2435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0D20D4F" w14:textId="663CEFC4" w:rsidR="007639E3" w:rsidRPr="00EC1CD1" w:rsidRDefault="007639E3" w:rsidP="001C2D24">
            <w:pPr>
              <w:pStyle w:val="Fibocomzhb"/>
            </w:pPr>
            <w:r w:rsidRPr="00EC1CD1">
              <w:rPr>
                <w:rFonts w:hint="eastAsia"/>
              </w:rPr>
              <w:t>产品型号</w:t>
            </w:r>
          </w:p>
        </w:tc>
        <w:tc>
          <w:tcPr>
            <w:tcW w:w="4769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05554CD8" w14:textId="52F49ED8" w:rsidR="007639E3" w:rsidRPr="00EC1CD1" w:rsidRDefault="007639E3" w:rsidP="001C2D24">
            <w:pPr>
              <w:pStyle w:val="Fibocomzhb"/>
            </w:pPr>
            <w:r w:rsidRPr="00EC1CD1">
              <w:rPr>
                <w:rFonts w:hint="eastAsia"/>
              </w:rPr>
              <w:t>说明</w:t>
            </w:r>
          </w:p>
        </w:tc>
      </w:tr>
      <w:tr w:rsidR="007639E3" w14:paraId="380FB654" w14:textId="77777777" w:rsidTr="007639E3">
        <w:tc>
          <w:tcPr>
            <w:tcW w:w="2435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  <w:vAlign w:val="center"/>
          </w:tcPr>
          <w:p w14:paraId="30DE1DA3" w14:textId="51888076" w:rsidR="007639E3" w:rsidRPr="00EC1CD1" w:rsidRDefault="007639E3" w:rsidP="001C2D24">
            <w:pPr>
              <w:pStyle w:val="Fibocomzhb"/>
            </w:pPr>
            <w:r w:rsidRPr="00EC1CD1">
              <w:t>1</w:t>
            </w:r>
          </w:p>
        </w:tc>
        <w:tc>
          <w:tcPr>
            <w:tcW w:w="2435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  <w:vAlign w:val="center"/>
          </w:tcPr>
          <w:p w14:paraId="5423C809" w14:textId="47444320" w:rsidR="007639E3" w:rsidRPr="00EC1CD1" w:rsidRDefault="007639E3" w:rsidP="001C2D24">
            <w:pPr>
              <w:pStyle w:val="Fibocomzhb"/>
            </w:pPr>
            <w:r w:rsidRPr="00EC1CD1">
              <w:t>NL95X</w:t>
            </w:r>
            <w:r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  <w:vAlign w:val="center"/>
          </w:tcPr>
          <w:p w14:paraId="7BBDE898" w14:textId="665A2FCC" w:rsidR="007639E3" w:rsidRPr="00EC1CD1" w:rsidRDefault="007639E3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 w:rsidRPr="00EC1CD1">
              <w:t>4G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7639E3" w14:paraId="78F2E6AC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4DD28763" w14:textId="70B6A6CA" w:rsidR="007639E3" w:rsidRPr="00EC1CD1" w:rsidRDefault="007639E3" w:rsidP="001C2D24">
            <w:pPr>
              <w:pStyle w:val="Fibocomzhb"/>
            </w:pPr>
            <w:r w:rsidRPr="00EC1CD1">
              <w:t>2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20A0B6C3" w14:textId="14C85901" w:rsidR="007639E3" w:rsidRPr="00EC1CD1" w:rsidRDefault="007639E3" w:rsidP="001C2D24">
            <w:pPr>
              <w:pStyle w:val="Fibocomzhb"/>
            </w:pPr>
            <w:r w:rsidRPr="00EC1CD1">
              <w:t>FG150</w:t>
            </w:r>
            <w:r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5090097E" w14:textId="7C273C36" w:rsidR="007639E3" w:rsidRPr="00EC1CD1" w:rsidRDefault="007639E3" w:rsidP="001C2D24">
            <w:pPr>
              <w:pStyle w:val="Fibocomzhb"/>
            </w:pPr>
            <w:r w:rsidRPr="00EC1CD1">
              <w:t>LGA</w:t>
            </w:r>
            <w:r w:rsidRPr="00EC1CD1">
              <w:rPr>
                <w:rFonts w:hint="eastAsia"/>
              </w:rPr>
              <w:t>封装，</w:t>
            </w:r>
            <w:r w:rsidRPr="00EC1CD1">
              <w:t>5G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7639E3" w14:paraId="540FE719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198844F4" w14:textId="462C458F" w:rsidR="007639E3" w:rsidRPr="00EC1CD1" w:rsidRDefault="007639E3" w:rsidP="001C2D24">
            <w:pPr>
              <w:pStyle w:val="Fibocomzhb"/>
            </w:pPr>
            <w:r w:rsidRPr="00EC1CD1">
              <w:t>3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1BCA10D8" w14:textId="5B4E0A90" w:rsidR="007639E3" w:rsidRPr="00EC1CD1" w:rsidRDefault="007639E3" w:rsidP="001C2D24">
            <w:pPr>
              <w:pStyle w:val="Fibocomzhb"/>
            </w:pPr>
            <w:r w:rsidRPr="00EC1CD1">
              <w:t>FM150</w:t>
            </w:r>
            <w:r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31F4FDE5" w14:textId="13A61FE6" w:rsidR="007639E3" w:rsidRPr="00EC1CD1" w:rsidRDefault="007639E3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 w:rsidRPr="00EC1CD1">
              <w:t>5G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7639E3" w14:paraId="3A574809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26B465F4" w14:textId="468DAB65" w:rsidR="007639E3" w:rsidRPr="00EC1CD1" w:rsidRDefault="007639E3" w:rsidP="001C2D24">
            <w:pPr>
              <w:pStyle w:val="Fibocomzhb"/>
            </w:pPr>
            <w:r w:rsidRPr="00EC1CD1">
              <w:t>4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71B81B2D" w14:textId="527038C9" w:rsidR="007639E3" w:rsidRPr="00EC1CD1" w:rsidRDefault="007639E3" w:rsidP="001C2D24">
            <w:pPr>
              <w:pStyle w:val="Fibocomzhb"/>
            </w:pPr>
            <w:r w:rsidRPr="00EC1CD1">
              <w:t>NL668</w:t>
            </w:r>
            <w:r w:rsidR="008A3250"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3EF78FE0" w14:textId="49E38D50" w:rsidR="007639E3" w:rsidRPr="00EC1CD1" w:rsidRDefault="007639E3" w:rsidP="001C2D24">
            <w:pPr>
              <w:pStyle w:val="Fibocomzhb"/>
            </w:pPr>
            <w:r w:rsidRPr="00EC1CD1">
              <w:rPr>
                <w:rFonts w:hint="eastAsia"/>
              </w:rPr>
              <w:t>N</w:t>
            </w:r>
            <w:r w:rsidRPr="00EC1CD1">
              <w:t>A</w:t>
            </w:r>
          </w:p>
        </w:tc>
      </w:tr>
      <w:tr w:rsidR="007639E3" w14:paraId="7440EF5E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17001C81" w14:textId="41F122F5" w:rsidR="007639E3" w:rsidRPr="00EC1CD1" w:rsidRDefault="007639E3" w:rsidP="001C2D24">
            <w:pPr>
              <w:pStyle w:val="Fibocomzhb"/>
            </w:pPr>
            <w:r w:rsidRPr="00EC1CD1">
              <w:t>5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7A52390E" w14:textId="7AA1B781" w:rsidR="007639E3" w:rsidRPr="00EC1CD1" w:rsidRDefault="008A3250" w:rsidP="001C2D24">
            <w:pPr>
              <w:pStyle w:val="Fibocomzhb"/>
            </w:pPr>
            <w:r w:rsidRPr="00EC1CD1">
              <w:t>FM100</w:t>
            </w:r>
            <w:r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3F63D721" w14:textId="292CC82E" w:rsidR="007639E3" w:rsidRPr="00EC1CD1" w:rsidRDefault="00D67588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 w:rsidRPr="00EC1CD1">
              <w:t>4G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7639E3" w14:paraId="2BFCD1D2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020220E9" w14:textId="39A69C24" w:rsidR="007639E3" w:rsidRPr="00EC1CD1" w:rsidRDefault="008A3250" w:rsidP="001C2D24">
            <w:pPr>
              <w:pStyle w:val="Fibocomzhb"/>
            </w:pPr>
            <w:r w:rsidRPr="00EC1CD1">
              <w:t>6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26B54E28" w14:textId="33D55793" w:rsidR="007639E3" w:rsidRPr="00EC1CD1" w:rsidRDefault="00090F4E" w:rsidP="001C2D24">
            <w:pPr>
              <w:pStyle w:val="Fibocomzhb"/>
            </w:pPr>
            <w:r w:rsidRPr="00EC1CD1">
              <w:t>FG101</w:t>
            </w:r>
            <w:r w:rsidR="008A3250" w:rsidRPr="00EC1CD1"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14842143" w14:textId="54E8D744" w:rsidR="007639E3" w:rsidRPr="00EC1CD1" w:rsidRDefault="00D67588" w:rsidP="001C2D24">
            <w:pPr>
              <w:pStyle w:val="Fibocomzhb"/>
            </w:pPr>
            <w:r w:rsidRPr="00EC1CD1">
              <w:t>LGA</w:t>
            </w:r>
            <w:r w:rsidRPr="00EC1CD1">
              <w:rPr>
                <w:rFonts w:hint="eastAsia"/>
              </w:rPr>
              <w:t>封装，</w:t>
            </w:r>
            <w:r w:rsidRPr="00EC1CD1">
              <w:t>5G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D67588" w14:paraId="46583B53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04AD9103" w14:textId="4488FC0B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7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11A0E39A" w14:textId="7A30BBFE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F</w:t>
            </w:r>
            <w:r>
              <w:t>M101</w:t>
            </w:r>
            <w:r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644857AC" w14:textId="4B2D6A27" w:rsidR="00D67588" w:rsidRPr="00EC1CD1" w:rsidRDefault="00D67588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 w:rsidRPr="00EC1CD1">
              <w:t>4G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D67588" w14:paraId="08D7F277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74999B1A" w14:textId="1B4F5E65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8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43E019C0" w14:textId="361FBDD1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F</w:t>
            </w:r>
            <w:r>
              <w:t>M130</w:t>
            </w:r>
            <w:r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0748A469" w14:textId="312F7797" w:rsidR="00D67588" w:rsidRPr="00EC1CD1" w:rsidRDefault="00D67588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>
              <w:t>5</w:t>
            </w:r>
            <w:r w:rsidRPr="00EC1CD1">
              <w:t>G</w:t>
            </w:r>
            <w:r w:rsidRPr="00EC1CD1">
              <w:rPr>
                <w:rFonts w:hint="eastAsia"/>
              </w:rPr>
              <w:t>通信模组。</w:t>
            </w:r>
          </w:p>
        </w:tc>
      </w:tr>
      <w:tr w:rsidR="00D67588" w14:paraId="41303278" w14:textId="77777777" w:rsidTr="007639E3"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5E5C3611" w14:textId="44345AB9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9</w:t>
            </w:r>
          </w:p>
        </w:tc>
        <w:tc>
          <w:tcPr>
            <w:tcW w:w="2435" w:type="dxa"/>
            <w:tcMar>
              <w:left w:w="113" w:type="dxa"/>
              <w:right w:w="113" w:type="dxa"/>
            </w:tcMar>
            <w:vAlign w:val="center"/>
          </w:tcPr>
          <w:p w14:paraId="12930930" w14:textId="10979C8B" w:rsidR="00D67588" w:rsidRPr="00EC1CD1" w:rsidRDefault="00D67588" w:rsidP="001C2D24">
            <w:pPr>
              <w:pStyle w:val="Fibocomzhb"/>
            </w:pPr>
            <w:r>
              <w:rPr>
                <w:rFonts w:hint="eastAsia"/>
              </w:rPr>
              <w:t>F</w:t>
            </w:r>
            <w:r>
              <w:t>M160</w:t>
            </w:r>
            <w:r>
              <w:rPr>
                <w:rFonts w:hint="eastAsia"/>
              </w:rPr>
              <w:t>系列</w:t>
            </w:r>
          </w:p>
        </w:tc>
        <w:tc>
          <w:tcPr>
            <w:tcW w:w="4769" w:type="dxa"/>
            <w:tcMar>
              <w:left w:w="113" w:type="dxa"/>
              <w:right w:w="113" w:type="dxa"/>
            </w:tcMar>
            <w:vAlign w:val="center"/>
          </w:tcPr>
          <w:p w14:paraId="2DD43634" w14:textId="7590EC3A" w:rsidR="00D67588" w:rsidRPr="00EC1CD1" w:rsidRDefault="00D67588" w:rsidP="001C2D24">
            <w:pPr>
              <w:pStyle w:val="Fibocomzhb"/>
            </w:pPr>
            <w:r w:rsidRPr="00EC1CD1">
              <w:t>M.2</w:t>
            </w:r>
            <w:r w:rsidRPr="00EC1CD1">
              <w:rPr>
                <w:rFonts w:hint="eastAsia"/>
              </w:rPr>
              <w:t>接口</w:t>
            </w:r>
            <w:r>
              <w:t>5</w:t>
            </w:r>
            <w:r w:rsidRPr="00EC1CD1">
              <w:t>G</w:t>
            </w:r>
            <w:r w:rsidRPr="00EC1CD1">
              <w:rPr>
                <w:rFonts w:hint="eastAsia"/>
              </w:rPr>
              <w:t>通信模组。</w:t>
            </w:r>
          </w:p>
        </w:tc>
      </w:tr>
    </w:tbl>
    <w:p w14:paraId="337FB0AF" w14:textId="7BA32F62" w:rsidR="009A38C5" w:rsidRPr="00FE61ED" w:rsidRDefault="0040110C" w:rsidP="001C2D24">
      <w:pPr>
        <w:pStyle w:val="2"/>
      </w:pPr>
      <w:bookmarkStart w:id="14" w:name="_Toc19113228"/>
      <w:bookmarkStart w:id="15" w:name="_Toc19003359"/>
      <w:bookmarkStart w:id="16" w:name="_Toc43645326"/>
      <w:bookmarkStart w:id="17" w:name="_Toc86744443"/>
      <w:bookmarkEnd w:id="14"/>
      <w:bookmarkEnd w:id="15"/>
      <w:r w:rsidRPr="00FE61ED">
        <w:lastRenderedPageBreak/>
        <w:t>预置条件</w:t>
      </w:r>
      <w:bookmarkEnd w:id="16"/>
      <w:bookmarkEnd w:id="17"/>
    </w:p>
    <w:p w14:paraId="44A9F33B" w14:textId="59A4D492" w:rsidR="009A38C5" w:rsidRPr="0095429F" w:rsidRDefault="0040110C" w:rsidP="00FA7A9C">
      <w:pPr>
        <w:pStyle w:val="Fibocomzh"/>
        <w:rPr>
          <w:color w:val="000000" w:themeColor="text1"/>
        </w:rPr>
      </w:pPr>
      <w:r w:rsidRPr="0095429F">
        <w:t>有嵌入式Linux硬件开发平台，如firefly-rk3399嵌入式开发板；</w:t>
      </w:r>
    </w:p>
    <w:p w14:paraId="46E4E71D" w14:textId="0468CD76" w:rsidR="009A38C5" w:rsidRPr="0095429F" w:rsidRDefault="0040110C" w:rsidP="00FA7A9C">
      <w:pPr>
        <w:pStyle w:val="Fibocomzh"/>
      </w:pPr>
      <w:r w:rsidRPr="0095429F">
        <w:rPr>
          <w:color w:val="000000" w:themeColor="text1"/>
        </w:rPr>
        <w:t>已经下载好对应开发平</w:t>
      </w:r>
      <w:r w:rsidRPr="006F3217">
        <w:t>台Linux镜像开源代码及ubuntu根文件系统镜</w:t>
      </w:r>
      <w:r w:rsidRPr="0095429F">
        <w:rPr>
          <w:rStyle w:val="InternetLink"/>
          <w:rFonts w:eastAsiaTheme="minorEastAsia" w:cs="Arial"/>
          <w:color w:val="000000" w:themeColor="text1"/>
          <w:u w:val="none"/>
        </w:rPr>
        <w:t>像</w:t>
      </w:r>
      <w:r w:rsidRPr="0095429F">
        <w:rPr>
          <w:color w:val="000000" w:themeColor="text1"/>
        </w:rPr>
        <w:t>；</w:t>
      </w:r>
    </w:p>
    <w:p w14:paraId="568324B7" w14:textId="025A6591" w:rsidR="009A38C5" w:rsidRPr="0095429F" w:rsidRDefault="0040110C" w:rsidP="00FA7A9C">
      <w:pPr>
        <w:pStyle w:val="Fibocomzh"/>
        <w:rPr>
          <w:color w:val="000000" w:themeColor="text1"/>
        </w:rPr>
      </w:pPr>
      <w:r w:rsidRPr="0095429F">
        <w:rPr>
          <w:color w:val="000000" w:themeColor="text1"/>
        </w:rPr>
        <w:t>有一台Linux服务器，且可以编译开发板镜像系统；</w:t>
      </w:r>
    </w:p>
    <w:p w14:paraId="002470E1" w14:textId="26685622" w:rsidR="009A38C5" w:rsidRPr="0095429F" w:rsidRDefault="0040110C" w:rsidP="00FA7A9C">
      <w:pPr>
        <w:pStyle w:val="Fibocomzh"/>
        <w:rPr>
          <w:color w:val="000000" w:themeColor="text1"/>
        </w:rPr>
      </w:pPr>
      <w:r w:rsidRPr="0095429F">
        <w:rPr>
          <w:color w:val="000000" w:themeColor="text1"/>
        </w:rPr>
        <w:t>用户具有root操作权限</w:t>
      </w:r>
      <w:r w:rsidR="00B33B4D" w:rsidRPr="0095429F">
        <w:rPr>
          <w:color w:val="000000" w:themeColor="text1"/>
        </w:rPr>
        <w:t>；</w:t>
      </w:r>
    </w:p>
    <w:p w14:paraId="2D19D3D8" w14:textId="13159AAE" w:rsidR="00534D49" w:rsidRPr="00534D49" w:rsidRDefault="0040110C" w:rsidP="007619B6">
      <w:pPr>
        <w:pStyle w:val="Fibocomzh"/>
      </w:pPr>
      <w:r w:rsidRPr="0095429F">
        <w:t>有一块</w:t>
      </w:r>
      <w:r w:rsidR="007619B6" w:rsidRPr="007619B6">
        <w:rPr>
          <w:color w:val="000000" w:themeColor="text1"/>
        </w:rPr>
        <w:t>Fibocom</w:t>
      </w:r>
      <w:r w:rsidRPr="0095429F">
        <w:t>模块</w:t>
      </w:r>
      <w:r w:rsidR="00B33B4D" w:rsidRPr="0095429F">
        <w:t>。</w:t>
      </w:r>
      <w:bookmarkStart w:id="18" w:name="_Toc43645327"/>
    </w:p>
    <w:p w14:paraId="69C5D01B" w14:textId="60A379D3" w:rsidR="00F90A79" w:rsidRPr="00FE61ED" w:rsidRDefault="007C4BC3" w:rsidP="00FE61ED">
      <w:pPr>
        <w:pStyle w:val="2"/>
      </w:pPr>
      <w:bookmarkStart w:id="19" w:name="_Toc86744444"/>
      <w:r w:rsidRPr="00FE61ED">
        <w:rPr>
          <w:rFonts w:hint="eastAsia"/>
        </w:rPr>
        <w:t>已适配</w:t>
      </w:r>
      <w:r w:rsidR="00F90A79" w:rsidRPr="00FE61ED">
        <w:rPr>
          <w:rFonts w:hint="eastAsia"/>
        </w:rPr>
        <w:t>的系统及内核版本</w:t>
      </w:r>
      <w:bookmarkEnd w:id="19"/>
    </w:p>
    <w:p w14:paraId="5CD9AD7C" w14:textId="4B25E8D8" w:rsidR="00BB7287" w:rsidRDefault="00BB7287" w:rsidP="00327CC3">
      <w:r w:rsidRPr="00BB7287">
        <w:rPr>
          <w:rFonts w:hint="eastAsia"/>
        </w:rPr>
        <w:t>当前已适配的系统及内核版本如下表所示，对于未列出的系统及内核版本，并非代表不支持，用户可直接进行集成验证。</w:t>
      </w:r>
    </w:p>
    <w:p w14:paraId="601B8176" w14:textId="7DA39BD8" w:rsidR="00327CC3" w:rsidRPr="00AB74E3" w:rsidRDefault="00327CC3" w:rsidP="00A400B1">
      <w:pPr>
        <w:pStyle w:val="Fibocomzhd"/>
      </w:pPr>
      <w:r w:rsidRPr="00AB74E3">
        <w:rPr>
          <w:rFonts w:hint="eastAsia"/>
        </w:rPr>
        <w:t>表</w:t>
      </w:r>
      <w:r w:rsidR="007639E3">
        <w:t>2</w:t>
      </w:r>
      <w:r w:rsidRPr="00AB74E3">
        <w:t xml:space="preserve">. </w:t>
      </w:r>
      <w:r w:rsidRPr="00BB7287">
        <w:rPr>
          <w:rFonts w:hint="eastAsia"/>
        </w:rPr>
        <w:t>已适配的系统及内核版</w:t>
      </w:r>
      <w:r w:rsidR="00F66804">
        <w:rPr>
          <w:rFonts w:hint="eastAsia"/>
        </w:rPr>
        <w:t>本</w:t>
      </w:r>
      <w:bookmarkStart w:id="20" w:name="_GoBack"/>
      <w:bookmarkEnd w:id="20"/>
    </w:p>
    <w:tbl>
      <w:tblPr>
        <w:tblStyle w:val="af9"/>
        <w:tblW w:w="0" w:type="auto"/>
        <w:jc w:val="center"/>
        <w:tblBorders>
          <w:top w:val="single" w:sz="4" w:space="0" w:color="DDDDDD"/>
          <w:left w:val="none" w:sz="0" w:space="0" w:color="auto"/>
          <w:bottom w:val="single" w:sz="4" w:space="0" w:color="DDDDDD"/>
          <w:right w:val="none" w:sz="0" w:space="0" w:color="auto"/>
          <w:insideH w:val="single" w:sz="4" w:space="0" w:color="DDDDDD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61"/>
        <w:gridCol w:w="3260"/>
        <w:gridCol w:w="3118"/>
      </w:tblGrid>
      <w:tr w:rsidR="00327CC3" w14:paraId="22C4074F" w14:textId="77777777" w:rsidTr="00342DDE">
        <w:trPr>
          <w:jc w:val="center"/>
        </w:trPr>
        <w:tc>
          <w:tcPr>
            <w:tcW w:w="3261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1A4280AF" w14:textId="5A1765E5" w:rsidR="00327CC3" w:rsidRPr="006A5485" w:rsidRDefault="00327CC3" w:rsidP="001C2D24">
            <w:pPr>
              <w:pStyle w:val="Fibocomzhb"/>
            </w:pPr>
            <w:r w:rsidRPr="00A40646">
              <w:rPr>
                <w:rFonts w:hint="eastAsia"/>
              </w:rPr>
              <w:t>平台架构</w:t>
            </w:r>
          </w:p>
        </w:tc>
        <w:tc>
          <w:tcPr>
            <w:tcW w:w="3260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044F73DF" w14:textId="5BD4CA4C" w:rsidR="00327CC3" w:rsidRPr="00327CC3" w:rsidRDefault="00327CC3" w:rsidP="001C2D24">
            <w:pPr>
              <w:pStyle w:val="Fibocomzhb"/>
            </w:pPr>
            <w:r w:rsidRPr="00327CC3">
              <w:rPr>
                <w:rFonts w:hint="eastAsia"/>
              </w:rPr>
              <w:t>操作系统</w:t>
            </w:r>
          </w:p>
        </w:tc>
        <w:tc>
          <w:tcPr>
            <w:tcW w:w="3118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771CF19F" w14:textId="764883C6" w:rsidR="00327CC3" w:rsidRPr="00327CC3" w:rsidRDefault="00327CC3" w:rsidP="001C2D24">
            <w:pPr>
              <w:pStyle w:val="Fibocomzhb"/>
            </w:pPr>
            <w:r w:rsidRPr="00327CC3">
              <w:rPr>
                <w:rFonts w:hint="eastAsia"/>
              </w:rPr>
              <w:t>内核版本</w:t>
            </w:r>
          </w:p>
        </w:tc>
      </w:tr>
      <w:tr w:rsidR="00327CC3" w14:paraId="4D8C0134" w14:textId="77777777" w:rsidTr="00342DDE">
        <w:trPr>
          <w:jc w:val="center"/>
        </w:trPr>
        <w:tc>
          <w:tcPr>
            <w:tcW w:w="3261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</w:tcPr>
          <w:p w14:paraId="55591FE4" w14:textId="70A6E4CA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MT7621</w:t>
            </w:r>
          </w:p>
        </w:tc>
        <w:tc>
          <w:tcPr>
            <w:tcW w:w="3260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</w:tcPr>
          <w:p w14:paraId="57293E86" w14:textId="2A6B0D58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Openwrt</w:t>
            </w:r>
          </w:p>
        </w:tc>
        <w:tc>
          <w:tcPr>
            <w:tcW w:w="3118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</w:tcPr>
          <w:p w14:paraId="64508C92" w14:textId="56D49C74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4.14.180</w:t>
            </w:r>
          </w:p>
        </w:tc>
      </w:tr>
      <w:tr w:rsidR="00327CC3" w14:paraId="0F428AA9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0F16FB4A" w14:textId="7B212D4F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MT7621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7FB30B30" w14:textId="5EC33F52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Openwrt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12C13151" w14:textId="3CCF3A15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3.10.108</w:t>
            </w:r>
          </w:p>
        </w:tc>
      </w:tr>
      <w:tr w:rsidR="00327CC3" w14:paraId="3B58DB2B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06CE20A2" w14:textId="51F5DE46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MT7621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2CC692E9" w14:textId="6C447C87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Openwrt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58FEC6FD" w14:textId="769E7746" w:rsidR="00327CC3" w:rsidRPr="00110705" w:rsidRDefault="00327CC3" w:rsidP="001C2D24">
            <w:pPr>
              <w:pStyle w:val="Fibocomzhb"/>
            </w:pPr>
            <w:r w:rsidRPr="00A40646">
              <w:rPr>
                <w:color w:val="000000" w:themeColor="text1"/>
              </w:rPr>
              <w:t>3.10.14</w:t>
            </w:r>
          </w:p>
        </w:tc>
      </w:tr>
      <w:tr w:rsidR="00327CC3" w14:paraId="02877F02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36B079E7" w14:textId="1197D059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RTD1296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2B4164AB" w14:textId="0820B3D0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Openwrt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06BFAE1F" w14:textId="699EDEFE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4.1.7</w:t>
            </w:r>
          </w:p>
        </w:tc>
      </w:tr>
      <w:tr w:rsidR="00327CC3" w14:paraId="73E7F4CF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5269C425" w14:textId="0EDDAB77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3E9697A2" w14:textId="6907AB00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Centos 8.0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3243F3AD" w14:textId="663816BC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4.18.0</w:t>
            </w:r>
          </w:p>
        </w:tc>
      </w:tr>
      <w:tr w:rsidR="00327CC3" w14:paraId="36C67D47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2145687E" w14:textId="10CD0E2E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7EC6620B" w14:textId="25A5B30F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Centos 7.6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1BAC29A6" w14:textId="60D310B4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3.10.108</w:t>
            </w:r>
          </w:p>
        </w:tc>
      </w:tr>
      <w:tr w:rsidR="00327CC3" w14:paraId="471EC186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0D28C8EA" w14:textId="1C34A375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70B07D6A" w14:textId="2A6F7FB8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12.04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3DC8457E" w14:textId="128382E0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3.13.0</w:t>
            </w:r>
          </w:p>
        </w:tc>
      </w:tr>
      <w:tr w:rsidR="00327CC3" w14:paraId="4B4C079C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2AE80EC1" w14:textId="5A40745C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238AC1CE" w14:textId="75BCD4F8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14.04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1D39BE73" w14:textId="68432F58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3.16.54</w:t>
            </w:r>
          </w:p>
        </w:tc>
      </w:tr>
      <w:tr w:rsidR="00327CC3" w14:paraId="45714C9F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08CAFC69" w14:textId="747C298B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6E4208CE" w14:textId="5A52ACE2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16.04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7658BDAB" w14:textId="30BF4FD1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4.15.0</w:t>
            </w:r>
          </w:p>
        </w:tc>
      </w:tr>
      <w:tr w:rsidR="00327CC3" w14:paraId="2D24B64A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7B401DDC" w14:textId="3665C61D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65C6858B" w14:textId="796E216C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18.04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0BFE12D2" w14:textId="110512BD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5.3.0</w:t>
            </w:r>
          </w:p>
        </w:tc>
      </w:tr>
      <w:tr w:rsidR="00327CC3" w14:paraId="50034CD4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328FB549" w14:textId="0AACA2B9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NVIDIA AGX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4E2A8D9B" w14:textId="1BEB4051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18.04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51875637" w14:textId="2B0F243E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4.9.140</w:t>
            </w:r>
          </w:p>
        </w:tc>
      </w:tr>
      <w:tr w:rsidR="00327CC3" w14:paraId="33EAB1C8" w14:textId="77777777" w:rsidTr="00342DDE">
        <w:trPr>
          <w:jc w:val="center"/>
        </w:trPr>
        <w:tc>
          <w:tcPr>
            <w:tcW w:w="3261" w:type="dxa"/>
            <w:tcMar>
              <w:left w:w="113" w:type="dxa"/>
              <w:right w:w="113" w:type="dxa"/>
            </w:tcMar>
          </w:tcPr>
          <w:p w14:paraId="6862CD14" w14:textId="7EEE1691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INTEL X86_64</w:t>
            </w:r>
          </w:p>
        </w:tc>
        <w:tc>
          <w:tcPr>
            <w:tcW w:w="3260" w:type="dxa"/>
            <w:tcMar>
              <w:left w:w="113" w:type="dxa"/>
              <w:right w:w="113" w:type="dxa"/>
            </w:tcMar>
          </w:tcPr>
          <w:p w14:paraId="3162795E" w14:textId="0EE4B3C9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Ubuntu 20.04</w:t>
            </w:r>
          </w:p>
        </w:tc>
        <w:tc>
          <w:tcPr>
            <w:tcW w:w="3118" w:type="dxa"/>
            <w:tcMar>
              <w:left w:w="113" w:type="dxa"/>
              <w:right w:w="113" w:type="dxa"/>
            </w:tcMar>
          </w:tcPr>
          <w:p w14:paraId="29D6E3B7" w14:textId="76D1EA47" w:rsidR="00327CC3" w:rsidRPr="00A40646" w:rsidRDefault="00327CC3" w:rsidP="001C2D24">
            <w:pPr>
              <w:pStyle w:val="Fibocomzhb"/>
              <w:rPr>
                <w:color w:val="000000" w:themeColor="text1"/>
              </w:rPr>
            </w:pPr>
            <w:r w:rsidRPr="00A40646">
              <w:rPr>
                <w:color w:val="000000" w:themeColor="text1"/>
              </w:rPr>
              <w:t>5.4.0</w:t>
            </w:r>
          </w:p>
        </w:tc>
      </w:tr>
    </w:tbl>
    <w:p w14:paraId="0F6E1830" w14:textId="77777777" w:rsidR="00342DDE" w:rsidRPr="00596546" w:rsidRDefault="00342DDE" w:rsidP="00342DDE">
      <w:pPr>
        <w:sectPr w:rsidR="00342DDE" w:rsidRPr="00596546" w:rsidSect="0022084E">
          <w:headerReference w:type="default" r:id="rId17"/>
          <w:footerReference w:type="default" r:id="rId18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</w:p>
    <w:bookmarkStart w:id="21" w:name="_Toc86744445"/>
    <w:p w14:paraId="67C36A9A" w14:textId="35ABA966" w:rsidR="009A38C5" w:rsidRDefault="00EE45E3" w:rsidP="005C579D">
      <w:pPr>
        <w:pStyle w:val="1"/>
      </w:pPr>
      <w:r w:rsidRPr="006A5485">
        <w:rPr>
          <w:rFonts w:hAnsi="思源黑体 CN Light" w:hint="eastAs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E72BD2" wp14:editId="583AE8AF">
                <wp:simplePos x="0" y="0"/>
                <wp:positionH relativeFrom="margin">
                  <wp:align>left</wp:align>
                </wp:positionH>
                <wp:positionV relativeFrom="paragraph">
                  <wp:posOffset>611403</wp:posOffset>
                </wp:positionV>
                <wp:extent cx="6188451" cy="0"/>
                <wp:effectExtent l="0" t="0" r="22225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9C919" id="直接连接符 65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8.15pt" to="48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" strokecolor="#d8d8d8 [2732]" strokeweight="1pt">
                <v:stroke dashstyle="1 1"/>
                <w10:wrap anchorx="margin"/>
              </v:line>
            </w:pict>
          </mc:Fallback>
        </mc:AlternateContent>
      </w:r>
      <w:r w:rsidR="0040110C" w:rsidRPr="001667DD">
        <w:t>USB</w:t>
      </w:r>
      <w:bookmarkStart w:id="22" w:name="_Toc3473217"/>
      <w:bookmarkEnd w:id="22"/>
      <w:r w:rsidR="0040110C" w:rsidRPr="001667DD">
        <w:t>端口信息</w:t>
      </w:r>
      <w:bookmarkEnd w:id="18"/>
      <w:bookmarkEnd w:id="21"/>
    </w:p>
    <w:p w14:paraId="4757F860" w14:textId="6DD8EA91" w:rsidR="005C579D" w:rsidRPr="00AB74E3" w:rsidRDefault="005C579D" w:rsidP="00A400B1">
      <w:pPr>
        <w:pStyle w:val="Fibocomzhd"/>
      </w:pPr>
      <w:r w:rsidRPr="00AB74E3">
        <w:rPr>
          <w:rFonts w:hint="eastAsia"/>
        </w:rPr>
        <w:t>表</w:t>
      </w:r>
      <w:r w:rsidR="007639E3">
        <w:t>3</w:t>
      </w:r>
      <w:r w:rsidRPr="00AB74E3">
        <w:t xml:space="preserve">. </w:t>
      </w:r>
      <w:r>
        <w:t>USB</w:t>
      </w:r>
      <w:r>
        <w:rPr>
          <w:rFonts w:hint="eastAsia"/>
        </w:rPr>
        <w:t>端口信息</w:t>
      </w:r>
    </w:p>
    <w:tbl>
      <w:tblPr>
        <w:tblStyle w:val="af9"/>
        <w:tblW w:w="9742" w:type="dxa"/>
        <w:tblBorders>
          <w:top w:val="single" w:sz="4" w:space="0" w:color="DDDDDD"/>
          <w:left w:val="none" w:sz="0" w:space="0" w:color="auto"/>
          <w:bottom w:val="single" w:sz="4" w:space="0" w:color="DDDDDD"/>
          <w:right w:val="none" w:sz="0" w:space="0" w:color="auto"/>
          <w:insideH w:val="single" w:sz="4" w:space="0" w:color="DDDDDD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"/>
        <w:gridCol w:w="134"/>
        <w:gridCol w:w="741"/>
        <w:gridCol w:w="247"/>
        <w:gridCol w:w="1310"/>
        <w:gridCol w:w="2432"/>
        <w:gridCol w:w="4765"/>
      </w:tblGrid>
      <w:tr w:rsidR="005C579D" w14:paraId="5C5C9B08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Borders>
              <w:bottom w:val="single" w:sz="4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p w14:paraId="49CE9580" w14:textId="267EEFB2" w:rsidR="005C579D" w:rsidRPr="006A5485" w:rsidRDefault="00D720F4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="005C579D" w:rsidRPr="0095429F">
              <w:t>: 17</w:t>
            </w:r>
          </w:p>
        </w:tc>
      </w:tr>
      <w:tr w:rsidR="005C579D" w14:paraId="4732EE3A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Borders>
              <w:top w:val="single" w:sz="4" w:space="0" w:color="DDDDDD"/>
            </w:tcBorders>
            <w:tcMar>
              <w:left w:w="113" w:type="dxa"/>
              <w:right w:w="113" w:type="dxa"/>
            </w:tcMar>
            <w:vAlign w:val="bottom"/>
          </w:tcPr>
          <w:p w14:paraId="4BD459FF" w14:textId="728C37A0" w:rsidR="005C579D" w:rsidRPr="00110705" w:rsidRDefault="00D720F4" w:rsidP="001C2D24">
            <w:pPr>
              <w:pStyle w:val="Fibocomzhb"/>
            </w:pPr>
            <w:r w:rsidRPr="0095429F">
              <w:t xml:space="preserve">Vendor </w:t>
            </w:r>
            <w:r w:rsidR="005C579D" w:rsidRPr="0095429F">
              <w:t xml:space="preserve">ID: 0x2CB7 </w:t>
            </w:r>
            <w:r w:rsidRPr="0095429F">
              <w:t>Product</w:t>
            </w:r>
            <w:r w:rsidR="005C579D" w:rsidRPr="0095429F">
              <w:t xml:space="preserve"> ID: 0x0104</w:t>
            </w:r>
          </w:p>
        </w:tc>
      </w:tr>
      <w:tr w:rsidR="005C579D" w14:paraId="53704D4C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7E9F466" w14:textId="0A434AB7" w:rsidR="005C579D" w:rsidRPr="00110705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3551B1EA" w14:textId="18365622" w:rsidR="005C579D" w:rsidRPr="00110705" w:rsidRDefault="008C5FE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1A233514" w14:textId="59A02D17" w:rsidR="005C579D" w:rsidRPr="00110705" w:rsidRDefault="008C5FE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5C579D" w14:paraId="314E9AEC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6524357" w14:textId="4875C722" w:rsidR="005C579D" w:rsidRPr="00110705" w:rsidRDefault="005C579D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6CEE1534" w14:textId="0C7D1B3F" w:rsidR="005C579D" w:rsidRPr="00110705" w:rsidRDefault="005C579D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04B0595D" w14:textId="0CC95B66" w:rsidR="005C579D" w:rsidRPr="00110705" w:rsidRDefault="005C579D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5C579D" w14:paraId="43E026A5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9DE15CE" w14:textId="6965401C" w:rsidR="005C579D" w:rsidRPr="00110705" w:rsidRDefault="005C579D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47F73FAD" w14:textId="33C748E6" w:rsidR="005C579D" w:rsidRPr="00110705" w:rsidRDefault="005C579D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352A065" w14:textId="7D45F3A6" w:rsidR="005C579D" w:rsidRPr="00110705" w:rsidRDefault="005C579D" w:rsidP="001C2D24">
            <w:pPr>
              <w:pStyle w:val="Fibocomzhb"/>
            </w:pPr>
            <w:r w:rsidRPr="0095429F">
              <w:t>Modem Connector</w:t>
            </w:r>
          </w:p>
        </w:tc>
      </w:tr>
      <w:tr w:rsidR="005C579D" w14:paraId="54CEE92C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A876E05" w14:textId="6C596D6D" w:rsidR="005C579D" w:rsidRPr="00110705" w:rsidRDefault="005C579D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78947607" w14:textId="6521F036" w:rsidR="005C579D" w:rsidRPr="00110705" w:rsidRDefault="005C579D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280DDEE" w14:textId="1782A712" w:rsidR="005C579D" w:rsidRPr="00110705" w:rsidRDefault="005C579D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5C579D" w14:paraId="3315D69F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C387D08" w14:textId="3DC7E715" w:rsidR="005C579D" w:rsidRPr="00110705" w:rsidRDefault="005C579D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E2175E6" w14:textId="3CD1D651" w:rsidR="005C579D" w:rsidRPr="00110705" w:rsidRDefault="005C579D" w:rsidP="001C2D24">
            <w:pPr>
              <w:pStyle w:val="Fibocomzhb"/>
            </w:pPr>
            <w:r w:rsidRPr="0095429F">
              <w:t>Pipe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54B4B1CD" w14:textId="7B811384" w:rsidR="005C579D" w:rsidRPr="00110705" w:rsidRDefault="005C579D" w:rsidP="001C2D24">
            <w:pPr>
              <w:pStyle w:val="Fibocomzhb"/>
            </w:pPr>
            <w:r w:rsidRPr="0095429F">
              <w:t>Device Pipe</w:t>
            </w:r>
          </w:p>
        </w:tc>
      </w:tr>
      <w:tr w:rsidR="005C579D" w14:paraId="39DF654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B278CAD" w14:textId="72DFD879" w:rsidR="005C579D" w:rsidRPr="0095429F" w:rsidRDefault="005C579D" w:rsidP="001C2D24">
            <w:pPr>
              <w:pStyle w:val="Fibocomzhb"/>
            </w:pPr>
            <w:r w:rsidRPr="0095429F">
              <w:t>4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74CA28A" w14:textId="74F16F1C" w:rsidR="005C579D" w:rsidRPr="0095429F" w:rsidRDefault="00153FDF" w:rsidP="001C2D24">
            <w:pPr>
              <w:pStyle w:val="Fibocomzhb"/>
            </w:pPr>
            <w:r>
              <w:t>RmNet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2044BDE" w14:textId="2D7F2D0F" w:rsidR="005C579D" w:rsidRPr="0095429F" w:rsidRDefault="005C579D" w:rsidP="001C2D24">
            <w:pPr>
              <w:pStyle w:val="Fibocomzhb"/>
            </w:pPr>
            <w:r w:rsidRPr="0095429F">
              <w:t>Wireless Data Device Ethernet Adapter</w:t>
            </w:r>
          </w:p>
        </w:tc>
      </w:tr>
      <w:tr w:rsidR="005C579D" w14:paraId="1B5B62AC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2EC2E9E" w14:textId="02F06089" w:rsidR="005C579D" w:rsidRPr="0095429F" w:rsidRDefault="005C579D" w:rsidP="001C2D24">
            <w:pPr>
              <w:pStyle w:val="Fibocomzhb"/>
            </w:pPr>
            <w:r w:rsidRPr="0095429F">
              <w:t>5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09C52F9B" w14:textId="5AB41134" w:rsidR="005C579D" w:rsidRPr="0095429F" w:rsidRDefault="005C579D" w:rsidP="001C2D24">
            <w:pPr>
              <w:pStyle w:val="Fibocomzhb"/>
            </w:pPr>
            <w:r w:rsidRPr="0095429F">
              <w:t>ADB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CBFF65E" w14:textId="4904E2E4" w:rsidR="005C579D" w:rsidRPr="0095429F" w:rsidRDefault="005C579D" w:rsidP="001C2D24">
            <w:pPr>
              <w:pStyle w:val="Fibocomzhb"/>
            </w:pPr>
            <w:r w:rsidRPr="0095429F">
              <w:t>Android Composite ADB Interface</w:t>
            </w:r>
          </w:p>
        </w:tc>
      </w:tr>
      <w:tr w:rsidR="005C579D" w14:paraId="32DD9311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5C974922" w14:textId="6AB464A8" w:rsidR="005C579D" w:rsidRPr="0095429F" w:rsidRDefault="00D720F4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="005C579D" w:rsidRPr="0095429F">
              <w:t>: 18</w:t>
            </w:r>
          </w:p>
        </w:tc>
      </w:tr>
      <w:tr w:rsidR="005C579D" w14:paraId="2C14BFD5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127EF8A0" w14:textId="219FCB00" w:rsidR="005C579D" w:rsidRPr="0095429F" w:rsidRDefault="00D720F4" w:rsidP="001C2D24">
            <w:pPr>
              <w:pStyle w:val="Fibocomzhb"/>
            </w:pPr>
            <w:r w:rsidRPr="0095429F">
              <w:t>Vendor</w:t>
            </w:r>
            <w:r w:rsidR="00EC1CD1">
              <w:t xml:space="preserve"> ID: 0x2CB7 </w:t>
            </w:r>
            <w:r w:rsidRPr="0095429F">
              <w:t>Product</w:t>
            </w:r>
            <w:r w:rsidR="005C579D" w:rsidRPr="0095429F">
              <w:t xml:space="preserve"> ID: 0x0105</w:t>
            </w:r>
          </w:p>
        </w:tc>
      </w:tr>
      <w:tr w:rsidR="008C5FE5" w14:paraId="573B778A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9914686" w14:textId="5BD37F7D" w:rsidR="008C5FE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554B8CEC" w14:textId="60514BA6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4E6A1885" w14:textId="211964EF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8C5FE5" w14:paraId="6F5E06F2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0B1715B" w14:textId="2B21EF6D" w:rsidR="008C5FE5" w:rsidRPr="0095429F" w:rsidRDefault="008C5FE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2566F86" w14:textId="0159E772" w:rsidR="008C5FE5" w:rsidRPr="0095429F" w:rsidRDefault="008C5FE5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9013BBF" w14:textId="2B3C07B3" w:rsidR="008C5FE5" w:rsidRPr="0095429F" w:rsidRDefault="008C5FE5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8C5FE5" w14:paraId="2107D4CA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3E76831" w14:textId="53CBC69A" w:rsidR="008C5FE5" w:rsidRPr="0095429F" w:rsidRDefault="008C5FE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7F94EE9F" w14:textId="43FCAF65" w:rsidR="008C5FE5" w:rsidRPr="0095429F" w:rsidRDefault="008C5FE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0F934D44" w14:textId="1DE70814" w:rsidR="008C5FE5" w:rsidRPr="0095429F" w:rsidRDefault="008C5FE5" w:rsidP="001C2D24">
            <w:pPr>
              <w:pStyle w:val="Fibocomzhb"/>
            </w:pPr>
            <w:r w:rsidRPr="0095429F">
              <w:t>Modem Connector</w:t>
            </w:r>
          </w:p>
        </w:tc>
      </w:tr>
      <w:tr w:rsidR="008C5FE5" w14:paraId="5CA47F34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57CF1A0E" w14:textId="47F7F84C" w:rsidR="008C5FE5" w:rsidRPr="0095429F" w:rsidRDefault="008C5FE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3F278239" w14:textId="29B25835" w:rsidR="008C5FE5" w:rsidRPr="0095429F" w:rsidRDefault="008C5FE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9BB9733" w14:textId="14F0A1BA" w:rsidR="008C5FE5" w:rsidRPr="0095429F" w:rsidRDefault="008C5FE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8C5FE5" w14:paraId="4601480A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4840236" w14:textId="34837861" w:rsidR="008C5FE5" w:rsidRPr="0095429F" w:rsidRDefault="008C5FE5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755B846" w14:textId="55249B5B" w:rsidR="008C5FE5" w:rsidRPr="0095429F" w:rsidRDefault="008C5FE5" w:rsidP="001C2D24">
            <w:pPr>
              <w:pStyle w:val="Fibocomzhb"/>
            </w:pPr>
            <w:r w:rsidRPr="0095429F">
              <w:t>Pipe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E8B030F" w14:textId="66045801" w:rsidR="008C5FE5" w:rsidRPr="0095429F" w:rsidRDefault="008C5FE5" w:rsidP="001C2D24">
            <w:pPr>
              <w:pStyle w:val="Fibocomzhb"/>
            </w:pPr>
            <w:r w:rsidRPr="0095429F">
              <w:t>Device Pipe</w:t>
            </w:r>
          </w:p>
        </w:tc>
      </w:tr>
      <w:tr w:rsidR="008C5FE5" w14:paraId="6253BF04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D2402D2" w14:textId="4A508E2D" w:rsidR="008C5FE5" w:rsidRPr="0095429F" w:rsidRDefault="008C5FE5" w:rsidP="001C2D24">
            <w:pPr>
              <w:pStyle w:val="Fibocomzhb"/>
            </w:pPr>
            <w:r w:rsidRPr="0095429F">
              <w:t>4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98CEBC2" w14:textId="47B5BE59" w:rsidR="008C5FE5" w:rsidRPr="0095429F" w:rsidRDefault="008C5FE5" w:rsidP="001C2D24">
            <w:pPr>
              <w:pStyle w:val="Fibocomzhb"/>
            </w:pPr>
            <w:r w:rsidRPr="0095429F">
              <w:t>ECM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0E3D5788" w14:textId="71E1252A" w:rsidR="008C5FE5" w:rsidRPr="0095429F" w:rsidRDefault="00D67588" w:rsidP="001C2D24">
            <w:pPr>
              <w:pStyle w:val="Fibocomzhb"/>
            </w:pPr>
            <w:r w:rsidRPr="00D67588">
              <w:t xml:space="preserve">ECM </w:t>
            </w:r>
            <w:r w:rsidR="00D00D25" w:rsidRPr="00D67588">
              <w:t xml:space="preserve">communication </w:t>
            </w:r>
            <w:r w:rsidR="00D00D25">
              <w:t>class</w:t>
            </w:r>
            <w:r w:rsidRPr="00D67588">
              <w:t xml:space="preserve"> interface</w:t>
            </w:r>
          </w:p>
        </w:tc>
      </w:tr>
      <w:tr w:rsidR="00D67588" w14:paraId="77782F46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AC82A1C" w14:textId="67D9AD63" w:rsidR="00D67588" w:rsidRPr="0095429F" w:rsidRDefault="00D67588" w:rsidP="001C2D24">
            <w:pPr>
              <w:pStyle w:val="Fibocomzhb"/>
            </w:pPr>
            <w:r>
              <w:rPr>
                <w:rFonts w:hint="eastAsia"/>
              </w:rPr>
              <w:t>5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C045009" w14:textId="1D808387" w:rsidR="00D67588" w:rsidRPr="0095429F" w:rsidRDefault="00D67588" w:rsidP="001C2D24">
            <w:pPr>
              <w:pStyle w:val="Fibocomzhb"/>
            </w:pPr>
            <w:r>
              <w:rPr>
                <w:rFonts w:hint="eastAsia"/>
              </w:rPr>
              <w:t>E</w:t>
            </w:r>
            <w:r>
              <w:t>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C7F3745" w14:textId="7F246E47" w:rsidR="00D67588" w:rsidRPr="0095429F" w:rsidRDefault="00D67588" w:rsidP="001C2D24">
            <w:pPr>
              <w:pStyle w:val="Fibocomzhb"/>
            </w:pPr>
            <w:r w:rsidRPr="00D67588">
              <w:t xml:space="preserve">ECM data </w:t>
            </w:r>
            <w:r w:rsidR="00D00D25">
              <w:t xml:space="preserve">class </w:t>
            </w:r>
            <w:r w:rsidRPr="00D67588">
              <w:t>interface</w:t>
            </w:r>
          </w:p>
        </w:tc>
      </w:tr>
      <w:tr w:rsidR="008C5FE5" w14:paraId="516C76CC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36CC7F1" w14:textId="7325B84E" w:rsidR="008C5FE5" w:rsidRPr="0095429F" w:rsidRDefault="00D67588" w:rsidP="001C2D24">
            <w:pPr>
              <w:pStyle w:val="Fibocomzhb"/>
            </w:pPr>
            <w:r>
              <w:t>6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F3F666F" w14:textId="00FD01FC" w:rsidR="008C5FE5" w:rsidRPr="0095429F" w:rsidRDefault="008C5FE5" w:rsidP="001C2D24">
            <w:pPr>
              <w:pStyle w:val="Fibocomzhb"/>
            </w:pPr>
            <w:r w:rsidRPr="0095429F">
              <w:t>ADB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2E4969CC" w14:textId="0541D36D" w:rsidR="008C5FE5" w:rsidRPr="0095429F" w:rsidRDefault="008C5FE5" w:rsidP="001C2D24">
            <w:pPr>
              <w:pStyle w:val="Fibocomzhb"/>
            </w:pPr>
            <w:r w:rsidRPr="0095429F">
              <w:t>Android Composite ADB Interface</w:t>
            </w:r>
          </w:p>
        </w:tc>
      </w:tr>
      <w:tr w:rsidR="008C5FE5" w14:paraId="174B3E9E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506A40F8" w14:textId="307DF5FC" w:rsidR="008C5FE5" w:rsidRPr="0095429F" w:rsidRDefault="00D720F4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="008C5FE5" w:rsidRPr="0095429F">
              <w:t>: 20</w:t>
            </w:r>
          </w:p>
        </w:tc>
      </w:tr>
      <w:tr w:rsidR="008C5FE5" w14:paraId="64D00EB0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16D0D6E0" w14:textId="29C55467" w:rsidR="008C5FE5" w:rsidRPr="0095429F" w:rsidRDefault="00D720F4" w:rsidP="001C2D24">
            <w:pPr>
              <w:pStyle w:val="Fibocomzhb"/>
            </w:pPr>
            <w:r w:rsidRPr="0095429F">
              <w:t>Vendor</w:t>
            </w:r>
            <w:r w:rsidR="008C5FE5" w:rsidRPr="0095429F">
              <w:t xml:space="preserve"> ID: 0x2CB7 </w:t>
            </w:r>
            <w:r w:rsidRPr="0095429F">
              <w:t>Product</w:t>
            </w:r>
            <w:r w:rsidR="008C5FE5" w:rsidRPr="0095429F">
              <w:t xml:space="preserve"> ID: 0x0107</w:t>
            </w:r>
          </w:p>
        </w:tc>
      </w:tr>
      <w:tr w:rsidR="008C5FE5" w14:paraId="164AD949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52BA864C" w14:textId="1ECC4E70" w:rsidR="008C5FE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58BEF4F7" w14:textId="2E72A5A0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30C87C07" w14:textId="472250C9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8C5FE5" w14:paraId="778D17CD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B3AB626" w14:textId="5B9154F2" w:rsidR="008C5FE5" w:rsidRPr="0095429F" w:rsidRDefault="008C5FE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66ABA6E" w14:textId="3D055499" w:rsidR="008C5FE5" w:rsidRPr="0095429F" w:rsidRDefault="008C5FE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177ED3B9" w14:textId="4BAB1677" w:rsidR="008C5FE5" w:rsidRPr="0095429F" w:rsidRDefault="008C5FE5" w:rsidP="001C2D24">
            <w:pPr>
              <w:pStyle w:val="Fibocomzhb"/>
            </w:pPr>
            <w:r w:rsidRPr="0095429F">
              <w:t>Modem Connector</w:t>
            </w:r>
          </w:p>
        </w:tc>
      </w:tr>
      <w:tr w:rsidR="008C5FE5" w14:paraId="084C7AFC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2DCC0E47" w14:textId="588810AF" w:rsidR="008C5FE5" w:rsidRPr="0095429F" w:rsidRDefault="00D720F4" w:rsidP="001C2D24">
            <w:pPr>
              <w:pStyle w:val="Fibocomzhb"/>
            </w:pPr>
            <w:r>
              <w:rPr>
                <w:rFonts w:hint="eastAsia"/>
              </w:rPr>
              <w:lastRenderedPageBreak/>
              <w:t>G</w:t>
            </w:r>
            <w:r>
              <w:t>TUSBMODE</w:t>
            </w:r>
            <w:r w:rsidR="008C5FE5" w:rsidRPr="0095429F">
              <w:t>: 21</w:t>
            </w:r>
          </w:p>
        </w:tc>
      </w:tr>
      <w:tr w:rsidR="008C5FE5" w14:paraId="1652C4EF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27B999EC" w14:textId="69617216" w:rsidR="008C5FE5" w:rsidRPr="0095429F" w:rsidRDefault="00D720F4" w:rsidP="001C2D24">
            <w:pPr>
              <w:pStyle w:val="Fibocomzhb"/>
            </w:pPr>
            <w:r w:rsidRPr="0095429F">
              <w:t>Vendor</w:t>
            </w:r>
            <w:r w:rsidR="008C5FE5" w:rsidRPr="0095429F">
              <w:t xml:space="preserve"> ID: 0x2CB7 </w:t>
            </w:r>
            <w:r w:rsidRPr="0095429F">
              <w:t xml:space="preserve">Product </w:t>
            </w:r>
            <w:r w:rsidR="008C5FE5" w:rsidRPr="0095429F">
              <w:t>ID: 0x0108</w:t>
            </w:r>
          </w:p>
        </w:tc>
      </w:tr>
      <w:tr w:rsidR="008C5FE5" w14:paraId="5F212E62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21A4A60" w14:textId="378F427E" w:rsidR="008C5FE5" w:rsidRPr="001C2D24" w:rsidRDefault="00D00D25" w:rsidP="001C2D24">
            <w:pPr>
              <w:pStyle w:val="Fibocomzhf7"/>
            </w:pPr>
            <w:r w:rsidRPr="001C2D24"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15A3FFFF" w14:textId="25ECC714" w:rsidR="008C5FE5" w:rsidRPr="001C2D24" w:rsidRDefault="008C5FE5" w:rsidP="001C2D24">
            <w:pPr>
              <w:pStyle w:val="Fibocomzhf7"/>
            </w:pPr>
            <w:r w:rsidRPr="001C2D24"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4FA0992D" w14:textId="373D6972" w:rsidR="008C5FE5" w:rsidRPr="001C2D24" w:rsidRDefault="008C5FE5" w:rsidP="001C2D24">
            <w:pPr>
              <w:pStyle w:val="Fibocomzhf7"/>
            </w:pPr>
            <w:r w:rsidRPr="001C2D24">
              <w:rPr>
                <w:rFonts w:hint="eastAsia"/>
              </w:rPr>
              <w:t>接口功能</w:t>
            </w:r>
          </w:p>
        </w:tc>
      </w:tr>
      <w:tr w:rsidR="008C5FE5" w14:paraId="658F5CC7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77FC541" w14:textId="72017FCE" w:rsidR="008C5FE5" w:rsidRPr="00FA7A9C" w:rsidRDefault="008C5FE5" w:rsidP="001C2D24">
            <w:pPr>
              <w:pStyle w:val="Fibocomzhb"/>
            </w:pPr>
            <w:r w:rsidRPr="00FA7A9C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6BBF09BB" w14:textId="2A560FBB" w:rsidR="008C5FE5" w:rsidRPr="00FA7A9C" w:rsidRDefault="008C5FE5" w:rsidP="001C2D24">
            <w:pPr>
              <w:pStyle w:val="Fibocomzhb"/>
            </w:pPr>
            <w:r w:rsidRPr="00FA7A9C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1AE530D7" w14:textId="7FD775A9" w:rsidR="008C5FE5" w:rsidRPr="00FA7A9C" w:rsidRDefault="008C5FE5" w:rsidP="001C2D24">
            <w:pPr>
              <w:pStyle w:val="Fibocomzhb"/>
            </w:pPr>
            <w:r w:rsidRPr="00FA7A9C">
              <w:t>Modem Connector</w:t>
            </w:r>
          </w:p>
        </w:tc>
      </w:tr>
      <w:tr w:rsidR="008C5FE5" w14:paraId="34341543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61BB05A0" w14:textId="3E91008A" w:rsidR="008C5FE5" w:rsidRPr="0095429F" w:rsidRDefault="008C5FE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ED3C63B" w14:textId="66917072" w:rsidR="008C5FE5" w:rsidRPr="0095429F" w:rsidRDefault="008C5FE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D68AFFA" w14:textId="611D1215" w:rsidR="008C5FE5" w:rsidRPr="0095429F" w:rsidRDefault="008C5FE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8C5FE5" w14:paraId="0C0EB148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4F22FB47" w14:textId="2C5AA475" w:rsidR="008C5FE5" w:rsidRPr="0095429F" w:rsidRDefault="00D720F4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="008C5FE5" w:rsidRPr="0095429F">
              <w:t>: 22</w:t>
            </w:r>
          </w:p>
        </w:tc>
      </w:tr>
      <w:tr w:rsidR="008C5FE5" w14:paraId="0D6DB8AA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0EA93BF4" w14:textId="17DA8F01" w:rsidR="008C5FE5" w:rsidRPr="0095429F" w:rsidRDefault="00D720F4" w:rsidP="001C2D24">
            <w:pPr>
              <w:pStyle w:val="Fibocomzhb"/>
            </w:pPr>
            <w:r w:rsidRPr="0095429F">
              <w:t>Vendor</w:t>
            </w:r>
            <w:r w:rsidR="008C5FE5" w:rsidRPr="0095429F">
              <w:t xml:space="preserve"> ID: 0x2CB7 </w:t>
            </w:r>
            <w:r w:rsidRPr="0095429F">
              <w:t>Product</w:t>
            </w:r>
            <w:r w:rsidR="008C5FE5" w:rsidRPr="0095429F">
              <w:t xml:space="preserve"> ID: 0x0109</w:t>
            </w:r>
          </w:p>
        </w:tc>
      </w:tr>
      <w:tr w:rsidR="008C5FE5" w14:paraId="63484C5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6AB09B2" w14:textId="108EE54D" w:rsidR="008C5FE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0A9FCA02" w14:textId="536CB013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2F15681F" w14:textId="2C0F881A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8C5FE5" w14:paraId="398179E0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5F7B5F87" w14:textId="592E7515" w:rsidR="008C5FE5" w:rsidRPr="0095429F" w:rsidRDefault="008C5FE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B0CAAB1" w14:textId="0A89B3AC" w:rsidR="008C5FE5" w:rsidRPr="0095429F" w:rsidRDefault="008C5FE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FFD0A50" w14:textId="28246909" w:rsidR="008C5FE5" w:rsidRPr="0095429F" w:rsidRDefault="008C5FE5" w:rsidP="001C2D24">
            <w:pPr>
              <w:pStyle w:val="Fibocomzhb"/>
            </w:pPr>
            <w:r w:rsidRPr="0095429F">
              <w:t>Modem Connector</w:t>
            </w:r>
          </w:p>
        </w:tc>
      </w:tr>
      <w:tr w:rsidR="008C5FE5" w14:paraId="3B6C2B2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A9BD093" w14:textId="664E9CCA" w:rsidR="008C5FE5" w:rsidRPr="0095429F" w:rsidRDefault="008C5FE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369D6062" w14:textId="457CF7A6" w:rsidR="008C5FE5" w:rsidRPr="0095429F" w:rsidRDefault="008C5FE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E87664B" w14:textId="2C57788E" w:rsidR="008C5FE5" w:rsidRPr="0095429F" w:rsidRDefault="008C5FE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8C5FE5" w14:paraId="0B9B9CC4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9AF5BE5" w14:textId="70E1DC61" w:rsidR="008C5FE5" w:rsidRPr="0095429F" w:rsidRDefault="008C5FE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7655DD8" w14:textId="612CD434" w:rsidR="008C5FE5" w:rsidRPr="0095429F" w:rsidRDefault="008C5FE5" w:rsidP="001C2D24">
            <w:pPr>
              <w:pStyle w:val="Fibocomzhb"/>
            </w:pPr>
            <w:r>
              <w:t>RmNet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6CE18D5" w14:textId="6C33D162" w:rsidR="008C5FE5" w:rsidRPr="0095429F" w:rsidRDefault="008C5FE5" w:rsidP="001C2D24">
            <w:pPr>
              <w:pStyle w:val="Fibocomzhb"/>
            </w:pPr>
            <w:r w:rsidRPr="0095429F">
              <w:t>Wireless Data Device Ethernet Adapter</w:t>
            </w:r>
          </w:p>
        </w:tc>
      </w:tr>
      <w:tr w:rsidR="008C5FE5" w14:paraId="0A5AC827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0427EA79" w14:textId="0E8486F6" w:rsidR="008C5FE5" w:rsidRPr="0095429F" w:rsidRDefault="00D720F4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="008C5FE5" w:rsidRPr="0095429F">
              <w:t>: 23</w:t>
            </w:r>
          </w:p>
        </w:tc>
      </w:tr>
      <w:tr w:rsidR="008C5FE5" w14:paraId="40F396FB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02A2F73D" w14:textId="75D19932" w:rsidR="008C5FE5" w:rsidRPr="0095429F" w:rsidRDefault="00D720F4" w:rsidP="001C2D24">
            <w:pPr>
              <w:pStyle w:val="Fibocomzhb"/>
            </w:pPr>
            <w:r w:rsidRPr="0095429F">
              <w:t>Vendor</w:t>
            </w:r>
            <w:r w:rsidR="008C5FE5" w:rsidRPr="0095429F">
              <w:t xml:space="preserve">: 0x2CB7 </w:t>
            </w:r>
            <w:r w:rsidRPr="0095429F">
              <w:t xml:space="preserve">Product </w:t>
            </w:r>
            <w:r w:rsidR="008C5FE5" w:rsidRPr="0095429F">
              <w:t>ID: 0x010A</w:t>
            </w:r>
          </w:p>
        </w:tc>
      </w:tr>
      <w:tr w:rsidR="008C5FE5" w14:paraId="1A433339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F1CE723" w14:textId="28577065" w:rsidR="008C5FE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22DBF8B1" w14:textId="527265FD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6BE06302" w14:textId="495BA6FB" w:rsidR="008C5FE5" w:rsidRPr="0095429F" w:rsidRDefault="008C5FE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8C5FE5" w14:paraId="4108B67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8DC9CD3" w14:textId="05AF535E" w:rsidR="008C5FE5" w:rsidRPr="0095429F" w:rsidRDefault="008C5FE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278F152" w14:textId="2B571DB4" w:rsidR="008C5FE5" w:rsidRPr="0095429F" w:rsidRDefault="008C5FE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4CE7FC6" w14:textId="5D12B094" w:rsidR="008C5FE5" w:rsidRPr="0095429F" w:rsidRDefault="008C5FE5" w:rsidP="001C2D24">
            <w:pPr>
              <w:pStyle w:val="Fibocomzhb"/>
            </w:pPr>
            <w:r w:rsidRPr="0095429F">
              <w:t>Modem Connector</w:t>
            </w:r>
          </w:p>
        </w:tc>
      </w:tr>
      <w:tr w:rsidR="008C5FE5" w14:paraId="5A3B051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56B3DED" w14:textId="321DE310" w:rsidR="008C5FE5" w:rsidRPr="0095429F" w:rsidRDefault="008C5FE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E339759" w14:textId="5AD417D9" w:rsidR="008C5FE5" w:rsidRPr="0095429F" w:rsidRDefault="008C5FE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0C41FAB1" w14:textId="4780D15A" w:rsidR="008C5FE5" w:rsidRPr="0095429F" w:rsidRDefault="008C5FE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D00D25" w14:paraId="3E8D7AD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3DB86C6" w14:textId="3F9CB335" w:rsidR="00D00D25" w:rsidRPr="0095429F" w:rsidRDefault="00D00D2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37CE2D67" w14:textId="0949978F" w:rsidR="00D00D25" w:rsidRPr="0095429F" w:rsidRDefault="00D00D25" w:rsidP="001C2D24">
            <w:pPr>
              <w:pStyle w:val="Fibocomzhb"/>
            </w:pPr>
            <w:r w:rsidRPr="0095429F">
              <w:t>ECM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BB0893A" w14:textId="77484FD7" w:rsidR="00D00D25" w:rsidRPr="0095429F" w:rsidRDefault="00D00D25" w:rsidP="001C2D24">
            <w:pPr>
              <w:pStyle w:val="Fibocomzhb"/>
            </w:pPr>
            <w:r w:rsidRPr="00D67588">
              <w:t xml:space="preserve">ECM communication </w:t>
            </w:r>
            <w:r>
              <w:t>class</w:t>
            </w:r>
            <w:r w:rsidRPr="00D67588">
              <w:t xml:space="preserve"> interface</w:t>
            </w:r>
          </w:p>
        </w:tc>
      </w:tr>
      <w:tr w:rsidR="00D00D25" w14:paraId="7D249BBD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58121CD" w14:textId="75869FF0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35FA83A0" w14:textId="5984223E" w:rsidR="00D00D25" w:rsidRPr="0095429F" w:rsidRDefault="00D00D25" w:rsidP="001C2D24">
            <w:pPr>
              <w:pStyle w:val="Fibocomzhb"/>
            </w:pPr>
            <w:r w:rsidRPr="0095429F">
              <w:t>ECM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69855E8" w14:textId="29AD4CE8" w:rsidR="00D00D25" w:rsidRPr="0095429F" w:rsidRDefault="00D00D25" w:rsidP="001C2D24">
            <w:pPr>
              <w:pStyle w:val="Fibocomzhb"/>
            </w:pPr>
            <w:r w:rsidRPr="00D67588">
              <w:t xml:space="preserve">ECM data </w:t>
            </w:r>
            <w:r>
              <w:t xml:space="preserve">class </w:t>
            </w:r>
            <w:r w:rsidRPr="00D67588">
              <w:t>interface</w:t>
            </w:r>
          </w:p>
        </w:tc>
      </w:tr>
      <w:tr w:rsidR="00D67588" w14:paraId="579EAEF1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1D40BCFB" w14:textId="0C7E8DAE" w:rsidR="00D67588" w:rsidRPr="0095429F" w:rsidRDefault="00D67588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Pr="0095429F">
              <w:t>: 28</w:t>
            </w:r>
          </w:p>
        </w:tc>
      </w:tr>
      <w:tr w:rsidR="00D67588" w14:paraId="007F347E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6A0FF036" w14:textId="5FBEB1D0" w:rsidR="00D67588" w:rsidRPr="0095429F" w:rsidRDefault="00D67588" w:rsidP="001C2D24">
            <w:pPr>
              <w:pStyle w:val="Fibocomzhb"/>
            </w:pPr>
            <w:r w:rsidRPr="0095429F">
              <w:t>Vendor ID: 0x2CB7 Product ID: 0x010F</w:t>
            </w:r>
          </w:p>
        </w:tc>
      </w:tr>
      <w:tr w:rsidR="00D67588" w14:paraId="15D2F57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A7C1A4A" w14:textId="12757F5F" w:rsidR="00D67588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260950AB" w14:textId="114AB749" w:rsidR="00D67588" w:rsidRPr="0095429F" w:rsidRDefault="00D67588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4E68640C" w14:textId="634B8056" w:rsidR="00D67588" w:rsidRPr="0095429F" w:rsidRDefault="00D67588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D00D25" w14:paraId="1FE55D99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5B1B692" w14:textId="5D116645" w:rsidR="00D00D25" w:rsidRPr="0095429F" w:rsidRDefault="00D00D25" w:rsidP="001C2D24">
            <w:pPr>
              <w:pStyle w:val="Fibocomzhb"/>
            </w:pPr>
            <w:r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DB5D6C8" w14:textId="074F6A4B" w:rsidR="00D00D25" w:rsidRPr="0095429F" w:rsidRDefault="00D00D25" w:rsidP="001C2D24">
            <w:pPr>
              <w:pStyle w:val="Fibocomzhb"/>
            </w:pPr>
            <w:r w:rsidRPr="0095429F">
              <w:t>MBIM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3FD8508" w14:textId="0CD59252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communication </w:t>
            </w:r>
            <w:r>
              <w:t>class</w:t>
            </w:r>
            <w:r w:rsidRPr="00D67588">
              <w:t xml:space="preserve"> interface</w:t>
            </w:r>
          </w:p>
        </w:tc>
      </w:tr>
      <w:tr w:rsidR="00D00D25" w14:paraId="6317080F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58CAEA92" w14:textId="0BF88663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7B95BD40" w14:textId="1C6E5779" w:rsidR="00D00D25" w:rsidRPr="0095429F" w:rsidRDefault="00D00D25" w:rsidP="001C2D24">
            <w:pPr>
              <w:pStyle w:val="Fibocomzhb"/>
            </w:pPr>
            <w:r>
              <w:t>MBIM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A8A34C4" w14:textId="7D65193A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data </w:t>
            </w:r>
            <w:r>
              <w:t xml:space="preserve">class </w:t>
            </w:r>
            <w:r w:rsidRPr="00D67588">
              <w:t>interface</w:t>
            </w:r>
          </w:p>
        </w:tc>
      </w:tr>
      <w:tr w:rsidR="00D67588" w14:paraId="72B7F527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2072E495" w14:textId="2D3030EB" w:rsidR="00D67588" w:rsidRPr="0095429F" w:rsidRDefault="00D67588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Pr="0095429F">
              <w:t>: 29</w:t>
            </w:r>
          </w:p>
        </w:tc>
      </w:tr>
      <w:tr w:rsidR="00D67588" w14:paraId="1F68FDAB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7EA1C755" w14:textId="083DDF95" w:rsidR="00D67588" w:rsidRPr="0095429F" w:rsidRDefault="00D67588" w:rsidP="001C2D24">
            <w:pPr>
              <w:pStyle w:val="Fibocomzhb"/>
            </w:pPr>
            <w:r w:rsidRPr="0095429F">
              <w:t>Vendor ID: 0x2CB7 Product ID: 0x0110</w:t>
            </w:r>
          </w:p>
        </w:tc>
      </w:tr>
      <w:tr w:rsidR="00D67588" w14:paraId="3FA7D68A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D55880B" w14:textId="6A09FA8A" w:rsidR="00D67588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4550EB82" w14:textId="3DEA89D7" w:rsidR="00D67588" w:rsidRPr="0095429F" w:rsidRDefault="00D67588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4C67A814" w14:textId="0977360D" w:rsidR="00D67588" w:rsidRPr="0095429F" w:rsidRDefault="00D67588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D00D25" w14:paraId="5D060C70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6AF4B701" w14:textId="08D76A5A" w:rsidR="00D00D25" w:rsidRPr="0095429F" w:rsidRDefault="00D00D25" w:rsidP="001C2D24">
            <w:pPr>
              <w:pStyle w:val="Fibocomzhb"/>
            </w:pPr>
            <w:r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491DA46A" w14:textId="13A36DB0" w:rsidR="00D00D25" w:rsidRPr="0095429F" w:rsidRDefault="00D00D25" w:rsidP="001C2D24">
            <w:pPr>
              <w:pStyle w:val="Fibocomzhb"/>
            </w:pPr>
            <w:r w:rsidRPr="0095429F">
              <w:t>MBIM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11394483" w14:textId="30B4A3A0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communication </w:t>
            </w:r>
            <w:r>
              <w:t>class</w:t>
            </w:r>
            <w:r w:rsidRPr="00D67588">
              <w:t xml:space="preserve"> interface</w:t>
            </w:r>
          </w:p>
        </w:tc>
      </w:tr>
      <w:tr w:rsidR="00D00D25" w14:paraId="2A112C6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9B308A1" w14:textId="69A470C5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45EDE81" w14:textId="4DEBBC73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M</w:t>
            </w:r>
            <w:r>
              <w:t>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568AE8C8" w14:textId="2329D8C5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data </w:t>
            </w:r>
            <w:r>
              <w:t xml:space="preserve">class </w:t>
            </w:r>
            <w:r w:rsidRPr="00D67588">
              <w:t>interface</w:t>
            </w:r>
          </w:p>
        </w:tc>
      </w:tr>
      <w:tr w:rsidR="00D00D25" w14:paraId="1BC500B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E3B99CB" w14:textId="47DB6090" w:rsidR="00D00D25" w:rsidRPr="0095429F" w:rsidRDefault="00D00D2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F87E2C0" w14:textId="169C2219" w:rsidR="00D00D25" w:rsidRPr="0095429F" w:rsidRDefault="00D00D2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B12D010" w14:textId="46564900" w:rsidR="00D00D25" w:rsidRPr="0095429F" w:rsidRDefault="00D00D2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D00D25" w14:paraId="59378C7E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F7AD99C" w14:textId="773B4C8E" w:rsidR="00D00D25" w:rsidRPr="0095429F" w:rsidRDefault="00D00D25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6FB0EFD" w14:textId="38F4CF55" w:rsidR="00D00D25" w:rsidRPr="0095429F" w:rsidRDefault="00D00D25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87AC72B" w14:textId="22C2D183" w:rsidR="00D00D25" w:rsidRPr="0095429F" w:rsidRDefault="00D00D25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D00D25" w14:paraId="2E5DA78F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61C06E8B" w14:textId="7890F1BD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Pr="0095429F">
              <w:t>: 30</w:t>
            </w:r>
          </w:p>
        </w:tc>
      </w:tr>
      <w:tr w:rsidR="00D00D25" w14:paraId="5EF90E6B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7EC82324" w14:textId="339431A9" w:rsidR="00D00D25" w:rsidRPr="0095429F" w:rsidRDefault="00D00D25" w:rsidP="001C2D24">
            <w:pPr>
              <w:pStyle w:val="Fibocomzhb"/>
            </w:pPr>
            <w:r w:rsidRPr="0095429F">
              <w:t>Vendor ID: 0x2CB7 Product ID: 0x0111</w:t>
            </w:r>
          </w:p>
        </w:tc>
      </w:tr>
      <w:tr w:rsidR="00D00D25" w14:paraId="0EBDE01F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BE29BAD" w14:textId="38551958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5F7AEDE6" w14:textId="24A067C3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0A057749" w14:textId="3605944C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D00D25" w14:paraId="74DE6ED5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673A28B" w14:textId="3EB8624F" w:rsidR="00D00D25" w:rsidRPr="0095429F" w:rsidRDefault="00D00D25" w:rsidP="001C2D24">
            <w:pPr>
              <w:pStyle w:val="Fibocomzhb"/>
            </w:pPr>
            <w:r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0D2F880A" w14:textId="1B9D3332" w:rsidR="00D00D25" w:rsidRPr="0095429F" w:rsidRDefault="00D00D25" w:rsidP="001C2D24">
            <w:pPr>
              <w:pStyle w:val="Fibocomzhb"/>
            </w:pPr>
            <w:r w:rsidRPr="0095429F">
              <w:t>MBIM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3829D6E" w14:textId="4267017C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communication </w:t>
            </w:r>
            <w:r>
              <w:t>class</w:t>
            </w:r>
            <w:r w:rsidRPr="00D67588">
              <w:t xml:space="preserve"> interface</w:t>
            </w:r>
          </w:p>
        </w:tc>
      </w:tr>
      <w:tr w:rsidR="00D00D25" w14:paraId="3E85944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4F92847" w14:textId="6B70B70F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58AF2F9" w14:textId="5E2BAB11" w:rsidR="00D00D25" w:rsidRPr="0095429F" w:rsidRDefault="00D00D25" w:rsidP="001C2D24">
            <w:pPr>
              <w:pStyle w:val="Fibocomzhb"/>
            </w:pPr>
            <w:r>
              <w:t>MBIM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4E9829BA" w14:textId="0F95BD9A" w:rsidR="00D00D25" w:rsidRPr="0095429F" w:rsidRDefault="00D00D25" w:rsidP="001C2D24">
            <w:pPr>
              <w:pStyle w:val="Fibocomzhb"/>
            </w:pPr>
            <w:r>
              <w:t>MBIM</w:t>
            </w:r>
            <w:r w:rsidRPr="00D67588">
              <w:t xml:space="preserve"> data </w:t>
            </w:r>
            <w:r>
              <w:t xml:space="preserve">class </w:t>
            </w:r>
            <w:r w:rsidRPr="00D67588">
              <w:t>interface</w:t>
            </w:r>
          </w:p>
        </w:tc>
      </w:tr>
      <w:tr w:rsidR="00D00D25" w14:paraId="476D0991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934BE8E" w14:textId="3D1498B5" w:rsidR="00D00D25" w:rsidRPr="0095429F" w:rsidRDefault="00D00D2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077F2C26" w14:textId="14A5F4DF" w:rsidR="00D00D25" w:rsidRPr="0095429F" w:rsidRDefault="00D00D2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4CD6A1F" w14:textId="1971D658" w:rsidR="00D00D25" w:rsidRPr="0095429F" w:rsidRDefault="00D00D25" w:rsidP="001C2D24">
            <w:pPr>
              <w:pStyle w:val="Fibocomzhb"/>
            </w:pPr>
            <w:r w:rsidRPr="0095429F">
              <w:t>Modem Connector</w:t>
            </w:r>
          </w:p>
        </w:tc>
      </w:tr>
      <w:tr w:rsidR="00D00D25" w14:paraId="5ADB1E13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EBD9D6F" w14:textId="5A3338C9" w:rsidR="00D00D25" w:rsidRPr="0095429F" w:rsidRDefault="00D00D25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0B4D7282" w14:textId="7E67B81D" w:rsidR="00D00D25" w:rsidRPr="0095429F" w:rsidRDefault="00D00D25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352EAE22" w14:textId="1AB9F7D8" w:rsidR="00D00D25" w:rsidRPr="0095429F" w:rsidRDefault="00D00D25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D00D25" w14:paraId="56483B82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76FA772B" w14:textId="7A165979" w:rsidR="00D00D25" w:rsidRPr="0095429F" w:rsidRDefault="00D00D25" w:rsidP="001C2D24">
            <w:pPr>
              <w:pStyle w:val="Fibocomzhb"/>
            </w:pPr>
            <w:r w:rsidRPr="0095429F">
              <w:t>4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01BAB0E0" w14:textId="3EEF497F" w:rsidR="00D00D25" w:rsidRPr="0095429F" w:rsidRDefault="00D00D2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220256A" w14:textId="39266B2F" w:rsidR="00D00D25" w:rsidRPr="0095429F" w:rsidRDefault="00D00D2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D00D25" w14:paraId="7AAA5700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0E5F5772" w14:textId="23F31F71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 w:rsidRPr="00D720F4">
              <w:t>Defaults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  <w:r w:rsidRPr="0095429F">
              <w:t>: 32</w:t>
            </w:r>
          </w:p>
        </w:tc>
      </w:tr>
      <w:tr w:rsidR="00D00D25" w14:paraId="7F1E6935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76D5B219" w14:textId="1A6FD704" w:rsidR="00D00D25" w:rsidRPr="0095429F" w:rsidRDefault="00D00D25" w:rsidP="001C2D24">
            <w:pPr>
              <w:pStyle w:val="Fibocomzhb"/>
            </w:pPr>
            <w:r w:rsidRPr="0095429F">
              <w:t>Vendor ID: 0x2CB7 Product ID:0x0104</w:t>
            </w:r>
          </w:p>
        </w:tc>
      </w:tr>
      <w:tr w:rsidR="00D00D25" w14:paraId="1CEFFE92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6330CA6" w14:textId="169F2EA2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5F791E9C" w14:textId="3DA19EB2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44982C80" w14:textId="219026AB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D00D25" w14:paraId="5E0A643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5CFD31A" w14:textId="4EDE287F" w:rsidR="00D00D25" w:rsidRPr="0095429F" w:rsidRDefault="00D00D2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0E23DD4" w14:textId="0BD8C314" w:rsidR="00D00D25" w:rsidRPr="0095429F" w:rsidRDefault="00D00D25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526A9607" w14:textId="15267E92" w:rsidR="00D00D25" w:rsidRPr="0095429F" w:rsidRDefault="00D00D25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D00D25" w14:paraId="0703301F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6984372F" w14:textId="3BC474FE" w:rsidR="00D00D25" w:rsidRPr="0095429F" w:rsidRDefault="00D00D2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045FF16" w14:textId="22DE54FF" w:rsidR="00D00D25" w:rsidRPr="0095429F" w:rsidRDefault="00D00D2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857AFE1" w14:textId="3CF6FF2A" w:rsidR="00D00D25" w:rsidRPr="0095429F" w:rsidRDefault="00D00D25" w:rsidP="001C2D24">
            <w:pPr>
              <w:pStyle w:val="Fibocomzhb"/>
            </w:pPr>
            <w:r w:rsidRPr="0095429F">
              <w:t>Modem Connector</w:t>
            </w:r>
          </w:p>
        </w:tc>
      </w:tr>
      <w:tr w:rsidR="00D00D25" w14:paraId="35F2897D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F1C0E14" w14:textId="7AC8FA7A" w:rsidR="00D00D25" w:rsidRPr="0095429F" w:rsidRDefault="00D00D2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3254FBD8" w14:textId="416C5BFD" w:rsidR="00D00D25" w:rsidRPr="0095429F" w:rsidRDefault="00D00D2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014E5A80" w14:textId="45EED705" w:rsidR="00D00D25" w:rsidRPr="0095429F" w:rsidRDefault="00D00D2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D00D25" w14:paraId="4A29FFDE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6B095FEB" w14:textId="0B3E2218" w:rsidR="00D00D25" w:rsidRPr="0095429F" w:rsidRDefault="00D00D25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61B1B1F4" w14:textId="19A6E75D" w:rsidR="00D00D25" w:rsidRPr="0095429F" w:rsidRDefault="00D00D25" w:rsidP="001C2D24">
            <w:pPr>
              <w:pStyle w:val="Fibocomzhb"/>
            </w:pPr>
            <w:r w:rsidRPr="0095429F">
              <w:t>Pipe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904D9F2" w14:textId="1CBD7B53" w:rsidR="00D00D25" w:rsidRPr="0095429F" w:rsidRDefault="00D00D25" w:rsidP="001C2D24">
            <w:pPr>
              <w:pStyle w:val="Fibocomzhb"/>
            </w:pPr>
            <w:r w:rsidRPr="0095429F">
              <w:t>Device Pipe</w:t>
            </w:r>
          </w:p>
        </w:tc>
      </w:tr>
      <w:tr w:rsidR="00D00D25" w14:paraId="311E6596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14AF27F5" w14:textId="69AEAB4A" w:rsidR="00D00D25" w:rsidRPr="0095429F" w:rsidRDefault="00D00D25" w:rsidP="001C2D24">
            <w:pPr>
              <w:pStyle w:val="Fibocomzhb"/>
            </w:pPr>
            <w:r w:rsidRPr="0095429F">
              <w:t>4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E9CAE0F" w14:textId="4EA4DD81" w:rsidR="00D00D25" w:rsidRPr="0095429F" w:rsidRDefault="00D00D25" w:rsidP="001C2D24">
            <w:pPr>
              <w:pStyle w:val="Fibocomzhb"/>
            </w:pPr>
            <w:r>
              <w:t>RmNet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BCE36EF" w14:textId="42AE0BD8" w:rsidR="00D00D25" w:rsidRPr="0095429F" w:rsidRDefault="00D00D25" w:rsidP="001C2D24">
            <w:pPr>
              <w:pStyle w:val="Fibocomzhb"/>
            </w:pPr>
            <w:r w:rsidRPr="0095429F">
              <w:t>Remote Network</w:t>
            </w:r>
          </w:p>
        </w:tc>
      </w:tr>
      <w:tr w:rsidR="00D00D25" w14:paraId="622A86CF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4713EAFB" w14:textId="149C9979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G</w:t>
            </w:r>
            <w:r>
              <w:t>TUSBMODE</w:t>
            </w:r>
            <w:r w:rsidRPr="0095429F">
              <w:t>: 33</w:t>
            </w:r>
          </w:p>
        </w:tc>
      </w:tr>
      <w:tr w:rsidR="00D00D25" w14:paraId="09767883" w14:textId="77777777" w:rsidTr="001C2D24">
        <w:trPr>
          <w:gridBefore w:val="1"/>
          <w:wBefore w:w="113" w:type="dxa"/>
        </w:trPr>
        <w:tc>
          <w:tcPr>
            <w:tcW w:w="9627" w:type="dxa"/>
            <w:gridSpan w:val="6"/>
            <w:tcMar>
              <w:left w:w="113" w:type="dxa"/>
              <w:right w:w="113" w:type="dxa"/>
            </w:tcMar>
            <w:vAlign w:val="bottom"/>
          </w:tcPr>
          <w:p w14:paraId="05D9A408" w14:textId="2425AF27" w:rsidR="00D00D25" w:rsidRPr="0095429F" w:rsidRDefault="00D00D25" w:rsidP="001C2D24">
            <w:pPr>
              <w:pStyle w:val="Fibocomzhb"/>
            </w:pPr>
            <w:r w:rsidRPr="0095429F">
              <w:t>Vendor ID: 0x2CB7 Product ID: 0x0105</w:t>
            </w:r>
          </w:p>
        </w:tc>
      </w:tr>
      <w:tr w:rsidR="00D00D25" w14:paraId="08948384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360E637A" w14:textId="1F3924CF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center"/>
          </w:tcPr>
          <w:p w14:paraId="610B2012" w14:textId="6DA5E5A3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center"/>
          </w:tcPr>
          <w:p w14:paraId="02DA379F" w14:textId="58104E00" w:rsidR="00D00D25" w:rsidRPr="0095429F" w:rsidRDefault="00D00D25" w:rsidP="001C2D24">
            <w:pPr>
              <w:pStyle w:val="Fibocomzhf7"/>
            </w:pPr>
            <w:r>
              <w:rPr>
                <w:rFonts w:hint="eastAsia"/>
              </w:rPr>
              <w:t>接口功能</w:t>
            </w:r>
          </w:p>
        </w:tc>
      </w:tr>
      <w:tr w:rsidR="00D00D25" w14:paraId="03772B4A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457D5ED4" w14:textId="51DEF4C5" w:rsidR="00D00D25" w:rsidRPr="0095429F" w:rsidRDefault="00D00D25" w:rsidP="001C2D24">
            <w:pPr>
              <w:pStyle w:val="Fibocomzhb"/>
            </w:pPr>
            <w:r w:rsidRPr="0095429F">
              <w:t>0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75ABB784" w14:textId="294BA4E0" w:rsidR="00D00D25" w:rsidRPr="0095429F" w:rsidRDefault="00D00D25" w:rsidP="001C2D24">
            <w:pPr>
              <w:pStyle w:val="Fibocomzhb"/>
            </w:pPr>
            <w:r w:rsidRPr="0095429F">
              <w:t>DIAG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57AC2E40" w14:textId="7BF5F90F" w:rsidR="00D00D25" w:rsidRPr="0095429F" w:rsidRDefault="00D00D25" w:rsidP="001C2D24">
            <w:pPr>
              <w:pStyle w:val="Fibocomzhb"/>
            </w:pPr>
            <w:r w:rsidRPr="0095429F">
              <w:t>Device Diagnostic Interface</w:t>
            </w:r>
          </w:p>
        </w:tc>
      </w:tr>
      <w:tr w:rsidR="00D00D25" w14:paraId="44BC2EE7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7E113FF" w14:textId="71611071" w:rsidR="00D00D25" w:rsidRPr="0095429F" w:rsidRDefault="00D00D25" w:rsidP="001C2D24">
            <w:pPr>
              <w:pStyle w:val="Fibocomzhb"/>
            </w:pPr>
            <w:r w:rsidRPr="0095429F">
              <w:t>1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60C8E0B2" w14:textId="66612373" w:rsidR="00D00D25" w:rsidRPr="0095429F" w:rsidRDefault="00D00D25" w:rsidP="001C2D24">
            <w:pPr>
              <w:pStyle w:val="Fibocomzhb"/>
            </w:pPr>
            <w:r w:rsidRPr="0095429F">
              <w:t>Modem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1560FC4F" w14:textId="2772FFB6" w:rsidR="00D00D25" w:rsidRPr="0095429F" w:rsidRDefault="00D00D25" w:rsidP="001C2D24">
            <w:pPr>
              <w:pStyle w:val="Fibocomzhb"/>
            </w:pPr>
            <w:r w:rsidRPr="0095429F">
              <w:t>Modem Connector</w:t>
            </w:r>
          </w:p>
        </w:tc>
      </w:tr>
      <w:tr w:rsidR="00D00D25" w14:paraId="6BA1C5C7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885D04B" w14:textId="33C0A7F4" w:rsidR="00D00D25" w:rsidRPr="0095429F" w:rsidRDefault="00D00D25" w:rsidP="001C2D24">
            <w:pPr>
              <w:pStyle w:val="Fibocomzhb"/>
            </w:pPr>
            <w:r w:rsidRPr="0095429F">
              <w:t>2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109476AF" w14:textId="0C1777C2" w:rsidR="00D00D25" w:rsidRPr="0095429F" w:rsidRDefault="00D00D25" w:rsidP="001C2D24">
            <w:pPr>
              <w:pStyle w:val="Fibocomzhb"/>
            </w:pPr>
            <w:r w:rsidRPr="0095429F">
              <w:t>AT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2A99DC36" w14:textId="49C07854" w:rsidR="00D00D25" w:rsidRPr="0095429F" w:rsidRDefault="00D00D25" w:rsidP="001C2D24">
            <w:pPr>
              <w:pStyle w:val="Fibocomzhb"/>
            </w:pPr>
            <w:r w:rsidRPr="0095429F">
              <w:t>Device Application Interface</w:t>
            </w:r>
          </w:p>
        </w:tc>
      </w:tr>
      <w:tr w:rsidR="00D00D25" w14:paraId="5D32CD8B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261E5512" w14:textId="00F7FA82" w:rsidR="00D00D25" w:rsidRPr="0095429F" w:rsidRDefault="00D00D25" w:rsidP="001C2D24">
            <w:pPr>
              <w:pStyle w:val="Fibocomzhb"/>
            </w:pPr>
            <w:r w:rsidRPr="0095429F">
              <w:t>3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74B24C2F" w14:textId="427A9F0F" w:rsidR="00D00D25" w:rsidRPr="0095429F" w:rsidRDefault="00D00D25" w:rsidP="001C2D24">
            <w:pPr>
              <w:pStyle w:val="Fibocomzhb"/>
            </w:pPr>
            <w:r w:rsidRPr="0095429F">
              <w:t>Pipe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77218D33" w14:textId="0780D9BB" w:rsidR="00D00D25" w:rsidRPr="0095429F" w:rsidRDefault="00D00D25" w:rsidP="001C2D24">
            <w:pPr>
              <w:pStyle w:val="Fibocomzhb"/>
            </w:pPr>
            <w:r w:rsidRPr="0095429F">
              <w:t>Device Pipe</w:t>
            </w:r>
          </w:p>
        </w:tc>
      </w:tr>
      <w:tr w:rsidR="00D00D25" w14:paraId="777DDA0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59E796A0" w14:textId="44520FEA" w:rsidR="00D00D25" w:rsidRPr="0095429F" w:rsidRDefault="00D00D25" w:rsidP="001C2D24">
            <w:pPr>
              <w:pStyle w:val="Fibocomzhb"/>
            </w:pPr>
            <w:r w:rsidRPr="0095429F">
              <w:t>4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248A6034" w14:textId="5C3EAE70" w:rsidR="00D00D25" w:rsidRPr="0095429F" w:rsidRDefault="00D00D25" w:rsidP="001C2D24">
            <w:pPr>
              <w:pStyle w:val="Fibocomzhb"/>
            </w:pPr>
            <w:r w:rsidRPr="0095429F">
              <w:t>ECM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6B9969D4" w14:textId="1A688F59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t>ECM</w:t>
            </w:r>
            <w:r w:rsidRPr="00D67588">
              <w:t xml:space="preserve"> communication </w:t>
            </w:r>
            <w:r>
              <w:t>class</w:t>
            </w:r>
            <w:r w:rsidRPr="00D67588">
              <w:t xml:space="preserve"> interface</w:t>
            </w:r>
          </w:p>
        </w:tc>
      </w:tr>
      <w:tr w:rsidR="00D00D25" w14:paraId="66333EC8" w14:textId="77777777" w:rsidTr="001C2D24">
        <w:trPr>
          <w:gridBefore w:val="1"/>
          <w:wBefore w:w="113" w:type="dxa"/>
        </w:trPr>
        <w:tc>
          <w:tcPr>
            <w:tcW w:w="2432" w:type="dxa"/>
            <w:gridSpan w:val="4"/>
            <w:tcMar>
              <w:left w:w="113" w:type="dxa"/>
              <w:right w:w="113" w:type="dxa"/>
            </w:tcMar>
            <w:vAlign w:val="center"/>
          </w:tcPr>
          <w:p w14:paraId="0F3AA76E" w14:textId="38E7F74B" w:rsidR="00D00D25" w:rsidRPr="0095429F" w:rsidRDefault="00D00D25" w:rsidP="001C2D24">
            <w:pPr>
              <w:pStyle w:val="Fibocomzhb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32" w:type="dxa"/>
            <w:tcMar>
              <w:left w:w="113" w:type="dxa"/>
              <w:right w:w="113" w:type="dxa"/>
            </w:tcMar>
            <w:vAlign w:val="bottom"/>
          </w:tcPr>
          <w:p w14:paraId="5835E2AD" w14:textId="17A1E3B9" w:rsidR="00D00D25" w:rsidRPr="0095429F" w:rsidRDefault="00D00D25" w:rsidP="001C2D24">
            <w:pPr>
              <w:pStyle w:val="Fibocomzhb"/>
            </w:pPr>
            <w:r w:rsidRPr="0095429F">
              <w:t>ECM</w:t>
            </w:r>
          </w:p>
        </w:tc>
        <w:tc>
          <w:tcPr>
            <w:tcW w:w="4763" w:type="dxa"/>
            <w:tcMar>
              <w:left w:w="113" w:type="dxa"/>
              <w:right w:w="113" w:type="dxa"/>
            </w:tcMar>
            <w:vAlign w:val="bottom"/>
          </w:tcPr>
          <w:p w14:paraId="2645FE23" w14:textId="2026DBC7" w:rsidR="00D00D25" w:rsidRPr="0095429F" w:rsidRDefault="00D00D25" w:rsidP="001C2D24">
            <w:pPr>
              <w:pStyle w:val="Fibocomzhb"/>
            </w:pPr>
            <w:r>
              <w:t>ECM</w:t>
            </w:r>
            <w:r w:rsidRPr="00D67588">
              <w:t xml:space="preserve"> data </w:t>
            </w:r>
            <w:r>
              <w:t xml:space="preserve">class </w:t>
            </w:r>
            <w:r w:rsidRPr="00D67588">
              <w:t>interface</w:t>
            </w:r>
          </w:p>
        </w:tc>
      </w:tr>
      <w:tr w:rsidR="008A3250" w14:paraId="5E3811FC" w14:textId="77777777" w:rsidTr="001C2D24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193"/>
        </w:trPr>
        <w:tc>
          <w:tcPr>
            <w:tcW w:w="247" w:type="dxa"/>
            <w:gridSpan w:val="2"/>
            <w:vAlign w:val="center"/>
          </w:tcPr>
          <w:p w14:paraId="49A0E2AC" w14:textId="77777777" w:rsidR="008A3250" w:rsidRDefault="008A3250" w:rsidP="00334A09">
            <w:pPr>
              <w:jc w:val="center"/>
            </w:pPr>
          </w:p>
        </w:tc>
        <w:tc>
          <w:tcPr>
            <w:tcW w:w="741" w:type="dxa"/>
            <w:vAlign w:val="center"/>
          </w:tcPr>
          <w:p w14:paraId="3C24C437" w14:textId="77777777" w:rsidR="008A3250" w:rsidRDefault="008A3250" w:rsidP="00334A09">
            <w:pPr>
              <w:jc w:val="center"/>
            </w:pPr>
            <w:r w:rsidRPr="00D8305D">
              <w:rPr>
                <w:noProof/>
              </w:rPr>
              <w:drawing>
                <wp:inline distT="0" distB="0" distL="0" distR="0" wp14:anchorId="2816DE2B" wp14:editId="1055E77F">
                  <wp:extent cx="288000" cy="288000"/>
                  <wp:effectExtent l="0" t="0" r="0" b="0"/>
                  <wp:docPr id="69" name="图片 69" descr="C:\Users\Administrator\Desktop\图层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图层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tcBorders>
              <w:right w:val="single" w:sz="4" w:space="0" w:color="DDDDDD"/>
            </w:tcBorders>
            <w:vAlign w:val="center"/>
          </w:tcPr>
          <w:p w14:paraId="698842C0" w14:textId="77777777" w:rsidR="008A3250" w:rsidRDefault="008A3250" w:rsidP="00334A09">
            <w:pPr>
              <w:jc w:val="center"/>
            </w:pPr>
          </w:p>
        </w:tc>
        <w:tc>
          <w:tcPr>
            <w:tcW w:w="8507" w:type="dxa"/>
            <w:gridSpan w:val="3"/>
            <w:tcBorders>
              <w:left w:val="single" w:sz="4" w:space="0" w:color="DDDDDD"/>
            </w:tcBorders>
            <w:vAlign w:val="center"/>
          </w:tcPr>
          <w:p w14:paraId="2B75B89C" w14:textId="77777777" w:rsidR="008A3250" w:rsidRDefault="008A3250" w:rsidP="00334A09">
            <w:r>
              <w:rPr>
                <w:rFonts w:hint="eastAsia"/>
              </w:rPr>
              <w:t>E</w:t>
            </w:r>
            <w:r>
              <w:t>CM/MBIM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DB</w:t>
            </w:r>
            <w:r>
              <w:rPr>
                <w:rFonts w:hint="eastAsia"/>
              </w:rPr>
              <w:t>端口加载系统驱动，不需要修改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侧文件。</w:t>
            </w:r>
          </w:p>
        </w:tc>
      </w:tr>
    </w:tbl>
    <w:p w14:paraId="61E7AE7E" w14:textId="77777777" w:rsidR="008A3250" w:rsidRPr="008A3250" w:rsidRDefault="008A3250" w:rsidP="008A3250">
      <w:pPr>
        <w:sectPr w:rsidR="008A3250" w:rsidRPr="008A3250" w:rsidSect="0022084E">
          <w:headerReference w:type="default" r:id="rId20"/>
          <w:footerReference w:type="default" r:id="rId21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</w:p>
    <w:p w14:paraId="4CEB0BF5" w14:textId="7C587621" w:rsidR="009A38C5" w:rsidRPr="001667DD" w:rsidRDefault="0040110C" w:rsidP="007619B6">
      <w:pPr>
        <w:pStyle w:val="1"/>
      </w:pPr>
      <w:bookmarkStart w:id="23" w:name="_Toc19113233"/>
      <w:bookmarkStart w:id="24" w:name="_Toc43645328"/>
      <w:bookmarkStart w:id="25" w:name="_Toc86744446"/>
      <w:r w:rsidRPr="001667DD">
        <w:lastRenderedPageBreak/>
        <w:t>集成</w:t>
      </w:r>
      <w:r w:rsidR="007619B6" w:rsidRPr="007619B6">
        <w:t>Fibocom</w:t>
      </w:r>
      <w:r w:rsidRPr="001667DD">
        <w:t>模块option</w:t>
      </w:r>
      <w:bookmarkEnd w:id="23"/>
      <w:r w:rsidRPr="001667DD">
        <w:t>驱动信息</w:t>
      </w:r>
      <w:bookmarkEnd w:id="24"/>
      <w:bookmarkEnd w:id="25"/>
    </w:p>
    <w:p w14:paraId="70369144" w14:textId="2DC70ACA" w:rsidR="009A38C5" w:rsidRPr="001667DD" w:rsidRDefault="0040110C" w:rsidP="00A400B1">
      <w:pPr>
        <w:pStyle w:val="2"/>
      </w:pPr>
      <w:bookmarkStart w:id="26" w:name="_Toc19113234"/>
      <w:bookmarkStart w:id="27" w:name="_Toc17455506"/>
      <w:bookmarkStart w:id="28" w:name="_Toc17826422"/>
      <w:bookmarkStart w:id="29" w:name="_Toc25568961"/>
      <w:bookmarkStart w:id="30" w:name="_Toc17455061"/>
      <w:bookmarkStart w:id="31" w:name="_Toc17455048"/>
      <w:bookmarkStart w:id="32" w:name="_Toc17970091"/>
      <w:bookmarkStart w:id="33" w:name="_Toc17968946"/>
      <w:bookmarkStart w:id="34" w:name="_Toc25568960"/>
      <w:bookmarkStart w:id="35" w:name="_Toc17826491"/>
      <w:bookmarkStart w:id="36" w:name="_Toc17455036"/>
      <w:bookmarkStart w:id="37" w:name="_Toc19113235"/>
      <w:bookmarkStart w:id="38" w:name="_Toc17275571"/>
      <w:bookmarkStart w:id="39" w:name="_Toc43645329"/>
      <w:bookmarkStart w:id="40" w:name="_Toc8674444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1667DD">
        <w:t>配置Linux内核option</w:t>
      </w:r>
      <w:bookmarkEnd w:id="37"/>
      <w:bookmarkEnd w:id="38"/>
      <w:r w:rsidRPr="001667DD">
        <w:t>串口驱动</w:t>
      </w:r>
      <w:bookmarkEnd w:id="39"/>
      <w:r w:rsidR="00FA7A9C" w:rsidRPr="006A5485">
        <w:rPr>
          <w:rFonts w:hAnsi="思源黑体 CN Light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F5A234" wp14:editId="355C6E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8451" cy="0"/>
                <wp:effectExtent l="0" t="0" r="22225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BA7CA" id="直接连接符 70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" strokecolor="#d8d8d8 [2732]" strokeweight="1pt">
                <v:stroke dashstyle="1 1"/>
              </v:line>
            </w:pict>
          </mc:Fallback>
        </mc:AlternateContent>
      </w:r>
      <w:bookmarkEnd w:id="40"/>
    </w:p>
    <w:p w14:paraId="786FC0AE" w14:textId="77777777" w:rsidR="009A38C5" w:rsidRPr="0095429F" w:rsidRDefault="0040110C" w:rsidP="00621622">
      <w:r w:rsidRPr="00621622">
        <w:t>串口驱动需要配置</w:t>
      </w:r>
      <w:r w:rsidRPr="00621622">
        <w:t>Linux</w:t>
      </w:r>
      <w:r w:rsidRPr="00621622">
        <w:t>内核，配置方法如下</w:t>
      </w:r>
      <w:r w:rsidRPr="0095429F">
        <w:t>：</w:t>
      </w:r>
    </w:p>
    <w:p w14:paraId="723FD176" w14:textId="4588BE43" w:rsidR="009A38C5" w:rsidRPr="0095429F" w:rsidRDefault="0040110C" w:rsidP="00FA7A9C">
      <w:pPr>
        <w:pStyle w:val="Fibocomzh1"/>
      </w:pPr>
      <w:r w:rsidRPr="0095429F">
        <w:t>cd kernel</w:t>
      </w:r>
      <w:r w:rsidR="00197FFB" w:rsidRPr="0095429F">
        <w:t>进入到内核根目录</w:t>
      </w:r>
      <w:r w:rsidR="00EC1CD1">
        <w:rPr>
          <w:rFonts w:hint="eastAsia"/>
        </w:rPr>
        <w:t>。</w:t>
      </w:r>
    </w:p>
    <w:p w14:paraId="15539E9F" w14:textId="6CF44EBC" w:rsidR="009A38C5" w:rsidRPr="00A400B1" w:rsidRDefault="0040110C" w:rsidP="00FA7A9C">
      <w:pPr>
        <w:pStyle w:val="Fibocomzh1"/>
      </w:pPr>
      <w:r w:rsidRPr="0095429F">
        <w:t>输入</w:t>
      </w:r>
      <w:r w:rsidRPr="0095429F">
        <w:t>“make menuconfig”</w:t>
      </w:r>
      <w:r w:rsidRPr="0095429F">
        <w:t>后回车</w:t>
      </w:r>
      <w:r w:rsidR="00EC1CD1">
        <w:rPr>
          <w:rFonts w:hint="eastAsia"/>
        </w:rPr>
        <w:t>。</w:t>
      </w:r>
    </w:p>
    <w:p w14:paraId="6BFC68BC" w14:textId="59B4F5FE" w:rsidR="009A38C5" w:rsidRPr="00A400B1" w:rsidRDefault="0040110C" w:rsidP="00FA7A9C">
      <w:pPr>
        <w:pStyle w:val="Fibocomzh1"/>
      </w:pPr>
      <w:r w:rsidRPr="0095429F">
        <w:t>在弹出的界面中依次选择：</w:t>
      </w:r>
      <w:r w:rsidR="0022084E">
        <w:t>D</w:t>
      </w:r>
      <w:r w:rsidRPr="0095429F">
        <w:t>e</w:t>
      </w:r>
      <w:r w:rsidR="0022084E">
        <w:t>vice D</w:t>
      </w:r>
      <w:r w:rsidRPr="0095429F">
        <w:t>rivers &gt;</w:t>
      </w:r>
      <w:r w:rsidR="00EC1CD1">
        <w:t xml:space="preserve"> USB support </w:t>
      </w:r>
      <w:r w:rsidRPr="0095429F">
        <w:t>&gt; USB</w:t>
      </w:r>
      <w:r w:rsidR="0022084E">
        <w:t xml:space="preserve"> Serial C</w:t>
      </w:r>
      <w:r w:rsidR="00197FFB" w:rsidRPr="0095429F">
        <w:t>onverte</w:t>
      </w:r>
      <w:r w:rsidR="0022084E">
        <w:rPr>
          <w:rFonts w:hint="eastAsia"/>
        </w:rPr>
        <w:t>r</w:t>
      </w:r>
      <w:r w:rsidR="0022084E">
        <w:t xml:space="preserve"> </w:t>
      </w:r>
      <w:r w:rsidRPr="0095429F">
        <w:t>support</w:t>
      </w:r>
    </w:p>
    <w:p w14:paraId="1A0D1627" w14:textId="5236B133" w:rsidR="00B33B4D" w:rsidRDefault="00197FFB" w:rsidP="00A400B1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0DECF641" wp14:editId="3D6960E7">
            <wp:extent cx="4579200" cy="824400"/>
            <wp:effectExtent l="0" t="0" r="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C693" w14:textId="7AB9B578" w:rsidR="00B560F6" w:rsidRDefault="00B560F6" w:rsidP="00B560F6">
      <w:pPr>
        <w:pStyle w:val="Fibocomzh5"/>
      </w:pPr>
      <w:r>
        <w:rPr>
          <w:rFonts w:hint="eastAsia"/>
        </w:rPr>
        <w:t>图</w:t>
      </w:r>
      <w:r>
        <w:t xml:space="preserve">1. </w:t>
      </w:r>
      <w:r>
        <w:rPr>
          <w:rFonts w:hint="eastAsia"/>
        </w:rPr>
        <w:t>选择</w:t>
      </w:r>
      <w:r w:rsidRPr="0095429F">
        <w:t>device drivers</w:t>
      </w:r>
    </w:p>
    <w:p w14:paraId="578F9D23" w14:textId="779D547F" w:rsidR="00197FFB" w:rsidRDefault="00B33B4D" w:rsidP="00A400B1">
      <w:pPr>
        <w:pStyle w:val="Fibocomzh3"/>
      </w:pPr>
      <w:r w:rsidRPr="00A400B1">
        <w:drawing>
          <wp:inline distT="0" distB="0" distL="0" distR="0" wp14:anchorId="7F792B9C" wp14:editId="0EB75B5B">
            <wp:extent cx="4579200" cy="770400"/>
            <wp:effectExtent l="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87EB" w14:textId="488DE5B0" w:rsidR="00B560F6" w:rsidRPr="0095429F" w:rsidRDefault="00B560F6" w:rsidP="00B560F6">
      <w:pPr>
        <w:pStyle w:val="Fibocomzh5"/>
      </w:pPr>
      <w:r>
        <w:rPr>
          <w:rFonts w:hint="eastAsia"/>
        </w:rPr>
        <w:t>图</w:t>
      </w:r>
      <w:r>
        <w:t xml:space="preserve">2. </w:t>
      </w:r>
      <w:r>
        <w:rPr>
          <w:rFonts w:hint="eastAsia"/>
        </w:rPr>
        <w:t>选择</w:t>
      </w:r>
      <w:r w:rsidRPr="0095429F">
        <w:t>USB support</w:t>
      </w:r>
    </w:p>
    <w:p w14:paraId="7241BBD8" w14:textId="77B4B76D" w:rsidR="00BF0E5F" w:rsidRDefault="00197FFB" w:rsidP="00A400B1">
      <w:pPr>
        <w:pStyle w:val="Fibocomzh3"/>
        <w:rPr>
          <w:lang w:val="zh-CN"/>
        </w:rPr>
      </w:pPr>
      <w:r w:rsidRPr="0095429F">
        <w:drawing>
          <wp:inline distT="0" distB="0" distL="0" distR="0" wp14:anchorId="165FAA85" wp14:editId="2B3878F1">
            <wp:extent cx="4579200" cy="518400"/>
            <wp:effectExtent l="0" t="0" r="0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8F8" w14:textId="78965D90" w:rsidR="00B560F6" w:rsidRPr="00A400B1" w:rsidRDefault="00B560F6" w:rsidP="00B560F6">
      <w:pPr>
        <w:pStyle w:val="Fibocomzh5"/>
        <w:rPr>
          <w:lang w:val="zh-CN"/>
        </w:rPr>
      </w:pPr>
      <w:r>
        <w:rPr>
          <w:rFonts w:hint="eastAsia"/>
          <w:lang w:val="zh-CN"/>
        </w:rPr>
        <w:t>图3.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选择</w:t>
      </w:r>
      <w:r w:rsidR="0022084E">
        <w:t>USB S</w:t>
      </w:r>
      <w:r w:rsidRPr="0095429F">
        <w:t xml:space="preserve">erial </w:t>
      </w:r>
      <w:r w:rsidR="0022084E">
        <w:t>C</w:t>
      </w:r>
      <w:r w:rsidRPr="0095429F">
        <w:t>onverte</w:t>
      </w:r>
      <w:r w:rsidR="0022084E">
        <w:t xml:space="preserve">r </w:t>
      </w:r>
      <w:r w:rsidRPr="0095429F">
        <w:t>support</w:t>
      </w:r>
    </w:p>
    <w:p w14:paraId="7C372424" w14:textId="7D95B0C2" w:rsidR="00197FFB" w:rsidRPr="0095429F" w:rsidRDefault="0040110C" w:rsidP="00FA7A9C">
      <w:pPr>
        <w:pStyle w:val="Fibocomzh1"/>
      </w:pPr>
      <w:r w:rsidRPr="0095429F">
        <w:t>选中如下</w:t>
      </w:r>
      <w:r w:rsidRPr="0095429F">
        <w:t>USB driver for GSM and CDMA modems</w:t>
      </w:r>
      <w:r w:rsidRPr="0095429F">
        <w:t>组件，选中后保存退出。</w:t>
      </w:r>
    </w:p>
    <w:p w14:paraId="43EBA3B9" w14:textId="66781519" w:rsidR="00197FFB" w:rsidRDefault="00197FFB" w:rsidP="00A400B1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2209BA85" wp14:editId="418D169E">
            <wp:extent cx="4578985" cy="413385"/>
            <wp:effectExtent l="0" t="0" r="0" b="571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ABE" w14:textId="11E2B28C" w:rsidR="00B560F6" w:rsidRDefault="00B560F6" w:rsidP="00B560F6">
      <w:pPr>
        <w:pStyle w:val="Fibocomzh5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选择</w:t>
      </w:r>
      <w:r w:rsidRPr="0095429F">
        <w:t>USB driver for GSM and CDMA modems</w:t>
      </w:r>
    </w:p>
    <w:p w14:paraId="04872095" w14:textId="77777777" w:rsidR="00FA7A9C" w:rsidRDefault="00FA7A9C" w:rsidP="00342DDE">
      <w:pPr>
        <w:rPr>
          <w:rFonts w:ascii="思源黑体 CN Light" w:hAnsi="思源黑体 CN Light"/>
          <w:b/>
          <w:bCs/>
          <w:color w:val="000000" w:themeColor="text1"/>
        </w:rPr>
      </w:pPr>
    </w:p>
    <w:tbl>
      <w:tblPr>
        <w:tblStyle w:val="af9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"/>
        <w:gridCol w:w="741"/>
        <w:gridCol w:w="247"/>
        <w:gridCol w:w="8507"/>
      </w:tblGrid>
      <w:tr w:rsidR="00FA7A9C" w14:paraId="3D696D50" w14:textId="77777777" w:rsidTr="00753878">
        <w:trPr>
          <w:trHeight w:val="1193"/>
        </w:trPr>
        <w:tc>
          <w:tcPr>
            <w:tcW w:w="247" w:type="dxa"/>
            <w:vAlign w:val="center"/>
          </w:tcPr>
          <w:p w14:paraId="52888ED1" w14:textId="77777777" w:rsidR="00FA7A9C" w:rsidRDefault="00FA7A9C" w:rsidP="00134E83">
            <w:pPr>
              <w:jc w:val="center"/>
            </w:pPr>
          </w:p>
        </w:tc>
        <w:tc>
          <w:tcPr>
            <w:tcW w:w="741" w:type="dxa"/>
            <w:vAlign w:val="center"/>
          </w:tcPr>
          <w:p w14:paraId="5BDBB939" w14:textId="77777777" w:rsidR="00FA7A9C" w:rsidRDefault="00FA7A9C" w:rsidP="00134E83">
            <w:pPr>
              <w:jc w:val="center"/>
            </w:pPr>
            <w:r w:rsidRPr="00D8305D">
              <w:rPr>
                <w:noProof/>
              </w:rPr>
              <w:drawing>
                <wp:inline distT="0" distB="0" distL="0" distR="0" wp14:anchorId="109373CD" wp14:editId="03CE3BDE">
                  <wp:extent cx="288000" cy="288000"/>
                  <wp:effectExtent l="0" t="0" r="0" b="0"/>
                  <wp:docPr id="78" name="图片 78" descr="C:\Users\Administrator\Desktop\图层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图层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tcBorders>
              <w:right w:val="single" w:sz="4" w:space="0" w:color="DDDDDD"/>
            </w:tcBorders>
            <w:vAlign w:val="center"/>
          </w:tcPr>
          <w:p w14:paraId="175D9C9F" w14:textId="77777777" w:rsidR="00FA7A9C" w:rsidRDefault="00FA7A9C" w:rsidP="00134E83">
            <w:pPr>
              <w:jc w:val="center"/>
            </w:pPr>
          </w:p>
        </w:tc>
        <w:tc>
          <w:tcPr>
            <w:tcW w:w="8507" w:type="dxa"/>
            <w:tcBorders>
              <w:left w:val="single" w:sz="4" w:space="0" w:color="DDDDDD"/>
            </w:tcBorders>
            <w:vAlign w:val="center"/>
          </w:tcPr>
          <w:p w14:paraId="7D4E3C3A" w14:textId="7EDDEF6F" w:rsidR="00FA7A9C" w:rsidRPr="00FA7A9C" w:rsidRDefault="00FA7A9C" w:rsidP="00134E83">
            <w:r w:rsidRPr="00FA7A9C">
              <w:rPr>
                <w:rFonts w:hint="eastAsia"/>
              </w:rPr>
              <w:t>关于</w:t>
            </w:r>
            <w:r w:rsidRPr="00FA7A9C">
              <w:rPr>
                <w:rFonts w:hint="eastAsia"/>
              </w:rPr>
              <w:t xml:space="preserve">Linux </w:t>
            </w:r>
            <w:r w:rsidRPr="00FA7A9C">
              <w:rPr>
                <w:rFonts w:hint="eastAsia"/>
              </w:rPr>
              <w:t>内核编译配置方法，以客户嵌入式</w:t>
            </w:r>
            <w:r w:rsidRPr="00FA7A9C">
              <w:rPr>
                <w:rFonts w:hint="eastAsia"/>
              </w:rPr>
              <w:t>Linux</w:t>
            </w:r>
            <w:r w:rsidRPr="00FA7A9C">
              <w:rPr>
                <w:rFonts w:hint="eastAsia"/>
              </w:rPr>
              <w:t>系统的配置规则为准，文档描述的方法仅供参考。</w:t>
            </w:r>
          </w:p>
        </w:tc>
      </w:tr>
    </w:tbl>
    <w:p w14:paraId="21AC1435" w14:textId="5F91028C" w:rsidR="009A38C5" w:rsidRPr="001667DD" w:rsidRDefault="0040110C" w:rsidP="007619B6">
      <w:pPr>
        <w:pStyle w:val="2"/>
      </w:pPr>
      <w:bookmarkStart w:id="41" w:name="_Toc17275572"/>
      <w:bookmarkStart w:id="42" w:name="_Toc19113236"/>
      <w:bookmarkStart w:id="43" w:name="_Toc43645330"/>
      <w:bookmarkStart w:id="44" w:name="_Toc86744448"/>
      <w:r w:rsidRPr="001667DD">
        <w:t>添加</w:t>
      </w:r>
      <w:r w:rsidR="007619B6" w:rsidRPr="007619B6">
        <w:t>Fibocom</w:t>
      </w:r>
      <w:r w:rsidRPr="001667DD">
        <w:t>模块VID/PID</w:t>
      </w:r>
      <w:bookmarkEnd w:id="41"/>
      <w:bookmarkEnd w:id="42"/>
      <w:r w:rsidRPr="001667DD">
        <w:t>信息</w:t>
      </w:r>
      <w:bookmarkEnd w:id="43"/>
      <w:bookmarkEnd w:id="44"/>
    </w:p>
    <w:p w14:paraId="618FEE33" w14:textId="6FF39A93" w:rsidR="009A38C5" w:rsidRPr="00FA7A9C" w:rsidRDefault="0040110C" w:rsidP="00481BD6">
      <w:pPr>
        <w:pStyle w:val="Fibocomzh1"/>
        <w:numPr>
          <w:ilvl w:val="0"/>
          <w:numId w:val="6"/>
        </w:numPr>
        <w:rPr>
          <w:lang w:val="zh-CN"/>
        </w:rPr>
      </w:pPr>
      <w:r w:rsidRPr="0095429F">
        <w:t>打开内核源码文件</w:t>
      </w:r>
      <w:r w:rsidRPr="0095429F">
        <w:t>option.c(</w:t>
      </w:r>
      <w:r w:rsidRPr="0095429F">
        <w:t>路径一般为</w:t>
      </w:r>
      <w:r w:rsidRPr="0095429F">
        <w:t>kernel/drivers/usb/serial/option.c)</w:t>
      </w:r>
      <w:r w:rsidRPr="0095429F">
        <w:t>。</w:t>
      </w:r>
    </w:p>
    <w:p w14:paraId="5DE8DCBB" w14:textId="7E9E0D8E" w:rsidR="00197FFB" w:rsidRDefault="00197FFB" w:rsidP="00342DDE">
      <w:pPr>
        <w:pStyle w:val="Fibocomzh3"/>
        <w:rPr>
          <w:lang w:val="zh-CN"/>
        </w:rPr>
      </w:pPr>
      <w:r w:rsidRPr="0095429F">
        <w:drawing>
          <wp:inline distT="0" distB="0" distL="0" distR="0" wp14:anchorId="634CED30" wp14:editId="2FBA63CB">
            <wp:extent cx="4579200" cy="162000"/>
            <wp:effectExtent l="0" t="0" r="0" b="9525"/>
            <wp:docPr id="1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0031" w14:textId="0DEF986B" w:rsidR="00B560F6" w:rsidRDefault="00B560F6" w:rsidP="00B560F6">
      <w:pPr>
        <w:pStyle w:val="Fibocomzh5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lang w:val="zh-CN"/>
        </w:rPr>
        <w:t xml:space="preserve">5. </w:t>
      </w:r>
      <w:r w:rsidRPr="0095429F">
        <w:t>打开内核源码文件option.c</w:t>
      </w:r>
    </w:p>
    <w:p w14:paraId="549BA4BB" w14:textId="7A462E45" w:rsidR="00911A0A" w:rsidRDefault="0040110C" w:rsidP="00911A0A">
      <w:pPr>
        <w:pStyle w:val="Fibocomzh1"/>
      </w:pPr>
      <w:r w:rsidRPr="0095429F">
        <w:t>在命令行状态下查找是否存在</w:t>
      </w:r>
      <w:r w:rsidR="007619B6" w:rsidRPr="007619B6">
        <w:t>Fibocom</w:t>
      </w:r>
      <w:r w:rsidR="007619B6">
        <w:t xml:space="preserve"> </w:t>
      </w:r>
      <w:r w:rsidRPr="0095429F">
        <w:t>vendor ID</w:t>
      </w:r>
      <w:r w:rsidR="00911A0A">
        <w:t>宏定义</w:t>
      </w:r>
      <w:r w:rsidR="00855974">
        <w:rPr>
          <w:rFonts w:hint="eastAsia"/>
        </w:rPr>
        <w:t>。如</w:t>
      </w:r>
      <w:r w:rsidR="00911A0A">
        <w:rPr>
          <w:rFonts w:hint="eastAsia"/>
        </w:rPr>
        <w:t>果不存在根据以下步骤进行添加。</w:t>
      </w:r>
    </w:p>
    <w:p w14:paraId="73A34B40" w14:textId="283E1105" w:rsidR="00911A0A" w:rsidRDefault="00911A0A" w:rsidP="00911A0A">
      <w:pPr>
        <w:pStyle w:val="Fibocomzh0"/>
        <w:ind w:left="420"/>
      </w:pPr>
      <w:r>
        <w:rPr>
          <w:rFonts w:hint="eastAsia"/>
        </w:rPr>
        <w:t>首先在命令行输入</w:t>
      </w:r>
      <w:r>
        <w:rPr>
          <w:rFonts w:hint="eastAsia"/>
        </w:rPr>
        <w:t>lsusb</w:t>
      </w:r>
      <w:r>
        <w:rPr>
          <w:rFonts w:hint="eastAsia"/>
        </w:rPr>
        <w:t>查询模块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信息，如下所示，模块信息为</w:t>
      </w:r>
      <w:r w:rsidRPr="0095429F">
        <w:t>2CB7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104</w:t>
      </w:r>
    </w:p>
    <w:p w14:paraId="7D25B707" w14:textId="701FAE73" w:rsidR="0022084E" w:rsidRDefault="0022084E" w:rsidP="002208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F58A86" wp14:editId="0808387A">
            <wp:extent cx="5380355" cy="1028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F1FC" w14:textId="711992E8" w:rsidR="00911A0A" w:rsidRPr="0095429F" w:rsidRDefault="00911A0A" w:rsidP="0022084E">
      <w:pPr>
        <w:pStyle w:val="Fibocomzh5"/>
      </w:pPr>
      <w:r>
        <w:rPr>
          <w:rFonts w:hint="eastAsia"/>
        </w:rPr>
        <w:t>图</w:t>
      </w:r>
      <w:r>
        <w:t xml:space="preserve">6. </w:t>
      </w:r>
      <w:r>
        <w:rPr>
          <w:rFonts w:hint="eastAsia"/>
        </w:rPr>
        <w:t>lsusb查询模块信息</w:t>
      </w:r>
    </w:p>
    <w:p w14:paraId="32B2BE0E" w14:textId="65191B44" w:rsidR="009A38C5" w:rsidRPr="0095429F" w:rsidRDefault="0040110C" w:rsidP="00911A0A">
      <w:pPr>
        <w:pStyle w:val="Fibocomzh0"/>
        <w:ind w:left="420"/>
      </w:pPr>
      <w:r w:rsidRPr="0095429F">
        <w:t>参考如下代码定义</w:t>
      </w:r>
      <w:r w:rsidR="007619B6" w:rsidRPr="007619B6">
        <w:t>Fibocom</w:t>
      </w:r>
      <w:r w:rsidR="007619B6">
        <w:t xml:space="preserve"> </w:t>
      </w:r>
      <w:r w:rsidRPr="0095429F">
        <w:t>Vendor ID</w:t>
      </w:r>
      <w:r w:rsidRPr="0095429F">
        <w:t>宏：</w:t>
      </w:r>
      <w:r w:rsidRPr="0095429F">
        <w:t xml:space="preserve">#define </w:t>
      </w:r>
      <w:r w:rsidR="007619B6">
        <w:t>FIBOCOM</w:t>
      </w:r>
      <w:r w:rsidRPr="0095429F">
        <w:t>_VENDOR_ID 0x2CB7</w:t>
      </w:r>
    </w:p>
    <w:p w14:paraId="05736925" w14:textId="610F5704" w:rsidR="00197FFB" w:rsidRDefault="00197FFB" w:rsidP="0022084E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237C12B4" wp14:editId="1C93371E">
            <wp:extent cx="4578985" cy="643890"/>
            <wp:effectExtent l="0" t="0" r="0" b="381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D5A8" w14:textId="6113EB49" w:rsidR="00911A0A" w:rsidRDefault="00B560F6" w:rsidP="0022084E">
      <w:pPr>
        <w:pStyle w:val="Fibocomzh5"/>
      </w:pPr>
      <w:r>
        <w:rPr>
          <w:rFonts w:hint="eastAsia"/>
        </w:rPr>
        <w:t>图</w:t>
      </w:r>
      <w:r w:rsidR="00911A0A">
        <w:t>7</w:t>
      </w:r>
      <w:r>
        <w:t xml:space="preserve">. </w:t>
      </w:r>
      <w:r>
        <w:rPr>
          <w:rFonts w:hint="eastAsia"/>
        </w:rPr>
        <w:t>宏定义</w:t>
      </w:r>
      <w:r>
        <w:t>FIBOCOM</w:t>
      </w:r>
      <w:r w:rsidRPr="0095429F">
        <w:t>_VENDOR_ID 0x2CB7</w:t>
      </w:r>
    </w:p>
    <w:p w14:paraId="15B0CA99" w14:textId="3F6F4FE9" w:rsidR="00197FFB" w:rsidRPr="00911A0A" w:rsidRDefault="0040110C" w:rsidP="00911A0A">
      <w:pPr>
        <w:pStyle w:val="Fibocomzh1"/>
      </w:pPr>
      <w:r w:rsidRPr="0095429F">
        <w:t>在源码中找到</w:t>
      </w:r>
      <w:r w:rsidRPr="0095429F">
        <w:t>option_ids</w:t>
      </w:r>
      <w:r w:rsidRPr="0095429F">
        <w:t>数组，在数组中添加</w:t>
      </w:r>
      <w:r w:rsidRPr="0095429F">
        <w:t>FG150</w:t>
      </w:r>
      <w:r w:rsidRPr="0095429F">
        <w:t>模块的</w:t>
      </w:r>
      <w:r w:rsidRPr="0095429F">
        <w:t>VID</w:t>
      </w:r>
      <w:r w:rsidRPr="0095429F">
        <w:t>和</w:t>
      </w:r>
      <w:r w:rsidRPr="0095429F">
        <w:t>PID</w:t>
      </w:r>
      <w:r w:rsidRPr="0095429F">
        <w:t>信息参考如下：</w:t>
      </w:r>
    </w:p>
    <w:p w14:paraId="404E5DA6" w14:textId="359C99BD" w:rsidR="00911A0A" w:rsidRDefault="00911A0A" w:rsidP="00FA7A9C">
      <w:pPr>
        <w:pStyle w:val="Fibocomzhf5"/>
        <w:rPr>
          <w:lang w:val="pt-PT"/>
        </w:rPr>
      </w:pPr>
      <w:r w:rsidRPr="00911A0A">
        <w:rPr>
          <w:lang w:val="pt-PT"/>
        </w:rPr>
        <w:t>static const struct usb_device_id option_ids[</w:t>
      </w:r>
      <w:r>
        <w:rPr>
          <w:lang w:val="pt-PT"/>
        </w:rPr>
        <w:t xml:space="preserve"> </w:t>
      </w:r>
      <w:r w:rsidRPr="00911A0A">
        <w:rPr>
          <w:lang w:val="pt-PT"/>
        </w:rPr>
        <w:t>] = {</w:t>
      </w:r>
    </w:p>
    <w:p w14:paraId="5AE3025E" w14:textId="5DC7427B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>//</w:t>
      </w:r>
      <w:r w:rsidR="007619B6">
        <w:rPr>
          <w:lang w:val="pt-PT"/>
        </w:rPr>
        <w:t>Fibocom</w:t>
      </w:r>
      <w:r w:rsidRPr="00096381">
        <w:rPr>
          <w:lang w:val="pt-PT"/>
        </w:rPr>
        <w:t xml:space="preserve"> begin</w:t>
      </w:r>
    </w:p>
    <w:p w14:paraId="51DEACE9" w14:textId="76AF21D2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0x0104) },</w:t>
      </w:r>
    </w:p>
    <w:p w14:paraId="669C3B89" w14:textId="2EC42B36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0x0105) },</w:t>
      </w:r>
    </w:p>
    <w:p w14:paraId="12A4EF42" w14:textId="2B05EF8D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0x0106) },</w:t>
      </w:r>
    </w:p>
    <w:p w14:paraId="5C7B6D73" w14:textId="7BF5EB48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lastRenderedPageBreak/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0x0107) },</w:t>
      </w:r>
    </w:p>
    <w:p w14:paraId="0622B0A5" w14:textId="333E1583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0x0108) },</w:t>
      </w:r>
    </w:p>
    <w:p w14:paraId="7BDF5193" w14:textId="012CBF03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0x0109) },</w:t>
      </w:r>
    </w:p>
    <w:p w14:paraId="414977FA" w14:textId="58E60F05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0x010A) },</w:t>
      </w:r>
    </w:p>
    <w:p w14:paraId="3A8C8A29" w14:textId="4C8B1344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</w:t>
      </w:r>
      <w:r w:rsidR="007619B6">
        <w:rPr>
          <w:lang w:val="pt-PT"/>
        </w:rPr>
        <w:t>FIBOCOM</w:t>
      </w:r>
      <w:r w:rsidRPr="00096381">
        <w:rPr>
          <w:lang w:val="pt-PT"/>
        </w:rPr>
        <w:t>_VENDOR_ID, 0x010B) },</w:t>
      </w:r>
    </w:p>
    <w:p w14:paraId="3C9D26A7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USB_DEVICE(NODECOM_VENDOR_ID, 0x1000) },</w:t>
      </w:r>
    </w:p>
    <w:p w14:paraId="73E0B3C0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USB_DEVICE(NODECOM_VENDOR_ID, 0x1001) },</w:t>
      </w:r>
    </w:p>
    <w:p w14:paraId="0E5CB9D9" w14:textId="77777777" w:rsidR="00442336" w:rsidRPr="00CE5938" w:rsidRDefault="00442336" w:rsidP="00911A0A">
      <w:pPr>
        <w:pStyle w:val="Fibocomzhf5"/>
        <w:ind w:firstLine="420"/>
        <w:rPr>
          <w:lang w:val="pt-PT"/>
        </w:rPr>
      </w:pPr>
      <w:r w:rsidRPr="00CE5938">
        <w:rPr>
          <w:lang w:val="pt-PT"/>
        </w:rPr>
        <w:t>{ USB_DEVICE(NODECOM_VENDOR_ID, 0x0110) },</w:t>
      </w:r>
    </w:p>
    <w:p w14:paraId="16527F4B" w14:textId="77777777" w:rsidR="00442336" w:rsidRPr="00CE5938" w:rsidRDefault="00442336" w:rsidP="00911A0A">
      <w:pPr>
        <w:pStyle w:val="Fibocomzhf5"/>
        <w:ind w:firstLine="420"/>
        <w:rPr>
          <w:lang w:val="pt-PT"/>
        </w:rPr>
      </w:pPr>
      <w:r w:rsidRPr="00CE5938">
        <w:rPr>
          <w:lang w:val="pt-PT"/>
        </w:rPr>
        <w:t>{ USB_DEVICE(NODECOM_VENDOR_ID, 0x0111) },</w:t>
      </w:r>
    </w:p>
    <w:p w14:paraId="75EA2254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0x9025) },</w:t>
      </w:r>
    </w:p>
    <w:p w14:paraId="3233F8A9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0x90DB) },</w:t>
      </w:r>
    </w:p>
    <w:p w14:paraId="0ED746E3" w14:textId="78F791FD" w:rsidR="00442336" w:rsidRPr="00096381" w:rsidRDefault="00911A0A" w:rsidP="00FA7A9C">
      <w:pPr>
        <w:pStyle w:val="Fibocomzhf5"/>
        <w:rPr>
          <w:lang w:val="pt-PT"/>
        </w:rPr>
      </w:pPr>
      <w:r>
        <w:rPr>
          <w:lang w:val="pt-PT"/>
        </w:rPr>
        <w:tab/>
        <w:t>{ USB_DEVICE(0x2C7C, 0x0104</w:t>
      </w:r>
      <w:r w:rsidR="00442336" w:rsidRPr="00096381">
        <w:rPr>
          <w:lang w:val="pt-PT"/>
        </w:rPr>
        <w:t>) },</w:t>
      </w:r>
    </w:p>
    <w:p w14:paraId="73C71D9F" w14:textId="548DCCA1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>//</w:t>
      </w:r>
      <w:r w:rsidR="007619B6">
        <w:rPr>
          <w:lang w:val="pt-PT"/>
        </w:rPr>
        <w:t>FIBOCOM</w:t>
      </w:r>
      <w:r w:rsidRPr="00096381">
        <w:rPr>
          <w:lang w:val="pt-PT"/>
        </w:rPr>
        <w:t xml:space="preserve"> DUMP</w:t>
      </w:r>
    </w:p>
    <w:p w14:paraId="38C84E94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0x0104) },</w:t>
      </w:r>
    </w:p>
    <w:p w14:paraId="777B5A4E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0x0105) },</w:t>
      </w:r>
    </w:p>
    <w:p w14:paraId="52445AAC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0x0106) },</w:t>
      </w:r>
    </w:p>
    <w:p w14:paraId="23574789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0x0107) },</w:t>
      </w:r>
    </w:p>
    <w:p w14:paraId="66601E72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0x0108) },</w:t>
      </w:r>
    </w:p>
    <w:p w14:paraId="107CE6CA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0x0109) },</w:t>
      </w:r>
    </w:p>
    <w:p w14:paraId="22AE9206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0x010A) },</w:t>
      </w:r>
    </w:p>
    <w:p w14:paraId="1E24C454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0x010B) },</w:t>
      </w:r>
    </w:p>
    <w:p w14:paraId="038C7D52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0x900E) },</w:t>
      </w:r>
    </w:p>
    <w:p w14:paraId="3FB06C1C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0x0110) },</w:t>
      </w:r>
    </w:p>
    <w:p w14:paraId="6E304649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0x0111) },</w:t>
      </w:r>
    </w:p>
    <w:p w14:paraId="4D054FBC" w14:textId="3B72E7BD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//</w:t>
      </w:r>
      <w:r w:rsidR="007619B6">
        <w:rPr>
          <w:lang w:val="pt-PT"/>
        </w:rPr>
        <w:t>FIBOCOM</w:t>
      </w:r>
      <w:r w:rsidRPr="00096381">
        <w:rPr>
          <w:lang w:val="pt-PT"/>
        </w:rPr>
        <w:t xml:space="preserve"> DOWNLOAD</w:t>
      </w:r>
    </w:p>
    <w:p w14:paraId="5FD0CAD1" w14:textId="77777777" w:rsidR="00442336" w:rsidRPr="00096381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ab/>
        <w:t>{ USB_DEVICE(QUALCOMM_VENDOR_ID, 0x9008) },</w:t>
      </w:r>
      <w:r w:rsidRPr="00096381">
        <w:rPr>
          <w:lang w:val="pt-PT"/>
        </w:rPr>
        <w:tab/>
      </w:r>
    </w:p>
    <w:p w14:paraId="6801A6DD" w14:textId="71F788CE" w:rsidR="00442336" w:rsidRDefault="00442336" w:rsidP="00FA7A9C">
      <w:pPr>
        <w:pStyle w:val="Fibocomzhf5"/>
        <w:rPr>
          <w:lang w:val="pt-PT"/>
        </w:rPr>
      </w:pPr>
      <w:r w:rsidRPr="00096381">
        <w:rPr>
          <w:lang w:val="pt-PT"/>
        </w:rPr>
        <w:t>//</w:t>
      </w:r>
      <w:r w:rsidR="007619B6">
        <w:rPr>
          <w:lang w:val="pt-PT"/>
        </w:rPr>
        <w:t>Fibocom</w:t>
      </w:r>
      <w:r w:rsidRPr="00096381">
        <w:rPr>
          <w:lang w:val="pt-PT"/>
        </w:rPr>
        <w:t xml:space="preserve"> end</w:t>
      </w:r>
    </w:p>
    <w:p w14:paraId="783186EA" w14:textId="3FC7E503" w:rsidR="00911A0A" w:rsidRPr="00911A0A" w:rsidRDefault="0040110C" w:rsidP="00481BD6">
      <w:pPr>
        <w:pStyle w:val="Fibocomzh1"/>
        <w:rPr>
          <w:lang w:val="pt-PT"/>
        </w:rPr>
      </w:pPr>
      <w:r w:rsidRPr="0095429F">
        <w:t>在</w:t>
      </w:r>
      <w:r w:rsidRPr="0095429F">
        <w:rPr>
          <w:lang w:val="pt-PT"/>
        </w:rPr>
        <w:t>USB</w:t>
      </w:r>
      <w:r w:rsidRPr="0095429F">
        <w:t>串口驱动中</w:t>
      </w:r>
      <w:r w:rsidRPr="0095429F">
        <w:rPr>
          <w:lang w:val="pt-PT"/>
        </w:rPr>
        <w:t>，</w:t>
      </w:r>
      <w:r w:rsidR="007B2632">
        <w:rPr>
          <w:rFonts w:hint="eastAsia"/>
          <w:lang w:val="pt-PT"/>
        </w:rPr>
        <w:t>需要过滤</w:t>
      </w:r>
      <w:r w:rsidR="007B2632">
        <w:rPr>
          <w:rFonts w:hint="eastAsia"/>
          <w:lang w:val="pt-PT"/>
        </w:rPr>
        <w:t>R</w:t>
      </w:r>
      <w:r w:rsidR="007B2632">
        <w:rPr>
          <w:lang w:val="pt-PT"/>
        </w:rPr>
        <w:t>MNET</w:t>
      </w:r>
      <w:r w:rsidR="007B2632">
        <w:rPr>
          <w:lang w:val="pt-PT"/>
        </w:rPr>
        <w:t>、</w:t>
      </w:r>
      <w:r w:rsidR="007B2632">
        <w:rPr>
          <w:rFonts w:hint="eastAsia"/>
          <w:lang w:val="pt-PT"/>
        </w:rPr>
        <w:t>A</w:t>
      </w:r>
      <w:r w:rsidR="007B2632">
        <w:rPr>
          <w:lang w:val="pt-PT"/>
        </w:rPr>
        <w:t>DB</w:t>
      </w:r>
      <w:r w:rsidR="007B2632">
        <w:rPr>
          <w:lang w:val="pt-PT"/>
        </w:rPr>
        <w:t>、</w:t>
      </w:r>
      <w:r w:rsidR="007B2632">
        <w:rPr>
          <w:lang w:val="pt-PT"/>
        </w:rPr>
        <w:t>ECM</w:t>
      </w:r>
      <w:r w:rsidR="007B2632">
        <w:rPr>
          <w:lang w:val="pt-PT"/>
        </w:rPr>
        <w:t>等接口，操作步骤如下。</w:t>
      </w:r>
    </w:p>
    <w:p w14:paraId="66D35367" w14:textId="5525744A" w:rsidR="00911A0A" w:rsidRDefault="00911A0A" w:rsidP="00277F73">
      <w:pPr>
        <w:pStyle w:val="Fibocomzh0"/>
        <w:numPr>
          <w:ilvl w:val="0"/>
          <w:numId w:val="10"/>
        </w:numPr>
        <w:ind w:firstLine="0"/>
        <w:rPr>
          <w:lang w:val="pt-PT"/>
        </w:rPr>
      </w:pPr>
      <w:r w:rsidRPr="00911A0A">
        <w:rPr>
          <w:rFonts w:hint="eastAsia"/>
          <w:lang w:val="pt-PT"/>
        </w:rPr>
        <w:t>查询模块对应</w:t>
      </w:r>
      <w:r w:rsidRPr="00911A0A">
        <w:rPr>
          <w:rFonts w:hint="eastAsia"/>
          <w:lang w:val="pt-PT"/>
        </w:rPr>
        <w:t>A</w:t>
      </w:r>
      <w:r w:rsidRPr="00911A0A">
        <w:rPr>
          <w:lang w:val="pt-PT"/>
        </w:rPr>
        <w:t>T</w:t>
      </w:r>
      <w:r w:rsidRPr="00911A0A">
        <w:rPr>
          <w:rFonts w:hint="eastAsia"/>
          <w:lang w:val="pt-PT"/>
        </w:rPr>
        <w:t>手册的</w:t>
      </w:r>
      <w:r w:rsidRPr="00911A0A">
        <w:rPr>
          <w:rFonts w:hint="eastAsia"/>
          <w:lang w:val="pt-PT"/>
        </w:rPr>
        <w:t>+</w:t>
      </w:r>
      <w:r w:rsidRPr="00911A0A">
        <w:rPr>
          <w:lang w:val="pt-PT"/>
        </w:rPr>
        <w:t>GTUSBMODE</w:t>
      </w:r>
      <w:r w:rsidRPr="00911A0A">
        <w:rPr>
          <w:rFonts w:hint="eastAsia"/>
          <w:lang w:val="pt-PT"/>
        </w:rPr>
        <w:t>命令部分，支持</w:t>
      </w:r>
      <w:r w:rsidRPr="00911A0A">
        <w:rPr>
          <w:lang w:val="pt-PT"/>
        </w:rPr>
        <w:t>RMNET</w:t>
      </w:r>
      <w:r w:rsidRPr="00911A0A">
        <w:rPr>
          <w:rFonts w:hint="eastAsia"/>
          <w:lang w:val="pt-PT"/>
        </w:rPr>
        <w:t>拨号的模式有几种，分别对应那个端口，如下图所示，参考</w:t>
      </w:r>
      <w:r w:rsidR="00617912">
        <w:rPr>
          <w:rFonts w:hint="eastAsia"/>
          <w:lang w:val="pt-PT"/>
        </w:rPr>
        <w:t>F</w:t>
      </w:r>
      <w:r w:rsidR="00617912">
        <w:rPr>
          <w:lang w:val="pt-PT"/>
        </w:rPr>
        <w:t>G150</w:t>
      </w:r>
      <w:r w:rsidR="00617912">
        <w:rPr>
          <w:rFonts w:hint="eastAsia"/>
          <w:lang w:val="pt-PT"/>
        </w:rPr>
        <w:t>系列</w:t>
      </w:r>
      <w:r w:rsidR="00617912">
        <w:rPr>
          <w:rFonts w:hint="eastAsia"/>
          <w:lang w:val="pt-PT"/>
        </w:rPr>
        <w:t>A</w:t>
      </w:r>
      <w:r w:rsidR="00617912">
        <w:rPr>
          <w:lang w:val="pt-PT"/>
        </w:rPr>
        <w:t>T</w:t>
      </w:r>
      <w:r w:rsidR="00617912">
        <w:rPr>
          <w:rFonts w:hint="eastAsia"/>
          <w:lang w:val="pt-PT"/>
        </w:rPr>
        <w:t>手册</w:t>
      </w:r>
      <w:r>
        <w:rPr>
          <w:rFonts w:hint="eastAsia"/>
          <w:lang w:val="pt-PT"/>
        </w:rPr>
        <w:t>，支持</w:t>
      </w:r>
      <w:r>
        <w:rPr>
          <w:rFonts w:hint="eastAsia"/>
          <w:lang w:val="pt-PT"/>
        </w:rPr>
        <w:t>R</w:t>
      </w:r>
      <w:r>
        <w:rPr>
          <w:lang w:val="pt-PT"/>
        </w:rPr>
        <w:t>MNET</w:t>
      </w:r>
      <w:r>
        <w:rPr>
          <w:rFonts w:hint="eastAsia"/>
          <w:lang w:val="pt-PT"/>
        </w:rPr>
        <w:t>拨号的模式有</w:t>
      </w:r>
      <w:r>
        <w:rPr>
          <w:rFonts w:hint="eastAsia"/>
          <w:lang w:val="pt-PT"/>
        </w:rPr>
        <w:t>1</w:t>
      </w:r>
      <w:r>
        <w:rPr>
          <w:lang w:val="pt-PT"/>
        </w:rPr>
        <w:t>7</w:t>
      </w:r>
      <w:r>
        <w:rPr>
          <w:rFonts w:hint="eastAsia"/>
          <w:lang w:val="pt-PT"/>
        </w:rPr>
        <w:t>,2</w:t>
      </w:r>
      <w:r>
        <w:rPr>
          <w:lang w:val="pt-PT"/>
        </w:rPr>
        <w:t>2</w:t>
      </w:r>
      <w:r>
        <w:rPr>
          <w:rFonts w:hint="eastAsia"/>
          <w:lang w:val="pt-PT"/>
        </w:rPr>
        <w:t>,3</w:t>
      </w:r>
      <w:r>
        <w:rPr>
          <w:lang w:val="pt-PT"/>
        </w:rPr>
        <w:t>2</w:t>
      </w:r>
      <w:r>
        <w:rPr>
          <w:rFonts w:hint="eastAsia"/>
          <w:lang w:val="pt-PT"/>
        </w:rPr>
        <w:t>，分别对应从</w:t>
      </w:r>
      <w:r>
        <w:rPr>
          <w:rFonts w:hint="eastAsia"/>
          <w:lang w:val="pt-PT"/>
        </w:rPr>
        <w:t>0</w:t>
      </w:r>
      <w:r>
        <w:rPr>
          <w:rFonts w:hint="eastAsia"/>
          <w:lang w:val="pt-PT"/>
        </w:rPr>
        <w:t>开始的</w:t>
      </w:r>
      <w:r>
        <w:rPr>
          <w:rFonts w:hint="eastAsia"/>
          <w:lang w:val="pt-PT"/>
        </w:rPr>
        <w:t>4</w:t>
      </w:r>
      <w:r>
        <w:rPr>
          <w:rFonts w:hint="eastAsia"/>
          <w:lang w:val="pt-PT"/>
        </w:rPr>
        <w:t>号端口，</w:t>
      </w:r>
      <w:r>
        <w:rPr>
          <w:rFonts w:hint="eastAsia"/>
          <w:lang w:val="pt-PT"/>
        </w:rPr>
        <w:t>2</w:t>
      </w:r>
      <w:r>
        <w:rPr>
          <w:rFonts w:hint="eastAsia"/>
          <w:lang w:val="pt-PT"/>
        </w:rPr>
        <w:t>号端口和</w:t>
      </w:r>
      <w:r w:rsidR="007B2632">
        <w:rPr>
          <w:rFonts w:hint="eastAsia"/>
          <w:lang w:val="pt-PT"/>
        </w:rPr>
        <w:t>4</w:t>
      </w:r>
      <w:r>
        <w:rPr>
          <w:rFonts w:hint="eastAsia"/>
          <w:lang w:val="pt-PT"/>
        </w:rPr>
        <w:t>端口。</w:t>
      </w:r>
    </w:p>
    <w:p w14:paraId="5FAB3F8D" w14:textId="77777777" w:rsidR="00104EA5" w:rsidRPr="00EA3498" w:rsidRDefault="00104EA5" w:rsidP="00104EA5">
      <w:r w:rsidRPr="00EA3498">
        <w:t>&lt;mode&gt;: integer type and supported mode depends on the target device and they may be as below, defau</w:t>
      </w:r>
      <w:r w:rsidRPr="00EA3498">
        <w:lastRenderedPageBreak/>
        <w:t>lt value is 32:</w:t>
      </w:r>
    </w:p>
    <w:p w14:paraId="47B1DAC4" w14:textId="77777777" w:rsidR="00104EA5" w:rsidRPr="00EA3498" w:rsidRDefault="00104EA5" w:rsidP="00104EA5">
      <w:r w:rsidRPr="00EA3498">
        <w:rPr>
          <w:rFonts w:hint="eastAsia"/>
        </w:rPr>
        <w:t>17</w:t>
      </w:r>
      <w:r w:rsidRPr="00EA3498">
        <w:t xml:space="preserve">  Diag+Modem+AT+Pipe+RMNET+ADB</w:t>
      </w:r>
    </w:p>
    <w:p w14:paraId="0D22632E" w14:textId="77777777" w:rsidR="00104EA5" w:rsidRPr="00EA3498" w:rsidRDefault="00104EA5" w:rsidP="00104EA5">
      <w:r w:rsidRPr="00EA3498">
        <w:t>18  Diag+Modem+AT+Pipe+ECM+ADB</w:t>
      </w:r>
    </w:p>
    <w:p w14:paraId="7B43843E" w14:textId="77777777" w:rsidR="00104EA5" w:rsidRPr="00EA3498" w:rsidRDefault="00104EA5" w:rsidP="00104EA5">
      <w:r w:rsidRPr="00EA3498">
        <w:t>20  Modem</w:t>
      </w:r>
    </w:p>
    <w:p w14:paraId="683548FD" w14:textId="77777777" w:rsidR="00104EA5" w:rsidRPr="00EA3498" w:rsidRDefault="00104EA5" w:rsidP="00104EA5">
      <w:r w:rsidRPr="00EA3498">
        <w:t>21  Modem+AT</w:t>
      </w:r>
    </w:p>
    <w:p w14:paraId="5F3E0586" w14:textId="77777777" w:rsidR="00104EA5" w:rsidRPr="00EA3498" w:rsidRDefault="00104EA5" w:rsidP="00104EA5">
      <w:r w:rsidRPr="00EA3498">
        <w:t>22  Modem+AT+RMNET</w:t>
      </w:r>
    </w:p>
    <w:p w14:paraId="6966C9EE" w14:textId="77777777" w:rsidR="00104EA5" w:rsidRPr="00EA3498" w:rsidRDefault="00104EA5" w:rsidP="00104EA5">
      <w:r w:rsidRPr="00EA3498">
        <w:t>23  Modem+AT+ECM</w:t>
      </w:r>
    </w:p>
    <w:p w14:paraId="275DB104" w14:textId="77777777" w:rsidR="00104EA5" w:rsidRPr="00EA3498" w:rsidRDefault="00104EA5" w:rsidP="00104EA5">
      <w:r w:rsidRPr="00EA3498">
        <w:t>24  RNDIS+Modem+Diag+ADB</w:t>
      </w:r>
    </w:p>
    <w:p w14:paraId="505C9C1A" w14:textId="77777777" w:rsidR="00104EA5" w:rsidRPr="00EA3498" w:rsidRDefault="00104EA5" w:rsidP="00104EA5">
      <w:r w:rsidRPr="00EA3498">
        <w:t>28  MBIM</w:t>
      </w:r>
    </w:p>
    <w:p w14:paraId="0BDD6D63" w14:textId="77777777" w:rsidR="00104EA5" w:rsidRPr="00EA3498" w:rsidRDefault="00104EA5" w:rsidP="00104EA5">
      <w:r w:rsidRPr="00EA3498">
        <w:t>29  MBIM+AT+Diag</w:t>
      </w:r>
    </w:p>
    <w:p w14:paraId="48BA1D92" w14:textId="77777777" w:rsidR="00104EA5" w:rsidRPr="00EA3498" w:rsidRDefault="00104EA5" w:rsidP="00104EA5">
      <w:r w:rsidRPr="00EA3498">
        <w:t>30  MBIM+Modem+Diag+AT</w:t>
      </w:r>
    </w:p>
    <w:p w14:paraId="270D4321" w14:textId="77777777" w:rsidR="00104EA5" w:rsidRPr="00EA3498" w:rsidRDefault="00104EA5" w:rsidP="00104EA5">
      <w:r w:rsidRPr="00EA3498">
        <w:t>31  Diag+Modem+RMNET+DPL+QDSS+ADB (Reserved QCOM for internal debug only)</w:t>
      </w:r>
    </w:p>
    <w:p w14:paraId="42D521B4" w14:textId="77777777" w:rsidR="00104EA5" w:rsidRPr="00EA3498" w:rsidRDefault="00104EA5" w:rsidP="00104EA5">
      <w:r w:rsidRPr="00EA3498">
        <w:t>32  Diag+Modem+AT+Pipe+RMNET</w:t>
      </w:r>
    </w:p>
    <w:p w14:paraId="057AD2A2" w14:textId="77777777" w:rsidR="00104EA5" w:rsidRPr="00EA3498" w:rsidRDefault="00104EA5" w:rsidP="00104EA5">
      <w:r w:rsidRPr="00EA3498">
        <w:t>33  Diag+Modem+AT+Pipe+ECM</w:t>
      </w:r>
    </w:p>
    <w:p w14:paraId="53EF34F7" w14:textId="77777777" w:rsidR="00104EA5" w:rsidRPr="00EA3498" w:rsidRDefault="00104EA5" w:rsidP="00104EA5">
      <w:r w:rsidRPr="00EA3498">
        <w:t>34  Modem+</w:t>
      </w:r>
      <w:r w:rsidRPr="00EA3498">
        <w:rPr>
          <w:rFonts w:hint="eastAsia"/>
        </w:rPr>
        <w:t>AT</w:t>
      </w:r>
      <w:r w:rsidRPr="00EA3498">
        <w:t>+</w:t>
      </w:r>
      <w:r w:rsidRPr="00EA3498">
        <w:rPr>
          <w:rFonts w:hint="eastAsia"/>
        </w:rPr>
        <w:t>Pipe</w:t>
      </w:r>
      <w:r w:rsidRPr="00EA3498">
        <w:t>+R</w:t>
      </w:r>
      <w:r w:rsidRPr="00EA3498">
        <w:rPr>
          <w:rFonts w:hint="eastAsia"/>
        </w:rPr>
        <w:t>MNET</w:t>
      </w:r>
      <w:r w:rsidRPr="00EA3498">
        <w:t>(reserve)</w:t>
      </w:r>
    </w:p>
    <w:p w14:paraId="1ACFD6B4" w14:textId="77777777" w:rsidR="00104EA5" w:rsidRPr="00EA3498" w:rsidRDefault="00104EA5" w:rsidP="00104EA5">
      <w:r w:rsidRPr="00EA3498">
        <w:t>35  Modem+</w:t>
      </w:r>
      <w:r w:rsidRPr="00EA3498">
        <w:rPr>
          <w:rFonts w:hint="eastAsia"/>
        </w:rPr>
        <w:t>AT</w:t>
      </w:r>
      <w:r w:rsidRPr="00EA3498">
        <w:t>+</w:t>
      </w:r>
      <w:r w:rsidRPr="00EA3498">
        <w:rPr>
          <w:rFonts w:hint="eastAsia"/>
        </w:rPr>
        <w:t>Pipe</w:t>
      </w:r>
      <w:r w:rsidRPr="00EA3498">
        <w:t>+</w:t>
      </w:r>
      <w:r w:rsidRPr="00EA3498">
        <w:rPr>
          <w:rFonts w:hint="eastAsia"/>
        </w:rPr>
        <w:t>ECM</w:t>
      </w:r>
      <w:r w:rsidRPr="00EA3498">
        <w:t>(reserve)</w:t>
      </w:r>
    </w:p>
    <w:p w14:paraId="57FE35A1" w14:textId="7AA7D5FD" w:rsidR="009A38C5" w:rsidRPr="00911A0A" w:rsidRDefault="00911A0A" w:rsidP="00911A0A">
      <w:pPr>
        <w:pStyle w:val="Fibocomzh0"/>
        <w:ind w:left="420"/>
        <w:rPr>
          <w:lang w:val="pt-PT"/>
        </w:rPr>
      </w:pPr>
      <w:r>
        <w:rPr>
          <w:rFonts w:hint="eastAsia"/>
        </w:rPr>
        <w:t>在</w:t>
      </w:r>
      <w:r w:rsidR="0040110C" w:rsidRPr="00911A0A">
        <w:rPr>
          <w:lang w:val="pt-PT"/>
        </w:rPr>
        <w:t>option_probe</w:t>
      </w:r>
      <w:r w:rsidR="0040110C" w:rsidRPr="0095429F">
        <w:t>函数添加如下代码</w:t>
      </w:r>
      <w:r>
        <w:rPr>
          <w:rFonts w:hint="eastAsia"/>
        </w:rPr>
        <w:t>对上述</w:t>
      </w:r>
      <w:r w:rsidR="0040110C" w:rsidRPr="00911A0A">
        <w:rPr>
          <w:lang w:val="pt-PT"/>
        </w:rPr>
        <w:t>interface number</w:t>
      </w:r>
      <w:r w:rsidR="0040110C" w:rsidRPr="0095429F">
        <w:t>进行过滤</w:t>
      </w:r>
      <w:r w:rsidR="0040110C" w:rsidRPr="00911A0A">
        <w:rPr>
          <w:lang w:val="pt-PT"/>
        </w:rPr>
        <w:t>，</w:t>
      </w:r>
      <w:r>
        <w:rPr>
          <w:rFonts w:hint="eastAsia"/>
        </w:rPr>
        <w:t>参考</w:t>
      </w:r>
      <w:r w:rsidR="0040110C" w:rsidRPr="0095429F">
        <w:t>如下</w:t>
      </w:r>
      <w:r w:rsidR="0040110C" w:rsidRPr="00911A0A">
        <w:rPr>
          <w:lang w:val="pt-PT"/>
        </w:rPr>
        <w:t>：</w:t>
      </w:r>
    </w:p>
    <w:p w14:paraId="4E5C582D" w14:textId="2C3D8664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if(serial-&gt;dev-&gt;descriptor.idVendor == </w:t>
      </w:r>
      <w:r w:rsidR="007619B6">
        <w:rPr>
          <w:lang w:val="pt-PT"/>
        </w:rPr>
        <w:t>FIBOCOM</w:t>
      </w:r>
      <w:r w:rsidRPr="0095429F">
        <w:rPr>
          <w:lang w:val="pt-PT"/>
        </w:rPr>
        <w:t>_VENDOR_ID &amp;&amp;</w:t>
      </w:r>
    </w:p>
    <w:p w14:paraId="47AF8566" w14:textId="1785B4A1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(((serial-&gt;dev-&gt;descriptor.idProduct == cpu_to_le16(0x0104) ||</w:t>
      </w:r>
    </w:p>
    <w:p w14:paraId="339D65BC" w14:textId="61FD14D4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serial-&gt;dev-&gt;descriptor.idProduct == cpu_to_le16(0x0105)) &amp;&amp;</w:t>
      </w:r>
    </w:p>
    <w:p w14:paraId="3854A24E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serial-&gt;interface-&gt;cur_altsetting-&gt;desc.bInterfaceNumber &gt;= 4)||</w:t>
      </w:r>
    </w:p>
    <w:p w14:paraId="21E36F57" w14:textId="52E58F23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((serial-&gt;dev-&gt;descriptor.idProduct == cpu_to_le16(0x0109) ||</w:t>
      </w:r>
    </w:p>
    <w:p w14:paraId="2D3330C0" w14:textId="7935E430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serial-&gt;dev-&gt;descriptor.idProduct == cpu_to_le16(0x010A)) &amp;&amp;</w:t>
      </w:r>
    </w:p>
    <w:p w14:paraId="1FE20EEB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serial-&gt;interface-&gt;cur_altsetting-&gt;desc.bInterfaceNumber &gt;= 2)))</w:t>
      </w:r>
    </w:p>
    <w:p w14:paraId="3E6306B1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{</w:t>
      </w:r>
    </w:p>
    <w:p w14:paraId="78048C6A" w14:textId="42103D1C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printk(KERN_INFO "Discovery the interface for </w:t>
      </w:r>
      <w:r w:rsidR="007619B6">
        <w:rPr>
          <w:lang w:val="pt-PT"/>
        </w:rPr>
        <w:t>FIBOCOM</w:t>
      </w:r>
      <w:r w:rsidRPr="0095429F">
        <w:rPr>
          <w:lang w:val="pt-PT"/>
        </w:rPr>
        <w:t xml:space="preserve"> .");</w:t>
      </w:r>
    </w:p>
    <w:p w14:paraId="618BAFB9" w14:textId="258C6D7C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return -ENODEV;</w:t>
      </w:r>
    </w:p>
    <w:p w14:paraId="46E137BB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lastRenderedPageBreak/>
        <w:t xml:space="preserve">        }</w:t>
      </w:r>
    </w:p>
    <w:p w14:paraId="4923CD83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if(((serial-&gt;dev-&gt;descriptor.idProduct == cpu_to_le16(0x0110) ||</w:t>
      </w:r>
    </w:p>
    <w:p w14:paraId="7D8FE67D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serial-&gt;dev-&gt;descriptor.idProduct == cpu_to_le16(0x0111)) &amp;&amp;</w:t>
      </w:r>
    </w:p>
    <w:p w14:paraId="148A49B1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serial-&gt;interface-&gt;cur_altsetting-&gt;desc.bInterfaceNumber &lt; 2))</w:t>
      </w:r>
    </w:p>
    <w:p w14:paraId="1839BD95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{</w:t>
      </w:r>
    </w:p>
    <w:p w14:paraId="7A2AAC08" w14:textId="578A5D5B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printk(KERN_INFO "Discovery the interface for </w:t>
      </w:r>
      <w:r w:rsidR="007619B6">
        <w:rPr>
          <w:lang w:val="pt-PT"/>
        </w:rPr>
        <w:t>FIBOCOM</w:t>
      </w:r>
      <w:r w:rsidRPr="0095429F">
        <w:rPr>
          <w:lang w:val="pt-PT"/>
        </w:rPr>
        <w:t xml:space="preserve"> .");</w:t>
      </w:r>
    </w:p>
    <w:p w14:paraId="5216A3DE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         return -ENODEV;</w:t>
      </w:r>
    </w:p>
    <w:p w14:paraId="49996A51" w14:textId="77777777" w:rsidR="009A38C5" w:rsidRPr="0095429F" w:rsidRDefault="0040110C" w:rsidP="00FA7A9C">
      <w:pPr>
        <w:pStyle w:val="Fibocomzhf5"/>
        <w:rPr>
          <w:lang w:val="pt-PT"/>
        </w:rPr>
      </w:pPr>
      <w:r w:rsidRPr="0095429F">
        <w:rPr>
          <w:lang w:val="pt-PT"/>
        </w:rPr>
        <w:t xml:space="preserve">        }</w:t>
      </w:r>
    </w:p>
    <w:p w14:paraId="340EA480" w14:textId="2E97D26F" w:rsidR="00342DDE" w:rsidRDefault="00342DDE" w:rsidP="00342DDE">
      <w:bookmarkStart w:id="45" w:name="_Toc19113237"/>
    </w:p>
    <w:p w14:paraId="1170C63E" w14:textId="77777777" w:rsidR="008A3250" w:rsidRPr="008A3250" w:rsidRDefault="008A3250" w:rsidP="00342DDE">
      <w:pPr>
        <w:sectPr w:rsidR="008A3250" w:rsidRPr="008A3250" w:rsidSect="0022084E">
          <w:headerReference w:type="default" r:id="rId29"/>
          <w:footerReference w:type="default" r:id="rId30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</w:p>
    <w:p w14:paraId="4D0FF29F" w14:textId="70D88BAB" w:rsidR="009A38C5" w:rsidRPr="001667DD" w:rsidRDefault="0040110C" w:rsidP="007619B6">
      <w:pPr>
        <w:pStyle w:val="1"/>
      </w:pPr>
      <w:bookmarkStart w:id="46" w:name="_Toc43645331"/>
      <w:bookmarkStart w:id="47" w:name="_Toc86744449"/>
      <w:r w:rsidRPr="001667DD">
        <w:lastRenderedPageBreak/>
        <w:t>集成</w:t>
      </w:r>
      <w:r w:rsidR="007619B6" w:rsidRPr="007619B6">
        <w:t>Fibocom</w:t>
      </w:r>
      <w:r w:rsidRPr="001667DD">
        <w:t>模块GobiNet</w:t>
      </w:r>
      <w:bookmarkEnd w:id="45"/>
      <w:r w:rsidRPr="001667DD">
        <w:t>驱动信息</w:t>
      </w:r>
      <w:bookmarkEnd w:id="46"/>
      <w:bookmarkEnd w:id="47"/>
    </w:p>
    <w:p w14:paraId="77DBA768" w14:textId="2DDC3866" w:rsidR="009A38C5" w:rsidRPr="0095429F" w:rsidRDefault="00FA7A9C" w:rsidP="0017622F">
      <w:r w:rsidRPr="006A5485">
        <w:rPr>
          <w:rFonts w:ascii="思源黑体 CN Regular" w:eastAsia="思源黑体 CN Regular" w:hAnsi="思源黑体 CN Light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5BA81" wp14:editId="7AA0B1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8451" cy="0"/>
                <wp:effectExtent l="0" t="0" r="2222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7D6F4" id="直接连接符 80" o:spid="_x0000_s1026" style="position:absolute;left:0;text-align:lef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" strokecolor="#d8d8d8 [2732]" strokeweight="1pt">
                <v:stroke dashstyle="1 1"/>
              </v:line>
            </w:pict>
          </mc:Fallback>
        </mc:AlternateContent>
      </w:r>
      <w:r w:rsidR="0040110C" w:rsidRPr="0095429F">
        <w:t>GobiNet</w:t>
      </w:r>
      <w:r w:rsidR="0040110C" w:rsidRPr="0095429F">
        <w:t>驱动是高通产品的</w:t>
      </w:r>
      <w:r w:rsidR="0040110C" w:rsidRPr="0095429F">
        <w:t>QUALCOMM CDC/ECM NDIS</w:t>
      </w:r>
      <w:r w:rsidR="0040110C" w:rsidRPr="0095429F">
        <w:t>网卡驱动（也叫</w:t>
      </w:r>
      <w:r w:rsidR="00153FDF">
        <w:t>RmNet</w:t>
      </w:r>
      <w:r w:rsidR="0040110C" w:rsidRPr="0095429F">
        <w:t>驱动），文中</w:t>
      </w:r>
      <w:r w:rsidR="0040110C" w:rsidRPr="0095429F">
        <w:t>GobiNet</w:t>
      </w:r>
      <w:r w:rsidR="0040110C" w:rsidRPr="0095429F">
        <w:t>驱动，后续简述为</w:t>
      </w:r>
      <w:r w:rsidR="0040110C" w:rsidRPr="0095429F">
        <w:t>NDIS</w:t>
      </w:r>
      <w:r w:rsidR="0040110C" w:rsidRPr="0095429F">
        <w:t>驱动。</w:t>
      </w:r>
    </w:p>
    <w:p w14:paraId="40B24554" w14:textId="3D7D4963" w:rsidR="009A38C5" w:rsidRPr="001667DD" w:rsidRDefault="0040110C" w:rsidP="0017622F">
      <w:pPr>
        <w:pStyle w:val="2"/>
      </w:pPr>
      <w:bookmarkStart w:id="48" w:name="_Toc17826498"/>
      <w:bookmarkStart w:id="49" w:name="_Toc17826426"/>
      <w:bookmarkStart w:id="50" w:name="_Toc17968950"/>
      <w:bookmarkStart w:id="51" w:name="_Toc19113238"/>
      <w:bookmarkStart w:id="52" w:name="_Toc25568966"/>
      <w:bookmarkStart w:id="53" w:name="_Toc17826496"/>
      <w:bookmarkStart w:id="54" w:name="_Toc19113240"/>
      <w:bookmarkStart w:id="55" w:name="_Toc25568967"/>
      <w:bookmarkStart w:id="56" w:name="_Toc17970097"/>
      <w:bookmarkStart w:id="57" w:name="_Toc25568968"/>
      <w:bookmarkStart w:id="58" w:name="_Toc17826429"/>
      <w:bookmarkStart w:id="59" w:name="_Toc19113241"/>
      <w:bookmarkStart w:id="60" w:name="_Toc17968953"/>
      <w:bookmarkStart w:id="61" w:name="_Toc19113239"/>
      <w:bookmarkStart w:id="62" w:name="_Toc25568965"/>
      <w:bookmarkStart w:id="63" w:name="_Toc17970098"/>
      <w:bookmarkStart w:id="64" w:name="_Toc17968951"/>
      <w:bookmarkStart w:id="65" w:name="_Toc17826427"/>
      <w:bookmarkStart w:id="66" w:name="_Toc17970095"/>
      <w:bookmarkStart w:id="67" w:name="_Toc17826497"/>
      <w:bookmarkStart w:id="68" w:name="_Toc17968952"/>
      <w:bookmarkStart w:id="69" w:name="_Toc17826428"/>
      <w:bookmarkStart w:id="70" w:name="_Toc17970096"/>
      <w:bookmarkStart w:id="71" w:name="_Toc17826495"/>
      <w:bookmarkStart w:id="72" w:name="_Toc19113242"/>
      <w:bookmarkStart w:id="73" w:name="_Toc43645332"/>
      <w:bookmarkStart w:id="74" w:name="_Toc8674445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1667DD">
        <w:t>配置Linux内核NDIS</w:t>
      </w:r>
      <w:bookmarkEnd w:id="72"/>
      <w:r w:rsidRPr="001667DD">
        <w:t>驱动系统组件</w:t>
      </w:r>
      <w:bookmarkEnd w:id="73"/>
      <w:bookmarkEnd w:id="74"/>
    </w:p>
    <w:p w14:paraId="121A8DCC" w14:textId="77777777" w:rsidR="009A38C5" w:rsidRPr="0095429F" w:rsidRDefault="0040110C" w:rsidP="0017622F">
      <w:r w:rsidRPr="0095429F">
        <w:t>NDIS</w:t>
      </w:r>
      <w:r w:rsidRPr="0095429F">
        <w:t>驱动需要</w:t>
      </w:r>
      <w:r w:rsidRPr="0095429F">
        <w:t>Linux</w:t>
      </w:r>
      <w:r w:rsidRPr="0095429F">
        <w:t>内核的</w:t>
      </w:r>
      <w:r w:rsidRPr="0095429F">
        <w:t>usbnet</w:t>
      </w:r>
      <w:r w:rsidRPr="0095429F">
        <w:t>驱动支持，因此需要配置</w:t>
      </w:r>
      <w:r w:rsidRPr="0095429F">
        <w:t>Linux</w:t>
      </w:r>
      <w:r w:rsidRPr="0095429F">
        <w:t>内核，配置方法如下：</w:t>
      </w:r>
    </w:p>
    <w:p w14:paraId="45B991FE" w14:textId="77777777" w:rsidR="00EC1CD1" w:rsidRDefault="0040110C" w:rsidP="00481BD6">
      <w:pPr>
        <w:pStyle w:val="Fibocomzh1"/>
        <w:numPr>
          <w:ilvl w:val="0"/>
          <w:numId w:val="7"/>
        </w:numPr>
      </w:pPr>
      <w:r w:rsidRPr="0095429F">
        <w:t>cd kernel</w:t>
      </w:r>
      <w:r w:rsidR="00197FFB" w:rsidRPr="0095429F">
        <w:t>进入到内核根目录</w:t>
      </w:r>
      <w:r w:rsidR="00EC1CD1">
        <w:rPr>
          <w:rFonts w:hint="eastAsia"/>
        </w:rPr>
        <w:t>。</w:t>
      </w:r>
    </w:p>
    <w:p w14:paraId="4A07AA1A" w14:textId="77777777" w:rsidR="00EC1CD1" w:rsidRDefault="0040110C" w:rsidP="00481BD6">
      <w:pPr>
        <w:pStyle w:val="Fibocomzh1"/>
        <w:numPr>
          <w:ilvl w:val="0"/>
          <w:numId w:val="7"/>
        </w:numPr>
      </w:pPr>
      <w:r w:rsidRPr="0095429F">
        <w:t>输入</w:t>
      </w:r>
      <w:r w:rsidRPr="0095429F">
        <w:t>“make menuconfig”</w:t>
      </w:r>
      <w:r w:rsidR="00197FFB" w:rsidRPr="0095429F">
        <w:t>后回车</w:t>
      </w:r>
      <w:r w:rsidR="00EC1CD1">
        <w:rPr>
          <w:rFonts w:hint="eastAsia"/>
        </w:rPr>
        <w:t>。</w:t>
      </w:r>
    </w:p>
    <w:p w14:paraId="4D227C3E" w14:textId="13C91976" w:rsidR="00197FFB" w:rsidRPr="0095429F" w:rsidRDefault="0040110C" w:rsidP="00481BD6">
      <w:pPr>
        <w:pStyle w:val="Fibocomzh1"/>
        <w:numPr>
          <w:ilvl w:val="0"/>
          <w:numId w:val="7"/>
        </w:numPr>
      </w:pPr>
      <w:r w:rsidRPr="0095429F">
        <w:t>在弹出的界面中依次选择：</w:t>
      </w:r>
      <w:r w:rsidR="00EC1CD1">
        <w:t xml:space="preserve">device drivers &gt; Network device support </w:t>
      </w:r>
      <w:r w:rsidRPr="0095429F">
        <w:t>&gt;</w:t>
      </w:r>
      <w:r w:rsidR="00EC1CD1">
        <w:t xml:space="preserve"> </w:t>
      </w:r>
      <w:r w:rsidRPr="0095429F">
        <w:t>usb Network Adapters</w:t>
      </w:r>
    </w:p>
    <w:p w14:paraId="30B138EA" w14:textId="32033E0C" w:rsidR="00B33B4D" w:rsidRDefault="00197FFB" w:rsidP="0017622F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7C3D43D5" wp14:editId="28FFAAA1">
            <wp:extent cx="4579200" cy="828000"/>
            <wp:effectExtent l="0" t="0" r="0" b="0"/>
            <wp:docPr id="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26BB" w14:textId="78ADC0FD" w:rsidR="00B560F6" w:rsidRPr="00B560F6" w:rsidRDefault="00B560F6" w:rsidP="00B560F6">
      <w:pPr>
        <w:pStyle w:val="Fibocomzh5"/>
      </w:pPr>
      <w:r>
        <w:rPr>
          <w:rFonts w:hint="eastAsia"/>
        </w:rPr>
        <w:t>图</w:t>
      </w:r>
      <w:r w:rsidR="009C77B1">
        <w:t>8</w:t>
      </w:r>
      <w:r>
        <w:t xml:space="preserve">. </w:t>
      </w:r>
      <w:r>
        <w:rPr>
          <w:rFonts w:hint="eastAsia"/>
        </w:rPr>
        <w:t>选择</w:t>
      </w:r>
      <w:r w:rsidR="0022084E">
        <w:t>D</w:t>
      </w:r>
      <w:r w:rsidRPr="0095429F">
        <w:t>e</w:t>
      </w:r>
      <w:r w:rsidR="0022084E">
        <w:t>vice D</w:t>
      </w:r>
      <w:r w:rsidRPr="0095429F">
        <w:t>rivers</w:t>
      </w:r>
    </w:p>
    <w:p w14:paraId="7DE85471" w14:textId="7944C38D" w:rsidR="00B33B4D" w:rsidRDefault="00B33B4D" w:rsidP="0017622F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5B794770" wp14:editId="7341BBBA">
            <wp:extent cx="4579200" cy="496800"/>
            <wp:effectExtent l="0" t="0" r="0" b="0"/>
            <wp:docPr id="2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4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28" b="8366"/>
                    <a:stretch/>
                  </pic:blipFill>
                  <pic:spPr bwMode="auto">
                    <a:xfrm>
                      <a:off x="0" y="0"/>
                      <a:ext cx="4579200" cy="4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EE850" w14:textId="0932584A" w:rsidR="00B560F6" w:rsidRPr="0017622F" w:rsidRDefault="00B560F6" w:rsidP="00B560F6">
      <w:pPr>
        <w:pStyle w:val="Fibocomzh5"/>
      </w:pPr>
      <w:r>
        <w:rPr>
          <w:rFonts w:hint="eastAsia"/>
        </w:rPr>
        <w:t>图</w:t>
      </w:r>
      <w:r w:rsidR="009C77B1">
        <w:t>9</w:t>
      </w:r>
      <w:r>
        <w:t xml:space="preserve">. </w:t>
      </w:r>
      <w:r>
        <w:rPr>
          <w:rFonts w:hint="eastAsia"/>
        </w:rPr>
        <w:t>选择</w:t>
      </w:r>
      <w:r w:rsidRPr="0095429F">
        <w:t>Network device support</w:t>
      </w:r>
    </w:p>
    <w:p w14:paraId="4600473D" w14:textId="364F7775" w:rsidR="00197FFB" w:rsidRDefault="00197FFB" w:rsidP="0017622F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3872768D" wp14:editId="3BCBB539">
            <wp:extent cx="4579200" cy="159120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4FD" w14:textId="62D5C329" w:rsidR="00B560F6" w:rsidRPr="0095429F" w:rsidRDefault="00B560F6" w:rsidP="00B560F6">
      <w:pPr>
        <w:pStyle w:val="Fibocomzh5"/>
      </w:pPr>
      <w:r>
        <w:rPr>
          <w:rFonts w:hint="eastAsia"/>
        </w:rPr>
        <w:t>图</w:t>
      </w:r>
      <w:r w:rsidR="009C77B1">
        <w:t>10</w:t>
      </w:r>
      <w:r>
        <w:t xml:space="preserve">. </w:t>
      </w:r>
      <w:r>
        <w:rPr>
          <w:rFonts w:hint="eastAsia"/>
        </w:rPr>
        <w:t>选择</w:t>
      </w:r>
      <w:r w:rsidR="0022084E">
        <w:t xml:space="preserve">USB </w:t>
      </w:r>
      <w:r w:rsidRPr="0095429F">
        <w:t>Network Adapters</w:t>
      </w:r>
    </w:p>
    <w:p w14:paraId="5EF869FF" w14:textId="44DB270C" w:rsidR="00FA7A9C" w:rsidRDefault="00FA7A9C" w:rsidP="0017622F">
      <w:pPr>
        <w:pStyle w:val="Fibocomzh1"/>
      </w:pPr>
      <w:r>
        <w:t>选中如下组件</w:t>
      </w:r>
      <w:r>
        <w:rPr>
          <w:rFonts w:hint="eastAsia"/>
        </w:rPr>
        <w:t>，</w:t>
      </w:r>
      <w:r w:rsidR="00B560F6">
        <w:t>选中后保存配置</w:t>
      </w:r>
      <w:r w:rsidR="0040110C" w:rsidRPr="0095429F">
        <w:t>Multi-purpose USB Networking Framework</w:t>
      </w:r>
      <w:r w:rsidR="00B560F6">
        <w:rPr>
          <w:rFonts w:hint="eastAsia"/>
        </w:rPr>
        <w:t>。</w:t>
      </w:r>
    </w:p>
    <w:p w14:paraId="20795232" w14:textId="1BE3BC99" w:rsidR="009A38C5" w:rsidRDefault="00FA7A9C" w:rsidP="00B560F6">
      <w:pPr>
        <w:pStyle w:val="Fibocomzh3"/>
      </w:pPr>
      <w:r w:rsidRPr="0095429F">
        <w:lastRenderedPageBreak/>
        <w:drawing>
          <wp:inline distT="0" distB="0" distL="0" distR="0" wp14:anchorId="0E48E8B1" wp14:editId="1E138D18">
            <wp:extent cx="4438650" cy="418741"/>
            <wp:effectExtent l="0" t="0" r="0" b="635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40" cy="4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B90" w14:textId="0E0C5A21" w:rsidR="00B560F6" w:rsidRPr="00FA7A9C" w:rsidRDefault="00B560F6" w:rsidP="00B560F6">
      <w:pPr>
        <w:pStyle w:val="Fibocomzh5"/>
      </w:pPr>
      <w:r>
        <w:rPr>
          <w:rFonts w:hint="eastAsia"/>
        </w:rPr>
        <w:t>图</w:t>
      </w:r>
      <w:r w:rsidR="009C77B1">
        <w:t>11</w:t>
      </w:r>
      <w:r>
        <w:t xml:space="preserve">. </w:t>
      </w:r>
      <w:r>
        <w:rPr>
          <w:rFonts w:hint="eastAsia"/>
        </w:rPr>
        <w:t>选择</w:t>
      </w:r>
      <w:r w:rsidRPr="0095429F">
        <w:t>Multi-purpose USB Networking Framework</w:t>
      </w:r>
    </w:p>
    <w:tbl>
      <w:tblPr>
        <w:tblStyle w:val="af9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"/>
        <w:gridCol w:w="741"/>
        <w:gridCol w:w="247"/>
        <w:gridCol w:w="8507"/>
      </w:tblGrid>
      <w:tr w:rsidR="00FA7A9C" w14:paraId="19EED5FF" w14:textId="77777777" w:rsidTr="00753878">
        <w:trPr>
          <w:trHeight w:val="1193"/>
        </w:trPr>
        <w:tc>
          <w:tcPr>
            <w:tcW w:w="247" w:type="dxa"/>
            <w:vAlign w:val="center"/>
          </w:tcPr>
          <w:p w14:paraId="2153CD02" w14:textId="77777777" w:rsidR="00FA7A9C" w:rsidRDefault="00FA7A9C" w:rsidP="00134E83">
            <w:pPr>
              <w:jc w:val="center"/>
            </w:pPr>
          </w:p>
        </w:tc>
        <w:tc>
          <w:tcPr>
            <w:tcW w:w="741" w:type="dxa"/>
            <w:vAlign w:val="center"/>
          </w:tcPr>
          <w:p w14:paraId="26EC9309" w14:textId="77777777" w:rsidR="00FA7A9C" w:rsidRDefault="00FA7A9C" w:rsidP="00134E83">
            <w:pPr>
              <w:jc w:val="center"/>
            </w:pPr>
            <w:r w:rsidRPr="00D8305D">
              <w:rPr>
                <w:noProof/>
              </w:rPr>
              <w:drawing>
                <wp:inline distT="0" distB="0" distL="0" distR="0" wp14:anchorId="7A944ACF" wp14:editId="2606E9BA">
                  <wp:extent cx="288000" cy="288000"/>
                  <wp:effectExtent l="0" t="0" r="0" b="0"/>
                  <wp:docPr id="81" name="图片 81" descr="C:\Users\Administrator\Desktop\图层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图层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tcBorders>
              <w:right w:val="single" w:sz="4" w:space="0" w:color="DDDDDD"/>
            </w:tcBorders>
            <w:vAlign w:val="center"/>
          </w:tcPr>
          <w:p w14:paraId="5CD18CFF" w14:textId="77777777" w:rsidR="00FA7A9C" w:rsidRDefault="00FA7A9C" w:rsidP="00134E83">
            <w:pPr>
              <w:jc w:val="center"/>
            </w:pPr>
          </w:p>
        </w:tc>
        <w:tc>
          <w:tcPr>
            <w:tcW w:w="8507" w:type="dxa"/>
            <w:tcBorders>
              <w:left w:val="single" w:sz="4" w:space="0" w:color="DDDDDD"/>
            </w:tcBorders>
            <w:vAlign w:val="center"/>
          </w:tcPr>
          <w:p w14:paraId="6E1AEC79" w14:textId="3C4AEBD5" w:rsidR="00FA7A9C" w:rsidRPr="00FA7A9C" w:rsidRDefault="00FA7A9C" w:rsidP="00134E83">
            <w:r w:rsidRPr="00FA7A9C">
              <w:rPr>
                <w:rFonts w:hint="eastAsia"/>
              </w:rPr>
              <w:t>关于</w:t>
            </w:r>
            <w:r w:rsidRPr="00FA7A9C">
              <w:rPr>
                <w:rFonts w:hint="eastAsia"/>
              </w:rPr>
              <w:t xml:space="preserve">Linux </w:t>
            </w:r>
            <w:r w:rsidRPr="00FA7A9C">
              <w:rPr>
                <w:rFonts w:hint="eastAsia"/>
              </w:rPr>
              <w:t>内核编译配置方法，以客户嵌入式</w:t>
            </w:r>
            <w:r w:rsidRPr="00FA7A9C">
              <w:rPr>
                <w:rFonts w:hint="eastAsia"/>
              </w:rPr>
              <w:t>Linux</w:t>
            </w:r>
            <w:r w:rsidRPr="00FA7A9C">
              <w:rPr>
                <w:rFonts w:hint="eastAsia"/>
              </w:rPr>
              <w:t>系统的配置规则为准，文档描述的方法仅供参考。</w:t>
            </w:r>
          </w:p>
        </w:tc>
      </w:tr>
    </w:tbl>
    <w:p w14:paraId="3AF59A56" w14:textId="003FDF73" w:rsidR="009A38C5" w:rsidRPr="001667DD" w:rsidRDefault="0040110C" w:rsidP="0017622F">
      <w:pPr>
        <w:pStyle w:val="2"/>
      </w:pPr>
      <w:bookmarkStart w:id="75" w:name="_Toc511487733"/>
      <w:bookmarkStart w:id="76" w:name="_Toc19113243"/>
      <w:bookmarkStart w:id="77" w:name="_Toc43645333"/>
      <w:bookmarkStart w:id="78" w:name="_Toc86744451"/>
      <w:r w:rsidRPr="001667DD">
        <w:t>NDIS</w:t>
      </w:r>
      <w:bookmarkEnd w:id="75"/>
      <w:bookmarkEnd w:id="76"/>
      <w:r w:rsidRPr="001667DD">
        <w:t>驱动代码结构</w:t>
      </w:r>
      <w:bookmarkEnd w:id="77"/>
      <w:bookmarkEnd w:id="78"/>
    </w:p>
    <w:p w14:paraId="7B2EB7EC" w14:textId="77777777" w:rsidR="009A38C5" w:rsidRPr="0095429F" w:rsidRDefault="0040110C" w:rsidP="0017622F">
      <w:r w:rsidRPr="0095429F">
        <w:t>如下所示，驱动以源代码的形式提供，由用户在自己的系统编译。</w:t>
      </w:r>
    </w:p>
    <w:p w14:paraId="4A52D20B" w14:textId="77777777" w:rsidR="009A38C5" w:rsidRPr="0095429F" w:rsidRDefault="0040110C" w:rsidP="00FA7A9C">
      <w:pPr>
        <w:pStyle w:val="Fibocomzhf5"/>
      </w:pPr>
      <w:r w:rsidRPr="0095429F">
        <w:t>GobiNetDriver/</w:t>
      </w:r>
    </w:p>
    <w:p w14:paraId="6DDB060B" w14:textId="1EF2B2E3" w:rsidR="00D3249A" w:rsidRPr="0095429F" w:rsidRDefault="00D3249A" w:rsidP="00D3249A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="003D47F3">
        <w:rPr>
          <w:rFonts w:ascii="微软雅黑" w:eastAsia="微软雅黑" w:hAnsi="微软雅黑" w:cs="微软雅黑" w:hint="eastAsia"/>
        </w:rPr>
        <w:t xml:space="preserve"> </w:t>
      </w:r>
      <w:r w:rsidRPr="00914A77">
        <w:t>driverLoader</w:t>
      </w:r>
      <w:r>
        <w:t>.sh</w:t>
      </w:r>
    </w:p>
    <w:p w14:paraId="6650CCD5" w14:textId="509C797C" w:rsidR="009A38C5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GobiUSBNet.c</w:t>
      </w:r>
    </w:p>
    <w:p w14:paraId="44CEE33E" w14:textId="40FAC67D" w:rsidR="009A38C5" w:rsidRPr="0095429F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="001A6CD8">
        <w:t xml:space="preserve"> m</w:t>
      </w:r>
      <w:r w:rsidRPr="0095429F">
        <w:t>akefile</w:t>
      </w:r>
    </w:p>
    <w:p w14:paraId="4FF08F86" w14:textId="77777777" w:rsidR="009A38C5" w:rsidRPr="0095429F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QMI.c</w:t>
      </w:r>
    </w:p>
    <w:p w14:paraId="5ABEE4E4" w14:textId="77777777" w:rsidR="009A38C5" w:rsidRPr="0095429F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QMI.h </w:t>
      </w:r>
    </w:p>
    <w:p w14:paraId="685FD72B" w14:textId="77777777" w:rsidR="009A38C5" w:rsidRPr="0095429F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QMIDevice.c </w:t>
      </w:r>
    </w:p>
    <w:p w14:paraId="3FCE6C61" w14:textId="77777777" w:rsidR="009A38C5" w:rsidRPr="0095429F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QMIDevice.h</w:t>
      </w:r>
    </w:p>
    <w:p w14:paraId="6D20A452" w14:textId="4A086418" w:rsidR="009A38C5" w:rsidRDefault="0040110C" w:rsidP="00FA7A9C">
      <w:pPr>
        <w:pStyle w:val="Fibocomzhf5"/>
      </w:pPr>
      <w:r w:rsidRPr="0095429F">
        <w:rPr>
          <w:rFonts w:ascii="微软雅黑" w:eastAsia="微软雅黑" w:hAnsi="微软雅黑" w:cs="微软雅黑" w:hint="eastAsia"/>
        </w:rPr>
        <w:t>├──</w:t>
      </w:r>
      <w:r w:rsidRPr="0095429F">
        <w:t xml:space="preserve"> Structs.h</w:t>
      </w:r>
    </w:p>
    <w:p w14:paraId="4BD25A72" w14:textId="65E0F0C2" w:rsidR="00DC688F" w:rsidRDefault="00DC688F" w:rsidP="0017622F">
      <w:pPr>
        <w:pStyle w:val="2"/>
      </w:pPr>
      <w:bookmarkStart w:id="79" w:name="_Toc86744452"/>
      <w:r w:rsidRPr="00E00223">
        <w:rPr>
          <w:rFonts w:hint="eastAsia"/>
        </w:rPr>
        <w:t>GobiNet驱动配置</w:t>
      </w:r>
      <w:bookmarkEnd w:id="79"/>
    </w:p>
    <w:p w14:paraId="1CA9EE9B" w14:textId="13FD6020" w:rsidR="004F42ED" w:rsidRDefault="005E09FA" w:rsidP="0017622F">
      <w:pPr>
        <w:pStyle w:val="3"/>
        <w:rPr>
          <w:rStyle w:val="60"/>
          <w:rFonts w:ascii="思源黑体 CN Regular" w:eastAsia="思源黑体 CN Regular" w:hAnsi="思源黑体 CN Regular" w:cs="Times New Roman"/>
          <w:b w:val="0"/>
          <w:bCs/>
          <w:sz w:val="32"/>
          <w:szCs w:val="32"/>
        </w:rPr>
      </w:pPr>
      <w:bookmarkStart w:id="80" w:name="_Toc86744453"/>
      <w:r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Gob</w:t>
      </w:r>
      <w:r w:rsidR="004F42ED"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iNet驱动2</w:t>
      </w:r>
      <w:r w:rsidRPr="0017622F">
        <w:rPr>
          <w:rStyle w:val="60"/>
          <w:rFonts w:ascii="思源黑体 CN Regular" w:eastAsia="思源黑体 CN Regular" w:hAnsi="思源黑体 CN Regular" w:cs="Times New Roman"/>
          <w:b w:val="0"/>
          <w:bCs/>
          <w:sz w:val="32"/>
          <w:szCs w:val="32"/>
        </w:rPr>
        <w:t>.0</w:t>
      </w:r>
      <w:r w:rsidR="004F42ED" w:rsidRPr="0017622F">
        <w:rPr>
          <w:rStyle w:val="60"/>
          <w:rFonts w:ascii="思源黑体 CN Regular" w:eastAsia="思源黑体 CN Regular" w:hAnsi="思源黑体 CN Regular" w:cs="Times New Roman"/>
          <w:b w:val="0"/>
          <w:bCs/>
          <w:sz w:val="32"/>
          <w:szCs w:val="32"/>
        </w:rPr>
        <w:t>.0.x</w:t>
      </w:r>
      <w:r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以上</w:t>
      </w:r>
      <w:r w:rsidR="004F42ED"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版本</w:t>
      </w:r>
      <w:bookmarkEnd w:id="80"/>
    </w:p>
    <w:p w14:paraId="5CDED032" w14:textId="77777777" w:rsidR="008F0F95" w:rsidRPr="00632CE4" w:rsidRDefault="008F0F95" w:rsidP="008F0F95">
      <w:r w:rsidRPr="00632CE4">
        <w:rPr>
          <w:rFonts w:hint="eastAsia"/>
        </w:rPr>
        <w:t>在</w:t>
      </w:r>
      <w:r w:rsidRPr="00632CE4">
        <w:rPr>
          <w:rFonts w:hint="eastAsia"/>
        </w:rPr>
        <w:t>GobiNet</w:t>
      </w:r>
      <w:r w:rsidRPr="00632CE4">
        <w:rPr>
          <w:rFonts w:hint="eastAsia"/>
        </w:rPr>
        <w:t>驱动</w:t>
      </w:r>
      <w:r w:rsidRPr="00632CE4">
        <w:rPr>
          <w:rFonts w:hint="eastAsia"/>
        </w:rPr>
        <w:t>2.0.0</w:t>
      </w:r>
      <w:r w:rsidRPr="00632CE4">
        <w:rPr>
          <w:rFonts w:hint="eastAsia"/>
        </w:rPr>
        <w:t>版本之后，为了优化驱动性能，增强驱动稳定性，我们将</w:t>
      </w:r>
      <w:r w:rsidRPr="00632CE4">
        <w:rPr>
          <w:rFonts w:hint="eastAsia"/>
        </w:rPr>
        <w:t>AT</w:t>
      </w:r>
      <w:r w:rsidRPr="00632CE4">
        <w:rPr>
          <w:rFonts w:hint="eastAsia"/>
        </w:rPr>
        <w:t>拨号与</w:t>
      </w:r>
      <w:r w:rsidRPr="00632CE4">
        <w:rPr>
          <w:rFonts w:hint="eastAsia"/>
        </w:rPr>
        <w:t>QMI</w:t>
      </w:r>
      <w:r w:rsidRPr="00632CE4">
        <w:rPr>
          <w:rFonts w:hint="eastAsia"/>
        </w:rPr>
        <w:t>的多路拨号分开了。增加了驱动参数用于在驱动加载阶段选择当前的驱动模式，下文描述如何使用及两种模式的建议使用场景</w:t>
      </w:r>
      <w:r>
        <w:rPr>
          <w:rFonts w:hint="eastAsia"/>
        </w:rPr>
        <w:t>。</w:t>
      </w:r>
    </w:p>
    <w:p w14:paraId="485AE709" w14:textId="2CBDB9F0" w:rsidR="004F42ED" w:rsidRPr="0017622F" w:rsidRDefault="004F42ED" w:rsidP="0017622F">
      <w:pPr>
        <w:pStyle w:val="4"/>
      </w:pPr>
      <w:bookmarkStart w:id="81" w:name="_Toc86744454"/>
      <w:r w:rsidRPr="0017622F">
        <w:rPr>
          <w:rStyle w:val="60"/>
          <w:rFonts w:ascii="思源黑体 CN Regular" w:eastAsia="思源黑体 CN Regular" w:hAnsi="思源黑体 CN Regular" w:hint="eastAsia"/>
          <w:b w:val="0"/>
          <w:bCs/>
          <w:sz w:val="28"/>
          <w:szCs w:val="28"/>
        </w:rPr>
        <w:t>AT模式</w:t>
      </w:r>
      <w:bookmarkEnd w:id="81"/>
    </w:p>
    <w:p w14:paraId="09994958" w14:textId="659CE189" w:rsidR="008F0F95" w:rsidRDefault="008F0F95" w:rsidP="008F0F95">
      <w:r w:rsidRPr="00632CE4">
        <w:rPr>
          <w:rFonts w:hint="eastAsia"/>
        </w:rPr>
        <w:t>AT</w:t>
      </w:r>
      <w:r w:rsidRPr="00632CE4">
        <w:rPr>
          <w:rFonts w:hint="eastAsia"/>
        </w:rPr>
        <w:t>模式主要用于本文档第</w:t>
      </w:r>
      <w:r w:rsidRPr="00632CE4">
        <w:rPr>
          <w:rFonts w:hint="eastAsia"/>
        </w:rPr>
        <w:t>6</w:t>
      </w:r>
      <w:r>
        <w:rPr>
          <w:rFonts w:hint="eastAsia"/>
        </w:rPr>
        <w:t>章</w:t>
      </w:r>
      <w:r w:rsidR="00CA5340">
        <w:rPr>
          <w:rFonts w:hint="eastAsia"/>
        </w:rPr>
        <w:t>Fi</w:t>
      </w:r>
      <w:r w:rsidR="00CA5340">
        <w:t>bocom</w:t>
      </w:r>
      <w:r w:rsidRPr="00632CE4">
        <w:rPr>
          <w:rFonts w:hint="eastAsia"/>
        </w:rPr>
        <w:t>模块拨号中的</w:t>
      </w:r>
      <w:r w:rsidRPr="00632CE4">
        <w:rPr>
          <w:rFonts w:hint="eastAsia"/>
        </w:rPr>
        <w:t>AT</w:t>
      </w:r>
      <w:r w:rsidR="00EE45E3">
        <w:rPr>
          <w:rFonts w:hint="eastAsia"/>
        </w:rPr>
        <w:t>命令拨号</w:t>
      </w:r>
      <w:r w:rsidRPr="00632CE4">
        <w:rPr>
          <w:rFonts w:hint="eastAsia"/>
        </w:rPr>
        <w:t>。有两种方式可以用于设置该模式：</w:t>
      </w:r>
    </w:p>
    <w:p w14:paraId="76DA49D6" w14:textId="1D9D65A8" w:rsidR="008F0F95" w:rsidRDefault="008F0F95" w:rsidP="008F0F95">
      <w:pPr>
        <w:pStyle w:val="Fibocomzh1"/>
        <w:numPr>
          <w:ilvl w:val="0"/>
          <w:numId w:val="25"/>
        </w:numPr>
      </w:pPr>
      <w:r>
        <w:rPr>
          <w:rFonts w:hint="eastAsia"/>
        </w:rPr>
        <w:t>修改源码</w:t>
      </w:r>
    </w:p>
    <w:p w14:paraId="2F4F9E4A" w14:textId="0E0ECF19" w:rsidR="008F0F95" w:rsidRDefault="00394B89" w:rsidP="008F0F95">
      <w:pPr>
        <w:rPr>
          <w:rFonts w:ascii="思源黑体 CN Light" w:hAnsi="思源黑体 CN Light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379F373F" wp14:editId="19AE1B63">
            <wp:simplePos x="0" y="0"/>
            <wp:positionH relativeFrom="column">
              <wp:posOffset>1339480</wp:posOffset>
            </wp:positionH>
            <wp:positionV relativeFrom="paragraph">
              <wp:posOffset>752475</wp:posOffset>
            </wp:positionV>
            <wp:extent cx="4200000" cy="10761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F95" w:rsidRPr="00632CE4">
        <w:rPr>
          <w:rFonts w:hint="eastAsia"/>
        </w:rPr>
        <w:t>在编译驱动前，用户应该检查</w:t>
      </w:r>
      <w:r w:rsidR="008F0F95" w:rsidRPr="00632CE4">
        <w:rPr>
          <w:rFonts w:hint="eastAsia"/>
        </w:rPr>
        <w:t>GobiNet</w:t>
      </w:r>
      <w:r w:rsidR="008F0F95" w:rsidRPr="00632CE4">
        <w:rPr>
          <w:rFonts w:hint="eastAsia"/>
        </w:rPr>
        <w:t>驱动源码中</w:t>
      </w:r>
      <w:r w:rsidR="008F0F95" w:rsidRPr="00632CE4">
        <w:rPr>
          <w:rFonts w:hint="eastAsia"/>
        </w:rPr>
        <w:t>GobiUSBNet.c</w:t>
      </w:r>
      <w:r w:rsidR="008F0F95" w:rsidRPr="00632CE4">
        <w:rPr>
          <w:rFonts w:hint="eastAsia"/>
        </w:rPr>
        <w:t>文件，确保</w:t>
      </w:r>
      <w:r w:rsidR="008F0F95">
        <w:rPr>
          <w:rFonts w:hint="eastAsia"/>
        </w:rPr>
        <w:t>在代码中添加宏定义</w:t>
      </w:r>
      <w:r w:rsidR="008F0F95">
        <w:rPr>
          <w:rFonts w:eastAsiaTheme="minorEastAsia" w:hint="eastAsia"/>
          <w:color w:val="000000" w:themeColor="text1"/>
        </w:rPr>
        <w:t>“</w:t>
      </w:r>
      <w:r w:rsidR="008F0F95">
        <w:rPr>
          <w:rFonts w:eastAsiaTheme="minorEastAsia" w:hint="eastAsia"/>
          <w:color w:val="000000" w:themeColor="text1"/>
        </w:rPr>
        <w:t>_</w:t>
      </w:r>
      <w:r w:rsidR="008F0F95">
        <w:rPr>
          <w:rFonts w:eastAsiaTheme="minorEastAsia"/>
          <w:color w:val="000000" w:themeColor="text1"/>
        </w:rPr>
        <w:t>_QCRMCALL_MODE</w:t>
      </w:r>
      <w:r w:rsidR="008F0F95">
        <w:rPr>
          <w:rFonts w:eastAsiaTheme="minorEastAsia" w:hint="eastAsia"/>
          <w:color w:val="000000" w:themeColor="text1"/>
        </w:rPr>
        <w:t>”，</w:t>
      </w:r>
      <w:r w:rsidR="008F0F95" w:rsidRPr="00632CE4">
        <w:rPr>
          <w:rFonts w:ascii="思源黑体 CN Light" w:hAnsi="思源黑体 CN Light" w:hint="eastAsia"/>
          <w:color w:val="000000" w:themeColor="text1"/>
        </w:rPr>
        <w:t>如下图1</w:t>
      </w:r>
      <w:r w:rsidR="008F0F95" w:rsidRPr="00632CE4">
        <w:rPr>
          <w:rFonts w:ascii="思源黑体 CN Light" w:hAnsi="思源黑体 CN Light"/>
          <w:color w:val="000000" w:themeColor="text1"/>
        </w:rPr>
        <w:t>20</w:t>
      </w:r>
      <w:r w:rsidR="008F0F95" w:rsidRPr="00632CE4">
        <w:rPr>
          <w:rFonts w:ascii="思源黑体 CN Light" w:hAnsi="思源黑体 CN Light" w:hint="eastAsia"/>
          <w:color w:val="000000" w:themeColor="text1"/>
        </w:rPr>
        <w:t>行</w:t>
      </w:r>
      <w:r w:rsidR="008F0F95">
        <w:rPr>
          <w:rFonts w:ascii="思源黑体 CN Light" w:hAnsi="思源黑体 CN Light" w:hint="eastAsia"/>
          <w:color w:val="000000" w:themeColor="text1"/>
        </w:rPr>
        <w:t>添加的代码</w:t>
      </w:r>
      <w:r w:rsidR="008F0F95" w:rsidRPr="00632CE4">
        <w:rPr>
          <w:rFonts w:ascii="思源黑体 CN Light" w:hAnsi="思源黑体 CN Light" w:hint="eastAsia"/>
          <w:color w:val="000000" w:themeColor="text1"/>
        </w:rPr>
        <w:t>所示：</w:t>
      </w:r>
    </w:p>
    <w:p w14:paraId="04F9861E" w14:textId="74E4F16D" w:rsidR="008F0F95" w:rsidRDefault="008F0F95" w:rsidP="008F0F95">
      <w:pPr>
        <w:jc w:val="center"/>
        <w:rPr>
          <w:rFonts w:eastAsiaTheme="minorEastAsia"/>
          <w:color w:val="000000" w:themeColor="text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添加宏定义</w:t>
      </w:r>
      <w:r>
        <w:rPr>
          <w:rFonts w:eastAsiaTheme="minorEastAsia" w:hint="eastAsia"/>
          <w:color w:val="000000" w:themeColor="text1"/>
        </w:rPr>
        <w:t>“</w:t>
      </w:r>
      <w:r>
        <w:rPr>
          <w:rFonts w:eastAsiaTheme="minorEastAsia" w:hint="eastAsia"/>
          <w:color w:val="000000" w:themeColor="text1"/>
        </w:rPr>
        <w:t>_</w:t>
      </w:r>
      <w:r>
        <w:rPr>
          <w:rFonts w:eastAsiaTheme="minorEastAsia"/>
          <w:color w:val="000000" w:themeColor="text1"/>
        </w:rPr>
        <w:t>_QCRMCALL_MODE</w:t>
      </w:r>
      <w:r>
        <w:rPr>
          <w:rFonts w:eastAsiaTheme="minorEastAsia" w:hint="eastAsia"/>
          <w:color w:val="000000" w:themeColor="text1"/>
        </w:rPr>
        <w:t>”</w:t>
      </w:r>
    </w:p>
    <w:p w14:paraId="37321A35" w14:textId="232BE0B6" w:rsidR="008F0F95" w:rsidRDefault="008F0F95" w:rsidP="008F0F95">
      <w:pPr>
        <w:pStyle w:val="Fibocomzh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3A839F5" wp14:editId="40636B4D">
            <wp:simplePos x="0" y="0"/>
            <wp:positionH relativeFrom="column">
              <wp:posOffset>1250050</wp:posOffset>
            </wp:positionH>
            <wp:positionV relativeFrom="paragraph">
              <wp:posOffset>513715</wp:posOffset>
            </wp:positionV>
            <wp:extent cx="4133333" cy="980952"/>
            <wp:effectExtent l="0" t="0" r="63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340">
        <w:rPr>
          <w:rFonts w:hint="eastAsia"/>
        </w:rPr>
        <w:t>如果不添加宏定义，也可以</w:t>
      </w:r>
      <w:r w:rsidRPr="00632CE4">
        <w:rPr>
          <w:rFonts w:hint="eastAsia"/>
        </w:rPr>
        <w:t>将</w:t>
      </w:r>
      <w:r>
        <w:rPr>
          <w:rFonts w:hint="eastAsia"/>
        </w:rPr>
        <w:t>12</w:t>
      </w:r>
      <w:r>
        <w:t>3</w:t>
      </w:r>
      <w:r w:rsidRPr="00632CE4">
        <w:rPr>
          <w:rFonts w:hint="eastAsia"/>
        </w:rPr>
        <w:t>行</w:t>
      </w:r>
      <w:r w:rsidRPr="00632CE4">
        <w:rPr>
          <w:rFonts w:hint="eastAsia"/>
        </w:rPr>
        <w:t>qcrmcall_mode</w:t>
      </w:r>
      <w:r w:rsidRPr="00632CE4">
        <w:rPr>
          <w:rFonts w:hint="eastAsia"/>
        </w:rPr>
        <w:t>设置为</w:t>
      </w:r>
      <w:r w:rsidRPr="00632CE4">
        <w:rPr>
          <w:rFonts w:hint="eastAsia"/>
        </w:rPr>
        <w:t>1</w:t>
      </w:r>
      <w:r w:rsidR="00CA5340">
        <w:rPr>
          <w:rFonts w:hint="eastAsia"/>
        </w:rPr>
        <w:t>，</w:t>
      </w:r>
      <w:r>
        <w:rPr>
          <w:rFonts w:hint="eastAsia"/>
        </w:rPr>
        <w:t>保证</w:t>
      </w:r>
      <w:r>
        <w:rPr>
          <w:rFonts w:hint="eastAsia"/>
        </w:rPr>
        <w:t>q</w:t>
      </w:r>
      <w:r w:rsidR="00FF0D23">
        <w:t>crmcall_</w:t>
      </w:r>
      <w:r>
        <w:t>mode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即可，代码如下图所示：</w:t>
      </w:r>
    </w:p>
    <w:p w14:paraId="30FECBE9" w14:textId="77777777" w:rsidR="008F0F95" w:rsidRDefault="008F0F95" w:rsidP="008F0F95">
      <w:pPr>
        <w:pStyle w:val="Fibocomzh5"/>
      </w:pPr>
      <w:r>
        <w:rPr>
          <w:rFonts w:hint="eastAsia"/>
        </w:rPr>
        <w:t>图1</w:t>
      </w:r>
      <w:r>
        <w:t>3.</w:t>
      </w:r>
      <w:r w:rsidRPr="00632CE4">
        <w:rPr>
          <w:rFonts w:hint="eastAsia"/>
        </w:rPr>
        <w:t>设置qcrmcall_mode为1</w:t>
      </w:r>
    </w:p>
    <w:p w14:paraId="1779E8A0" w14:textId="77777777" w:rsidR="008F0F95" w:rsidRDefault="008F0F95" w:rsidP="008F0F95">
      <w:pPr>
        <w:pStyle w:val="Fibocomzh1"/>
      </w:pPr>
      <w:r>
        <w:rPr>
          <w:rFonts w:hint="eastAsia"/>
        </w:rPr>
        <w:t>修改驱动加载参数</w:t>
      </w:r>
    </w:p>
    <w:p w14:paraId="11419346" w14:textId="77777777" w:rsidR="008F0F95" w:rsidRDefault="008F0F95" w:rsidP="008F0F95">
      <w:pPr>
        <w:pStyle w:val="Fibocomzh1"/>
        <w:numPr>
          <w:ilvl w:val="0"/>
          <w:numId w:val="0"/>
        </w:numPr>
      </w:pPr>
      <w:r>
        <w:rPr>
          <w:rFonts w:hint="eastAsia"/>
        </w:rPr>
        <w:t>如果在驱动编译前未修改</w:t>
      </w:r>
      <w:r>
        <w:rPr>
          <w:rFonts w:hint="eastAsia"/>
        </w:rPr>
        <w:t>GobiUSBNet.c</w:t>
      </w:r>
      <w:r>
        <w:rPr>
          <w:rFonts w:hint="eastAsia"/>
        </w:rPr>
        <w:t>文件，也可以在驱动加载时使用特定的驱动参数来设置驱动模式，作用是一样的。</w:t>
      </w:r>
    </w:p>
    <w:p w14:paraId="1BBB9270" w14:textId="77777777" w:rsidR="008F0F95" w:rsidRDefault="008F0F95" w:rsidP="008F0F95">
      <w:pPr>
        <w:pStyle w:val="Fibocomzhf5"/>
      </w:pPr>
      <w:r w:rsidRPr="00DC688F">
        <w:t>insmod GobiNet.ko qcrmcall_mode=1</w:t>
      </w:r>
    </w:p>
    <w:p w14:paraId="5B8D55DA" w14:textId="4F536AB6" w:rsidR="004F42ED" w:rsidRPr="0017622F" w:rsidRDefault="004F42ED" w:rsidP="0017622F">
      <w:pPr>
        <w:pStyle w:val="4"/>
        <w:rPr>
          <w:rStyle w:val="60"/>
          <w:rFonts w:ascii="思源黑体 CN Regular" w:eastAsia="思源黑体 CN Regular" w:hAnsi="思源黑体 CN Regular"/>
          <w:b w:val="0"/>
          <w:bCs/>
          <w:sz w:val="28"/>
          <w:szCs w:val="28"/>
        </w:rPr>
      </w:pPr>
      <w:bookmarkStart w:id="82" w:name="_Toc86744455"/>
      <w:r w:rsidRPr="0017622F">
        <w:rPr>
          <w:rStyle w:val="60"/>
          <w:rFonts w:ascii="思源黑体 CN Regular" w:eastAsia="思源黑体 CN Regular" w:hAnsi="思源黑体 CN Regular" w:hint="eastAsia"/>
          <w:b w:val="0"/>
          <w:bCs/>
          <w:sz w:val="28"/>
          <w:szCs w:val="28"/>
        </w:rPr>
        <w:t>QMI模式</w:t>
      </w:r>
      <w:bookmarkEnd w:id="82"/>
    </w:p>
    <w:p w14:paraId="5AF2DD74" w14:textId="7C15A80A" w:rsidR="004F42ED" w:rsidRDefault="004F42ED" w:rsidP="0017622F">
      <w:r w:rsidRPr="00E00223">
        <w:rPr>
          <w:rFonts w:hint="eastAsia"/>
        </w:rPr>
        <w:t>QMI</w:t>
      </w:r>
      <w:r w:rsidRPr="00E00223">
        <w:rPr>
          <w:rFonts w:hint="eastAsia"/>
        </w:rPr>
        <w:t>模式</w:t>
      </w:r>
      <w:r>
        <w:rPr>
          <w:rFonts w:hint="eastAsia"/>
        </w:rPr>
        <w:t>主要用于使用</w:t>
      </w:r>
      <w:r>
        <w:rPr>
          <w:rFonts w:hint="eastAsia"/>
        </w:rPr>
        <w:t>IP</w:t>
      </w:r>
      <w:r>
        <w:rPr>
          <w:rFonts w:hint="eastAsia"/>
        </w:rPr>
        <w:t>聚合和多路拨号下使用，在该模式下不支持</w:t>
      </w:r>
      <w:r>
        <w:rPr>
          <w:rFonts w:hint="eastAsia"/>
        </w:rPr>
        <w:t>AT</w:t>
      </w:r>
      <w:r>
        <w:rPr>
          <w:rFonts w:hint="eastAsia"/>
        </w:rPr>
        <w:t>命名拨号，拨号上网需要使用</w:t>
      </w:r>
      <w:r w:rsidR="00212AF7">
        <w:t>f</w:t>
      </w:r>
      <w:r w:rsidR="007619B6">
        <w:rPr>
          <w:rFonts w:hint="eastAsia"/>
        </w:rPr>
        <w:t>ibocom</w:t>
      </w:r>
      <w:r>
        <w:rPr>
          <w:rFonts w:hint="eastAsia"/>
        </w:rPr>
        <w:t>-dial</w:t>
      </w:r>
      <w:r>
        <w:rPr>
          <w:rFonts w:hint="eastAsia"/>
        </w:rPr>
        <w:t>工具。具体使用可以参考文档《</w:t>
      </w:r>
      <w:r w:rsidR="00FC6C34" w:rsidRPr="00FC6C34">
        <w:rPr>
          <w:rFonts w:hint="eastAsia"/>
        </w:rPr>
        <w:t>Fibocom QMI</w:t>
      </w:r>
      <w:r w:rsidR="00FC6C34" w:rsidRPr="00FC6C34">
        <w:rPr>
          <w:rFonts w:hint="eastAsia"/>
        </w:rPr>
        <w:t>拨号工具使用指南</w:t>
      </w:r>
      <w:r w:rsidR="00FC6C34">
        <w:rPr>
          <w:rFonts w:hint="eastAsia"/>
        </w:rPr>
        <w:t>_Linux</w:t>
      </w:r>
      <w:r>
        <w:rPr>
          <w:rFonts w:hint="eastAsia"/>
        </w:rPr>
        <w:t>》。</w:t>
      </w:r>
    </w:p>
    <w:p w14:paraId="34B717A5" w14:textId="77777777" w:rsidR="008F0F95" w:rsidRDefault="008F0F95" w:rsidP="008F0F95"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聚合可以明显降低上位机的</w:t>
      </w:r>
      <w:r>
        <w:rPr>
          <w:rFonts w:hint="eastAsia"/>
        </w:rPr>
        <w:t>CPU</w:t>
      </w:r>
      <w:r>
        <w:rPr>
          <w:rFonts w:hint="eastAsia"/>
        </w:rPr>
        <w:t>占用率，提高数据收发效率，</w:t>
      </w:r>
      <w:r w:rsidRPr="00632CE4">
        <w:rPr>
          <w:rFonts w:hint="eastAsia"/>
        </w:rPr>
        <w:t>建议客户在上位机</w:t>
      </w:r>
      <w:r w:rsidRPr="00632CE4">
        <w:rPr>
          <w:rFonts w:hint="eastAsia"/>
        </w:rPr>
        <w:t>CPU</w:t>
      </w:r>
      <w:r w:rsidRPr="00632CE4">
        <w:rPr>
          <w:rFonts w:hint="eastAsia"/>
        </w:rPr>
        <w:t>或内存较小的情况下考虑使用。</w:t>
      </w:r>
    </w:p>
    <w:p w14:paraId="6F12D647" w14:textId="77777777" w:rsidR="008F0F95" w:rsidRDefault="008F0F95" w:rsidP="008F0F95">
      <w:r>
        <w:rPr>
          <w:rFonts w:hint="eastAsia"/>
        </w:rPr>
        <w:t>有两种方式可以用于设置该模式：</w:t>
      </w:r>
    </w:p>
    <w:p w14:paraId="40B34A9E" w14:textId="18F130C3" w:rsidR="008F0F95" w:rsidRDefault="008F0F95" w:rsidP="008F0F95">
      <w:pPr>
        <w:pStyle w:val="Fibocomzh1"/>
        <w:numPr>
          <w:ilvl w:val="0"/>
          <w:numId w:val="26"/>
        </w:numPr>
      </w:pPr>
      <w:r>
        <w:rPr>
          <w:rFonts w:hint="eastAsia"/>
        </w:rPr>
        <w:t>修改源码</w:t>
      </w:r>
    </w:p>
    <w:p w14:paraId="4A90C9AD" w14:textId="463077E0" w:rsidR="008F0F95" w:rsidRDefault="008F0F95" w:rsidP="008F0F95">
      <w:pPr>
        <w:pStyle w:val="Fibocomzh1"/>
        <w:numPr>
          <w:ilvl w:val="0"/>
          <w:numId w:val="0"/>
        </w:numPr>
      </w:pPr>
      <w:r w:rsidRPr="00632CE4">
        <w:rPr>
          <w:rFonts w:hint="eastAsia"/>
        </w:rPr>
        <w:t>在编译驱动前，用户应该检查</w:t>
      </w:r>
      <w:r w:rsidRPr="00632CE4">
        <w:rPr>
          <w:rFonts w:hint="eastAsia"/>
        </w:rPr>
        <w:t>GobiNet</w:t>
      </w:r>
      <w:r w:rsidRPr="00632CE4">
        <w:rPr>
          <w:rFonts w:hint="eastAsia"/>
        </w:rPr>
        <w:t>驱动源码中</w:t>
      </w:r>
      <w:r w:rsidRPr="00632CE4">
        <w:rPr>
          <w:rFonts w:hint="eastAsia"/>
        </w:rPr>
        <w:t>GobiUSBNet.c</w:t>
      </w:r>
      <w:r w:rsidRPr="00632CE4">
        <w:rPr>
          <w:rFonts w:hint="eastAsia"/>
        </w:rPr>
        <w:t>文件，确保将</w:t>
      </w:r>
      <w:r w:rsidRPr="00632CE4">
        <w:rPr>
          <w:rFonts w:hint="eastAsia"/>
        </w:rPr>
        <w:t>qcrmcall_mode</w:t>
      </w:r>
      <w:r w:rsidRPr="00632CE4">
        <w:rPr>
          <w:rFonts w:hint="eastAsia"/>
        </w:rPr>
        <w:t>设置为</w:t>
      </w:r>
      <w:r w:rsidRPr="00632CE4">
        <w:rPr>
          <w:rFonts w:hint="eastAsia"/>
        </w:rPr>
        <w:t>0</w:t>
      </w:r>
      <w:r>
        <w:rPr>
          <w:rFonts w:hint="eastAsia"/>
        </w:rPr>
        <w:t>，</w:t>
      </w: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79AE5973" wp14:editId="2F0324FE">
            <wp:simplePos x="0" y="0"/>
            <wp:positionH relativeFrom="column">
              <wp:posOffset>1261050</wp:posOffset>
            </wp:positionH>
            <wp:positionV relativeFrom="paragraph">
              <wp:posOffset>327660</wp:posOffset>
            </wp:positionV>
            <wp:extent cx="3980952" cy="876190"/>
            <wp:effectExtent l="0" t="0" r="635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源码默认是支持</w:t>
      </w:r>
      <w:r>
        <w:rPr>
          <w:rFonts w:hint="eastAsia"/>
        </w:rPr>
        <w:t>Q</w:t>
      </w:r>
      <w:r>
        <w:t>MI</w:t>
      </w:r>
      <w:r>
        <w:rPr>
          <w:rFonts w:hint="eastAsia"/>
        </w:rPr>
        <w:t>模式的，所以这里不需要修改源码，检查此处与源码保持一致即可。</w:t>
      </w:r>
    </w:p>
    <w:p w14:paraId="2E485652" w14:textId="509B94A9" w:rsidR="008F0F95" w:rsidRDefault="008F0F95" w:rsidP="008F0F95">
      <w:pPr>
        <w:pStyle w:val="Fibocomzh5"/>
      </w:pPr>
      <w:r>
        <w:rPr>
          <w:rFonts w:hint="eastAsia"/>
        </w:rPr>
        <w:t>图1</w:t>
      </w:r>
      <w:r>
        <w:t xml:space="preserve">4. </w:t>
      </w:r>
      <w:r w:rsidRPr="00632CE4">
        <w:rPr>
          <w:rFonts w:hint="eastAsia"/>
        </w:rPr>
        <w:t>设置qcrmcall_mode为</w:t>
      </w:r>
      <w:r>
        <w:t>0</w:t>
      </w:r>
    </w:p>
    <w:p w14:paraId="2BA7EC03" w14:textId="47DFE1C3" w:rsidR="008F0F95" w:rsidRDefault="008F0F95" w:rsidP="008F0F95">
      <w:pPr>
        <w:pStyle w:val="Fibocomzh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6D9689E8" wp14:editId="2E77219D">
            <wp:simplePos x="0" y="0"/>
            <wp:positionH relativeFrom="column">
              <wp:posOffset>1218972</wp:posOffset>
            </wp:positionH>
            <wp:positionV relativeFrom="paragraph">
              <wp:posOffset>538480</wp:posOffset>
            </wp:positionV>
            <wp:extent cx="3838095" cy="790476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CE4">
        <w:rPr>
          <w:rFonts w:hint="eastAsia"/>
        </w:rPr>
        <w:t>若使用</w:t>
      </w:r>
      <w:r w:rsidRPr="00632CE4">
        <w:rPr>
          <w:rFonts w:hint="eastAsia"/>
        </w:rPr>
        <w:t>IP</w:t>
      </w:r>
      <w:r w:rsidRPr="00632CE4">
        <w:rPr>
          <w:rFonts w:hint="eastAsia"/>
        </w:rPr>
        <w:t>聚合，将下图中</w:t>
      </w:r>
      <w:r>
        <w:rPr>
          <w:rFonts w:hint="eastAsia"/>
        </w:rPr>
        <w:t>1</w:t>
      </w:r>
      <w:r w:rsidR="00D67588">
        <w:t>88</w:t>
      </w:r>
      <w:r w:rsidRPr="00632CE4">
        <w:rPr>
          <w:rFonts w:hint="eastAsia"/>
        </w:rPr>
        <w:t>行的宏定义</w:t>
      </w:r>
      <w:r w:rsidRPr="00632CE4">
        <w:rPr>
          <w:rFonts w:hint="eastAsia"/>
        </w:rPr>
        <w:t>__QMAP_NUM</w:t>
      </w:r>
      <w:r>
        <w:rPr>
          <w:rFonts w:hint="eastAsia"/>
        </w:rPr>
        <w:t>设置</w:t>
      </w:r>
      <w:r w:rsidRPr="00632CE4">
        <w:rPr>
          <w:rFonts w:hint="eastAsia"/>
        </w:rPr>
        <w:t>为</w:t>
      </w:r>
      <w:r w:rsidRPr="00632CE4">
        <w:rPr>
          <w:rFonts w:hint="eastAsia"/>
        </w:rPr>
        <w:t>1</w:t>
      </w:r>
      <w:r>
        <w:rPr>
          <w:rFonts w:hint="eastAsia"/>
        </w:rPr>
        <w:t>（多路则设置为对应的路数，目前支持的最大路数为</w:t>
      </w:r>
      <w:r>
        <w:rPr>
          <w:rFonts w:hint="eastAsia"/>
        </w:rPr>
        <w:t>5</w:t>
      </w:r>
      <w:r>
        <w:rPr>
          <w:rFonts w:hint="eastAsia"/>
        </w:rPr>
        <w:t>路）。驱动源码此处的</w:t>
      </w:r>
      <w:r>
        <w:rPr>
          <w:rFonts w:hint="eastAsia"/>
        </w:rPr>
        <w:t>_</w:t>
      </w:r>
      <w:r>
        <w:t>_QMA</w:t>
      </w:r>
      <w:r w:rsidRPr="00632CE4">
        <w:rPr>
          <w:rFonts w:hint="eastAsia"/>
        </w:rPr>
        <w:t>P_NUM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，表示不适用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聚合。</w:t>
      </w:r>
    </w:p>
    <w:p w14:paraId="07AE8E5A" w14:textId="77777777" w:rsidR="008F0F95" w:rsidRDefault="008F0F95" w:rsidP="008F0F95">
      <w:pPr>
        <w:pStyle w:val="Fibocomzh5"/>
      </w:pPr>
      <w:r>
        <w:rPr>
          <w:rFonts w:hint="eastAsia"/>
        </w:rPr>
        <w:t>图1</w:t>
      </w:r>
      <w:r>
        <w:t xml:space="preserve">5. </w:t>
      </w:r>
      <w:r>
        <w:rPr>
          <w:rFonts w:hint="eastAsia"/>
        </w:rPr>
        <w:t>设置</w:t>
      </w:r>
      <w:r w:rsidRPr="00632CE4">
        <w:rPr>
          <w:rFonts w:hint="eastAsia"/>
        </w:rPr>
        <w:t>宏定义__QMAP_NUM</w:t>
      </w:r>
    </w:p>
    <w:p w14:paraId="361FE65C" w14:textId="77777777" w:rsidR="008F0F95" w:rsidRDefault="008F0F95" w:rsidP="008F0F95">
      <w:pPr>
        <w:pStyle w:val="Fibocomzh1"/>
        <w:numPr>
          <w:ilvl w:val="0"/>
          <w:numId w:val="6"/>
        </w:numPr>
      </w:pPr>
      <w:r>
        <w:rPr>
          <w:rFonts w:hint="eastAsia"/>
        </w:rPr>
        <w:t>修改驱动加载参数</w:t>
      </w:r>
    </w:p>
    <w:p w14:paraId="00D52B59" w14:textId="77777777" w:rsidR="008F0F95" w:rsidRPr="00632CE4" w:rsidRDefault="008F0F95" w:rsidP="008F0F95">
      <w:r w:rsidRPr="00632CE4">
        <w:rPr>
          <w:rFonts w:hint="eastAsia"/>
        </w:rPr>
        <w:t>如果在驱动编译前未修改</w:t>
      </w:r>
      <w:r w:rsidRPr="00632CE4">
        <w:rPr>
          <w:rFonts w:hint="eastAsia"/>
        </w:rPr>
        <w:t>GobiUSBNet.c</w:t>
      </w:r>
      <w:r w:rsidRPr="00632CE4">
        <w:rPr>
          <w:rFonts w:hint="eastAsia"/>
        </w:rPr>
        <w:t>文件，也可以在驱动加载时使用特定的驱动参数来设置驱动模式，作用是一样的。</w:t>
      </w:r>
    </w:p>
    <w:p w14:paraId="0CEC933B" w14:textId="77777777" w:rsidR="008F0F95" w:rsidRPr="00632CE4" w:rsidRDefault="008F0F95" w:rsidP="008F0F95">
      <w:pPr>
        <w:pStyle w:val="Fibocomzhf5"/>
      </w:pPr>
      <w:r w:rsidRPr="00632CE4">
        <w:t xml:space="preserve">insmod GobiNet.ko qcrmcall_mode=0 qmap_mode=1          </w:t>
      </w:r>
      <w:r w:rsidRPr="00632CE4">
        <w:rPr>
          <w:rFonts w:hint="eastAsia"/>
        </w:rPr>
        <w:t>/</w:t>
      </w:r>
      <w:r w:rsidRPr="00632CE4">
        <w:t xml:space="preserve">/ </w:t>
      </w:r>
      <w:r w:rsidRPr="00632CE4">
        <w:rPr>
          <w:rFonts w:hint="eastAsia"/>
        </w:rPr>
        <w:t>IP</w:t>
      </w:r>
      <w:r w:rsidRPr="00632CE4">
        <w:rPr>
          <w:rFonts w:hint="eastAsia"/>
        </w:rPr>
        <w:t>聚合</w:t>
      </w:r>
    </w:p>
    <w:p w14:paraId="67D5D365" w14:textId="69A21293" w:rsidR="004F42ED" w:rsidRPr="008F0F95" w:rsidRDefault="008F0F95" w:rsidP="008F0F95">
      <w:pPr>
        <w:pStyle w:val="Fibocomzhf5"/>
      </w:pPr>
      <w:r w:rsidRPr="00632CE4">
        <w:t xml:space="preserve">insmod GobiNet.ko qcrmcall_mode=0 </w:t>
      </w:r>
      <w:r>
        <w:t>qmap_mode=5</w:t>
      </w:r>
      <w:r w:rsidRPr="00632CE4">
        <w:t xml:space="preserve">         </w:t>
      </w:r>
      <w:r w:rsidRPr="00632CE4">
        <w:rPr>
          <w:rFonts w:hint="eastAsia"/>
        </w:rPr>
        <w:t>/</w:t>
      </w:r>
      <w:r>
        <w:t>/ 5</w:t>
      </w:r>
      <w:r w:rsidRPr="00632CE4">
        <w:rPr>
          <w:rFonts w:hint="eastAsia"/>
        </w:rPr>
        <w:t>路拨号</w:t>
      </w:r>
    </w:p>
    <w:p w14:paraId="4B4F9D89" w14:textId="787540B0" w:rsidR="00674973" w:rsidRPr="00674973" w:rsidRDefault="004F42ED" w:rsidP="0017622F">
      <w:pPr>
        <w:pStyle w:val="2"/>
      </w:pPr>
      <w:r>
        <w:rPr>
          <w:rStyle w:val="60"/>
          <w:rFonts w:eastAsiaTheme="minorEastAsia"/>
          <w:color w:val="000000" w:themeColor="text1"/>
        </w:rPr>
        <w:tab/>
      </w:r>
      <w:bookmarkStart w:id="83" w:name="_Toc64708719"/>
      <w:bookmarkStart w:id="84" w:name="_Toc19113244"/>
      <w:bookmarkStart w:id="85" w:name="_Toc43645334"/>
      <w:bookmarkStart w:id="86" w:name="_Toc86744456"/>
      <w:bookmarkEnd w:id="83"/>
      <w:r w:rsidR="0040110C" w:rsidRPr="001667DD">
        <w:t>配置Linux内核编译GobiNet</w:t>
      </w:r>
      <w:bookmarkEnd w:id="84"/>
      <w:r w:rsidR="0040110C" w:rsidRPr="001667DD">
        <w:t>驱动</w:t>
      </w:r>
      <w:bookmarkEnd w:id="85"/>
      <w:bookmarkEnd w:id="86"/>
    </w:p>
    <w:p w14:paraId="5FCB9FB6" w14:textId="14892364" w:rsidR="0023707C" w:rsidRDefault="0040110C" w:rsidP="0017622F">
      <w:r w:rsidRPr="0095429F">
        <w:t>将</w:t>
      </w:r>
      <w:r w:rsidRPr="0095429F">
        <w:t>NDIS</w:t>
      </w:r>
      <w:r w:rsidRPr="0095429F">
        <w:t>代码源码文件复制到待编译镜像的</w:t>
      </w:r>
      <w:r w:rsidR="00B33B4D" w:rsidRPr="0095429F">
        <w:t>kernel/drivers/net/usb</w:t>
      </w:r>
      <w:r w:rsidR="00B33B4D" w:rsidRPr="0095429F">
        <w:t>（</w:t>
      </w:r>
      <w:r w:rsidRPr="0095429F">
        <w:t>NDIS</w:t>
      </w:r>
      <w:r w:rsidRPr="0095429F">
        <w:t>驱动的</w:t>
      </w:r>
      <w:r w:rsidRPr="0095429F">
        <w:t>makefile</w:t>
      </w:r>
      <w:r w:rsidRPr="0095429F">
        <w:t>文件除外</w:t>
      </w:r>
      <w:r w:rsidR="00B33B4D" w:rsidRPr="0095429F">
        <w:t>）</w:t>
      </w:r>
      <w:r w:rsidR="000C60B5">
        <w:t>目录下</w:t>
      </w:r>
      <w:r w:rsidR="00A82509">
        <w:rPr>
          <w:rFonts w:hint="eastAsia"/>
        </w:rPr>
        <w:t>。</w:t>
      </w:r>
    </w:p>
    <w:p w14:paraId="4730CFCA" w14:textId="77777777" w:rsidR="00FA7A9C" w:rsidRPr="00FA7A9C" w:rsidRDefault="0023707C" w:rsidP="00FA7A9C">
      <w:pPr>
        <w:pStyle w:val="3"/>
        <w:rPr>
          <w:rStyle w:val="60"/>
          <w:rFonts w:ascii="思源黑体 CN Regular" w:eastAsia="思源黑体 CN Regular" w:hAnsi="思源黑体 CN Regular" w:cstheme="minorBidi"/>
          <w:b w:val="0"/>
          <w:bCs/>
          <w:sz w:val="32"/>
          <w:szCs w:val="32"/>
        </w:rPr>
      </w:pPr>
      <w:bookmarkStart w:id="87" w:name="_Toc86744457"/>
      <w:r w:rsidRPr="00FA7A9C">
        <w:rPr>
          <w:rStyle w:val="60"/>
          <w:rFonts w:ascii="思源黑体 CN Regular" w:eastAsia="思源黑体 CN Regular" w:hAnsi="思源黑体 CN Regular" w:cstheme="minorBidi" w:hint="eastAsia"/>
          <w:b w:val="0"/>
          <w:bCs/>
          <w:sz w:val="32"/>
          <w:szCs w:val="32"/>
        </w:rPr>
        <w:t>以</w:t>
      </w:r>
      <w:r w:rsidRPr="00FA7A9C">
        <w:rPr>
          <w:rStyle w:val="60"/>
          <w:rFonts w:ascii="思源黑体 CN Regular" w:eastAsia="思源黑体 CN Regular" w:hAnsi="思源黑体 CN Regular" w:cstheme="minorBidi"/>
          <w:b w:val="0"/>
          <w:bCs/>
          <w:sz w:val="32"/>
          <w:szCs w:val="32"/>
        </w:rPr>
        <w:t>builtin方式编译</w:t>
      </w:r>
      <w:bookmarkEnd w:id="87"/>
    </w:p>
    <w:p w14:paraId="41547F69" w14:textId="7D26FE45" w:rsidR="006557C2" w:rsidRPr="00B560F6" w:rsidRDefault="0040110C" w:rsidP="00481BD6">
      <w:pPr>
        <w:pStyle w:val="Fibocomzh1"/>
        <w:numPr>
          <w:ilvl w:val="0"/>
          <w:numId w:val="8"/>
        </w:numPr>
        <w:rPr>
          <w:rFonts w:cs="Times New Roman"/>
        </w:rPr>
      </w:pPr>
      <w:r w:rsidRPr="00A40646">
        <w:t>kernel/drivers/net/usb/Makefile</w:t>
      </w:r>
      <w:r w:rsidRPr="00A40646">
        <w:rPr>
          <w:rFonts w:hint="eastAsia"/>
        </w:rPr>
        <w:t>中增加以下内容：</w:t>
      </w:r>
      <w:r w:rsidRPr="00A40646">
        <w:t xml:space="preserve"> </w:t>
      </w:r>
    </w:p>
    <w:p w14:paraId="74721DDA" w14:textId="1596BB73" w:rsidR="009A38C5" w:rsidRPr="0095429F" w:rsidRDefault="0040110C" w:rsidP="00FA7A9C">
      <w:pPr>
        <w:pStyle w:val="Fibocomzhf5"/>
      </w:pPr>
      <w:r w:rsidRPr="0095429F">
        <w:t xml:space="preserve">obj-y += GobiNet.o </w:t>
      </w:r>
    </w:p>
    <w:p w14:paraId="58F035F8" w14:textId="2AF6882E" w:rsidR="009A38C5" w:rsidRPr="0095429F" w:rsidRDefault="0040110C" w:rsidP="00FA7A9C">
      <w:pPr>
        <w:pStyle w:val="Fibocomzhf5"/>
      </w:pPr>
      <w:r w:rsidRPr="0095429F">
        <w:t>GobiNet-</w:t>
      </w:r>
      <w:r w:rsidR="001C3502" w:rsidRPr="0095429F">
        <w:t>objs: =</w:t>
      </w:r>
      <w:r w:rsidRPr="0095429F">
        <w:t xml:space="preserve"> GobiUSBNet.o QMIDevice.o QMI.o</w:t>
      </w:r>
    </w:p>
    <w:p w14:paraId="12535C04" w14:textId="77777777" w:rsidR="009A38C5" w:rsidRPr="0095429F" w:rsidRDefault="0040110C" w:rsidP="0017622F">
      <w:r w:rsidRPr="0095429F">
        <w:t>之后每次编译内核都会自动编译</w:t>
      </w:r>
      <w:r w:rsidRPr="0095429F">
        <w:t>NDIS</w:t>
      </w:r>
      <w:r w:rsidRPr="0095429F">
        <w:t>驱动。</w:t>
      </w:r>
      <w:r w:rsidRPr="0095429F">
        <w:t xml:space="preserve"> </w:t>
      </w:r>
    </w:p>
    <w:p w14:paraId="22FDAEAA" w14:textId="74EF9B41" w:rsidR="009A38C5" w:rsidRPr="00A40646" w:rsidRDefault="0040110C" w:rsidP="00FA7A9C">
      <w:pPr>
        <w:pStyle w:val="Fibocomzh1"/>
      </w:pPr>
      <w:r w:rsidRPr="00A40646">
        <w:rPr>
          <w:rFonts w:hint="eastAsia"/>
        </w:rPr>
        <w:t>修改如下路径下各</w:t>
      </w:r>
      <w:r w:rsidRPr="00A40646">
        <w:t>modules.builtin</w:t>
      </w:r>
      <w:r w:rsidRPr="00A40646">
        <w:rPr>
          <w:rFonts w:hint="eastAsia"/>
        </w:rPr>
        <w:t>文件：</w:t>
      </w:r>
    </w:p>
    <w:p w14:paraId="792285D9" w14:textId="77777777" w:rsidR="009A38C5" w:rsidRPr="0095429F" w:rsidRDefault="0040110C" w:rsidP="00FA7A9C">
      <w:pPr>
        <w:pStyle w:val="Fibocomzhf5"/>
        <w:rPr>
          <w:w w:val="120"/>
        </w:rPr>
      </w:pPr>
      <w:r w:rsidRPr="0095429F">
        <w:rPr>
          <w:w w:val="120"/>
        </w:rPr>
        <w:t xml:space="preserve">“kernel/modules.builtin                </w:t>
      </w:r>
    </w:p>
    <w:p w14:paraId="3C75CAB9" w14:textId="77777777" w:rsidR="009A38C5" w:rsidRPr="0095429F" w:rsidRDefault="0040110C" w:rsidP="00FA7A9C">
      <w:pPr>
        <w:pStyle w:val="Fibocomzhf5"/>
        <w:rPr>
          <w:w w:val="120"/>
        </w:rPr>
      </w:pPr>
      <w:r w:rsidRPr="0095429F">
        <w:rPr>
          <w:w w:val="120"/>
        </w:rPr>
        <w:lastRenderedPageBreak/>
        <w:t xml:space="preserve">kernel/drivers/modules.builtin        </w:t>
      </w:r>
    </w:p>
    <w:p w14:paraId="0DEEDC79" w14:textId="77777777" w:rsidR="009A38C5" w:rsidRPr="0095429F" w:rsidRDefault="0040110C" w:rsidP="00FA7A9C">
      <w:pPr>
        <w:pStyle w:val="Fibocomzhf5"/>
        <w:rPr>
          <w:w w:val="120"/>
        </w:rPr>
      </w:pPr>
      <w:r w:rsidRPr="0095429F">
        <w:rPr>
          <w:w w:val="120"/>
        </w:rPr>
        <w:t xml:space="preserve">kernel/drivers/net/modules.builtin    </w:t>
      </w:r>
    </w:p>
    <w:p w14:paraId="1F8CC974" w14:textId="77777777" w:rsidR="009A38C5" w:rsidRPr="0095429F" w:rsidRDefault="0040110C" w:rsidP="00FA7A9C">
      <w:pPr>
        <w:pStyle w:val="Fibocomzhf5"/>
        <w:rPr>
          <w:w w:val="120"/>
        </w:rPr>
      </w:pPr>
      <w:r w:rsidRPr="0095429F">
        <w:rPr>
          <w:w w:val="120"/>
        </w:rPr>
        <w:t>kernel/drivers/net/usb/modules.builtin”</w:t>
      </w:r>
    </w:p>
    <w:p w14:paraId="77192328" w14:textId="0ADFBD1C" w:rsidR="009A38C5" w:rsidRPr="0095429F" w:rsidRDefault="00EC1CD1" w:rsidP="0017622F">
      <w:r>
        <w:rPr>
          <w:rFonts w:hint="eastAsia"/>
        </w:rPr>
        <w:t>3</w:t>
      </w:r>
      <w:r>
        <w:t>.</w:t>
      </w:r>
      <w:r w:rsidR="0040110C" w:rsidRPr="0095429F">
        <w:t>在各文件中增加</w:t>
      </w:r>
      <w:r w:rsidR="0040110C" w:rsidRPr="0095429F">
        <w:t xml:space="preserve"> “kernel/drivers/net/usb/GobiNet.ko” </w:t>
      </w:r>
      <w:r w:rsidR="0040110C" w:rsidRPr="0095429F">
        <w:t>，如下图示</w:t>
      </w:r>
      <w:r w:rsidR="00B33B4D" w:rsidRPr="0095429F">
        <w:t>：</w:t>
      </w:r>
    </w:p>
    <w:p w14:paraId="05833802" w14:textId="705DAE3F" w:rsidR="00197FFB" w:rsidRDefault="00197FFB" w:rsidP="0017622F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06D86B0D" wp14:editId="700387EC">
            <wp:extent cx="4579200" cy="957600"/>
            <wp:effectExtent l="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122" w14:textId="5D6091D8" w:rsidR="00B560F6" w:rsidRPr="0095429F" w:rsidRDefault="00B560F6" w:rsidP="00B560F6">
      <w:pPr>
        <w:pStyle w:val="Fibocomzh5"/>
      </w:pPr>
      <w:r>
        <w:rPr>
          <w:rFonts w:hint="eastAsia"/>
        </w:rPr>
        <w:t>图</w:t>
      </w:r>
      <w:r w:rsidR="008F0F95">
        <w:t>16</w:t>
      </w:r>
      <w:r>
        <w:rPr>
          <w:rFonts w:hint="eastAsia"/>
        </w:rPr>
        <w:t>.</w:t>
      </w:r>
      <w:r>
        <w:t xml:space="preserve"> </w:t>
      </w:r>
      <w:r w:rsidRPr="0095429F">
        <w:t>增加 “kernel/drivers/net/usb/GobiNet.ko”</w:t>
      </w:r>
    </w:p>
    <w:p w14:paraId="66E11EAA" w14:textId="78208725" w:rsidR="00197FFB" w:rsidRPr="001667DD" w:rsidRDefault="00197FFB" w:rsidP="0017622F">
      <w:r w:rsidRPr="001667DD">
        <w:t>之后镜像启动后都会自动加载</w:t>
      </w:r>
      <w:r w:rsidRPr="001667DD">
        <w:t>NDIS</w:t>
      </w:r>
      <w:r w:rsidRPr="001667DD">
        <w:t>驱动。</w:t>
      </w:r>
    </w:p>
    <w:tbl>
      <w:tblPr>
        <w:tblStyle w:val="af9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"/>
        <w:gridCol w:w="741"/>
        <w:gridCol w:w="247"/>
        <w:gridCol w:w="8507"/>
      </w:tblGrid>
      <w:tr w:rsidR="00FA7A9C" w14:paraId="2B4EC9E1" w14:textId="77777777" w:rsidTr="00753878">
        <w:trPr>
          <w:trHeight w:val="1193"/>
        </w:trPr>
        <w:tc>
          <w:tcPr>
            <w:tcW w:w="247" w:type="dxa"/>
            <w:vAlign w:val="center"/>
          </w:tcPr>
          <w:p w14:paraId="279D82DF" w14:textId="77777777" w:rsidR="00FA7A9C" w:rsidRDefault="00FA7A9C" w:rsidP="00134E83">
            <w:pPr>
              <w:jc w:val="center"/>
            </w:pPr>
          </w:p>
        </w:tc>
        <w:tc>
          <w:tcPr>
            <w:tcW w:w="741" w:type="dxa"/>
            <w:vAlign w:val="center"/>
          </w:tcPr>
          <w:p w14:paraId="60B27482" w14:textId="77777777" w:rsidR="00FA7A9C" w:rsidRDefault="00FA7A9C" w:rsidP="00134E83">
            <w:pPr>
              <w:jc w:val="center"/>
            </w:pPr>
            <w:r w:rsidRPr="00D8305D">
              <w:rPr>
                <w:noProof/>
              </w:rPr>
              <w:drawing>
                <wp:inline distT="0" distB="0" distL="0" distR="0" wp14:anchorId="08A37BE8" wp14:editId="02D52B7B">
                  <wp:extent cx="288000" cy="288000"/>
                  <wp:effectExtent l="0" t="0" r="0" b="0"/>
                  <wp:docPr id="82" name="图片 82" descr="C:\Users\Administrator\Desktop\图层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图层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tcBorders>
              <w:right w:val="single" w:sz="4" w:space="0" w:color="DDDDDD"/>
            </w:tcBorders>
            <w:vAlign w:val="center"/>
          </w:tcPr>
          <w:p w14:paraId="392C94B7" w14:textId="77777777" w:rsidR="00FA7A9C" w:rsidRDefault="00FA7A9C" w:rsidP="00134E83">
            <w:pPr>
              <w:jc w:val="center"/>
            </w:pPr>
          </w:p>
        </w:tc>
        <w:tc>
          <w:tcPr>
            <w:tcW w:w="8507" w:type="dxa"/>
            <w:tcBorders>
              <w:left w:val="single" w:sz="4" w:space="0" w:color="DDDDDD"/>
            </w:tcBorders>
            <w:vAlign w:val="center"/>
          </w:tcPr>
          <w:p w14:paraId="7E52031F" w14:textId="635B91CC" w:rsidR="00FA7A9C" w:rsidRPr="00FA7A9C" w:rsidRDefault="00FA7A9C" w:rsidP="00134E83">
            <w:r w:rsidRPr="00FA7A9C">
              <w:rPr>
                <w:rFonts w:hint="eastAsia"/>
              </w:rPr>
              <w:t>此处增加</w:t>
            </w:r>
            <w:r w:rsidRPr="00FA7A9C">
              <w:rPr>
                <w:rFonts w:hint="eastAsia"/>
              </w:rPr>
              <w:t xml:space="preserve"> </w:t>
            </w:r>
            <w:r w:rsidRPr="00FA7A9C">
              <w:rPr>
                <w:rFonts w:hint="eastAsia"/>
              </w:rPr>
              <w:t>“</w:t>
            </w:r>
            <w:r w:rsidRPr="00FA7A9C">
              <w:rPr>
                <w:rFonts w:hint="eastAsia"/>
              </w:rPr>
              <w:t>kernel/drivers/net/usb/GobiNet.ko</w:t>
            </w:r>
            <w:r w:rsidRPr="00FA7A9C">
              <w:rPr>
                <w:rFonts w:hint="eastAsia"/>
              </w:rPr>
              <w:t>”，是提供一种说明，</w:t>
            </w:r>
            <w:r w:rsidRPr="00FA7A9C">
              <w:rPr>
                <w:rFonts w:hint="eastAsia"/>
              </w:rPr>
              <w:t>GobiNet</w:t>
            </w:r>
            <w:r w:rsidRPr="00FA7A9C">
              <w:rPr>
                <w:rFonts w:hint="eastAsia"/>
              </w:rPr>
              <w:t>已编译进内核，实际</w:t>
            </w:r>
            <w:r w:rsidRPr="00FA7A9C">
              <w:rPr>
                <w:rFonts w:hint="eastAsia"/>
              </w:rPr>
              <w:t>kernel/drivers/net/usb</w:t>
            </w:r>
            <w:r w:rsidRPr="00FA7A9C">
              <w:rPr>
                <w:rFonts w:hint="eastAsia"/>
              </w:rPr>
              <w:t>目录下并无</w:t>
            </w:r>
            <w:r w:rsidRPr="00FA7A9C">
              <w:rPr>
                <w:rFonts w:hint="eastAsia"/>
              </w:rPr>
              <w:t>GobiNet.ko</w:t>
            </w:r>
            <w:r w:rsidRPr="00FA7A9C">
              <w:rPr>
                <w:rFonts w:hint="eastAsia"/>
              </w:rPr>
              <w:t>文件。如果找不到</w:t>
            </w:r>
            <w:r w:rsidRPr="00FA7A9C">
              <w:rPr>
                <w:rFonts w:hint="eastAsia"/>
              </w:rPr>
              <w:t>modules.builtin</w:t>
            </w:r>
            <w:r w:rsidRPr="00FA7A9C">
              <w:rPr>
                <w:rFonts w:hint="eastAsia"/>
              </w:rPr>
              <w:t>文件，请忽略即可。不能修改其他目录下的</w:t>
            </w:r>
            <w:r w:rsidRPr="00FA7A9C">
              <w:rPr>
                <w:rFonts w:hint="eastAsia"/>
              </w:rPr>
              <w:t>modules.builtin</w:t>
            </w:r>
            <w:r w:rsidRPr="00FA7A9C">
              <w:rPr>
                <w:rFonts w:hint="eastAsia"/>
              </w:rPr>
              <w:t>文件。</w:t>
            </w:r>
          </w:p>
        </w:tc>
      </w:tr>
    </w:tbl>
    <w:p w14:paraId="7FEC0D24" w14:textId="0EB5CDE9" w:rsidR="00F078C5" w:rsidRPr="0017622F" w:rsidRDefault="00D2475E" w:rsidP="0017622F">
      <w:pPr>
        <w:pStyle w:val="3"/>
      </w:pPr>
      <w:bookmarkStart w:id="88" w:name="_Toc10253"/>
      <w:bookmarkStart w:id="89" w:name="_Toc515972993"/>
      <w:bookmarkStart w:id="90" w:name="_Toc395703440"/>
      <w:bookmarkStart w:id="91" w:name="_Toc86744458"/>
      <w:bookmarkEnd w:id="88"/>
      <w:bookmarkEnd w:id="89"/>
      <w:bookmarkEnd w:id="90"/>
      <w:r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以.</w:t>
      </w:r>
      <w:r w:rsidRPr="0017622F">
        <w:rPr>
          <w:rStyle w:val="60"/>
          <w:rFonts w:ascii="思源黑体 CN Regular" w:eastAsia="思源黑体 CN Regular" w:hAnsi="思源黑体 CN Regular" w:cs="Times New Roman"/>
          <w:b w:val="0"/>
          <w:bCs/>
          <w:sz w:val="32"/>
          <w:szCs w:val="32"/>
        </w:rPr>
        <w:t>ko</w:t>
      </w:r>
      <w:r w:rsidR="00495E75"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方式</w:t>
      </w:r>
      <w:r w:rsidRPr="0017622F">
        <w:rPr>
          <w:rStyle w:val="60"/>
          <w:rFonts w:ascii="思源黑体 CN Regular" w:eastAsia="思源黑体 CN Regular" w:hAnsi="思源黑体 CN Regular" w:cs="Times New Roman" w:hint="eastAsia"/>
          <w:b w:val="0"/>
          <w:bCs/>
          <w:sz w:val="32"/>
          <w:szCs w:val="32"/>
        </w:rPr>
        <w:t>编译</w:t>
      </w:r>
      <w:bookmarkEnd w:id="91"/>
    </w:p>
    <w:p w14:paraId="7F0CA658" w14:textId="6AE084C9" w:rsidR="0017622F" w:rsidRDefault="00F078C5" w:rsidP="0017622F">
      <w:r w:rsidRPr="0023707C">
        <w:t>kernel/drivers/net/usb/Makefile</w:t>
      </w:r>
      <w:r w:rsidRPr="0023707C">
        <w:t>中增加以下内容：</w:t>
      </w:r>
      <w:r w:rsidRPr="0023707C">
        <w:t xml:space="preserve"> </w:t>
      </w:r>
    </w:p>
    <w:p w14:paraId="57F422F4" w14:textId="0BB377EE" w:rsidR="00F078C5" w:rsidRPr="0095429F" w:rsidRDefault="00F078C5" w:rsidP="00FA7A9C">
      <w:pPr>
        <w:pStyle w:val="Fibocomzhf5"/>
      </w:pPr>
      <w:r w:rsidRPr="0095429F">
        <w:t>o</w:t>
      </w:r>
      <w:r w:rsidR="00292C04">
        <w:t>bj-</w:t>
      </w:r>
      <w:r w:rsidR="00292C04">
        <w:rPr>
          <w:rFonts w:hint="eastAsia"/>
        </w:rPr>
        <w:t>m</w:t>
      </w:r>
      <w:r w:rsidR="00292C04">
        <w:t xml:space="preserve"> </w:t>
      </w:r>
      <w:r w:rsidR="00292C04">
        <w:rPr>
          <w:rFonts w:hint="eastAsia"/>
        </w:rPr>
        <w:t>:</w:t>
      </w:r>
      <w:r w:rsidRPr="0095429F">
        <w:t xml:space="preserve">= GobiNet.o </w:t>
      </w:r>
    </w:p>
    <w:p w14:paraId="4BEDBFE9" w14:textId="00923E65" w:rsidR="00F078C5" w:rsidRPr="0095429F" w:rsidRDefault="00F078C5" w:rsidP="00FA7A9C">
      <w:pPr>
        <w:pStyle w:val="Fibocomzhf5"/>
      </w:pPr>
      <w:r w:rsidRPr="0095429F">
        <w:t>GobiNet-</w:t>
      </w:r>
      <w:r w:rsidR="00DD5E69">
        <w:t xml:space="preserve">objs </w:t>
      </w:r>
      <w:r w:rsidR="00DD5E69">
        <w:rPr>
          <w:rFonts w:hint="eastAsia"/>
        </w:rPr>
        <w:t>:</w:t>
      </w:r>
      <w:r w:rsidRPr="0095429F">
        <w:t>= GobiUSBNet.o QMIDevice.o QMI.o</w:t>
      </w:r>
    </w:p>
    <w:p w14:paraId="317F6F92" w14:textId="140E5990" w:rsidR="00F078C5" w:rsidRPr="00746569" w:rsidRDefault="00F078C5" w:rsidP="0017622F">
      <w:r w:rsidRPr="0095429F">
        <w:t>之后每次编译内核都会自动编译</w:t>
      </w:r>
      <w:r w:rsidRPr="0095429F">
        <w:t>NDIS</w:t>
      </w:r>
      <w:r w:rsidRPr="0095429F">
        <w:t>驱动。</w:t>
      </w:r>
    </w:p>
    <w:p w14:paraId="6D153762" w14:textId="42EA26E8" w:rsidR="004234CC" w:rsidRPr="0017622F" w:rsidRDefault="00D415D9" w:rsidP="0017622F">
      <w:pPr>
        <w:pStyle w:val="2"/>
      </w:pPr>
      <w:bookmarkStart w:id="92" w:name="_Toc86744459"/>
      <w:r w:rsidRPr="0017622F">
        <w:rPr>
          <w:rFonts w:hint="eastAsia"/>
        </w:rPr>
        <w:t>加载</w:t>
      </w:r>
      <w:r w:rsidR="00A108E7" w:rsidRPr="0017622F">
        <w:t>GobiNet驱动</w:t>
      </w:r>
      <w:bookmarkEnd w:id="92"/>
    </w:p>
    <w:p w14:paraId="309260E5" w14:textId="476D379E" w:rsidR="004234CC" w:rsidRPr="00A726B8" w:rsidRDefault="00B5526E" w:rsidP="00481BD6">
      <w:pPr>
        <w:pStyle w:val="Fibocomzh1"/>
        <w:numPr>
          <w:ilvl w:val="0"/>
          <w:numId w:val="9"/>
        </w:numPr>
      </w:pPr>
      <w:r>
        <w:rPr>
          <w:rFonts w:hint="eastAsia"/>
        </w:rPr>
        <w:t>若</w:t>
      </w:r>
      <w:r>
        <w:t>GobiNet</w:t>
      </w:r>
      <w:r>
        <w:rPr>
          <w:rFonts w:hint="eastAsia"/>
        </w:rPr>
        <w:t>驱动以</w:t>
      </w:r>
      <w:r>
        <w:rPr>
          <w:rFonts w:hint="eastAsia"/>
        </w:rPr>
        <w:t>.</w:t>
      </w:r>
      <w:r>
        <w:t>ko</w:t>
      </w:r>
      <w:r>
        <w:rPr>
          <w:rFonts w:hint="eastAsia"/>
        </w:rPr>
        <w:t>的方式编译，则</w:t>
      </w:r>
      <w:r w:rsidR="004234CC" w:rsidRPr="00A726B8">
        <w:t>GobiNet.ko</w:t>
      </w:r>
      <w:r w:rsidR="004234CC" w:rsidRPr="00A726B8">
        <w:rPr>
          <w:rFonts w:hint="eastAsia"/>
        </w:rPr>
        <w:t>作为模块加入到系统中。</w:t>
      </w:r>
    </w:p>
    <w:p w14:paraId="7A9BEDBB" w14:textId="2E072232" w:rsidR="004234CC" w:rsidRDefault="004234CC" w:rsidP="00FA7A9C">
      <w:pPr>
        <w:pStyle w:val="Fibocomzh1"/>
      </w:pPr>
      <w:r>
        <w:rPr>
          <w:rFonts w:hint="eastAsia"/>
        </w:rPr>
        <w:t>如果驱动未进行加载，请将</w:t>
      </w:r>
      <w:r w:rsidRPr="00A726B8">
        <w:t>GobiNet.ko</w:t>
      </w:r>
      <w:r>
        <w:rPr>
          <w:rFonts w:hint="eastAsia"/>
        </w:rPr>
        <w:t>复制到系统中，以下有两方法可以手动进行驱动加载：</w:t>
      </w:r>
    </w:p>
    <w:p w14:paraId="4AFC1625" w14:textId="56477A38" w:rsidR="004234CC" w:rsidRDefault="004234CC" w:rsidP="00277F73">
      <w:pPr>
        <w:pStyle w:val="Fibocomzh0"/>
        <w:numPr>
          <w:ilvl w:val="0"/>
          <w:numId w:val="24"/>
        </w:numPr>
        <w:ind w:firstLine="0"/>
      </w:pPr>
      <w:r>
        <w:rPr>
          <w:rFonts w:hint="eastAsia"/>
        </w:rPr>
        <w:t>使用</w:t>
      </w:r>
      <w:r>
        <w:rPr>
          <w:rFonts w:hint="eastAsia"/>
        </w:rPr>
        <w:t>insmod</w:t>
      </w:r>
      <w:r>
        <w:rPr>
          <w:rFonts w:hint="eastAsia"/>
        </w:rPr>
        <w:t>命令加载</w:t>
      </w:r>
      <w:r w:rsidRPr="00A726B8">
        <w:t>GobiNet</w:t>
      </w:r>
      <w:r>
        <w:rPr>
          <w:rFonts w:hint="eastAsia"/>
        </w:rPr>
        <w:t>驱动：</w:t>
      </w:r>
    </w:p>
    <w:p w14:paraId="43EA62FB" w14:textId="77777777" w:rsidR="004234CC" w:rsidRPr="00BA66B5" w:rsidRDefault="004234CC" w:rsidP="00277F73">
      <w:pPr>
        <w:pStyle w:val="Fibocomzhf5"/>
      </w:pPr>
      <w:r w:rsidRPr="00BA66B5">
        <w:t xml:space="preserve">sudo insmod GobiNet.ko </w:t>
      </w:r>
    </w:p>
    <w:p w14:paraId="11E41359" w14:textId="1174E917" w:rsidR="004234CC" w:rsidRDefault="004234CC" w:rsidP="00FA7A9C">
      <w:pPr>
        <w:pStyle w:val="Fibocomzh0"/>
        <w:ind w:left="420"/>
      </w:pPr>
      <w:r>
        <w:rPr>
          <w:rFonts w:hint="eastAsia"/>
        </w:rPr>
        <w:t>使用</w:t>
      </w:r>
      <w:r w:rsidRPr="00BA66B5">
        <w:t>modprobe</w:t>
      </w:r>
      <w:r>
        <w:rPr>
          <w:rFonts w:hint="eastAsia"/>
        </w:rPr>
        <w:t>命令加载</w:t>
      </w:r>
      <w:r w:rsidRPr="00A726B8">
        <w:t>GobiNet</w:t>
      </w:r>
      <w:r>
        <w:rPr>
          <w:rFonts w:hint="eastAsia"/>
        </w:rPr>
        <w:t>驱动：</w:t>
      </w:r>
    </w:p>
    <w:p w14:paraId="75C700D7" w14:textId="77777777" w:rsidR="004234CC" w:rsidRPr="00175A86" w:rsidRDefault="004234CC" w:rsidP="00277F73">
      <w:pPr>
        <w:pStyle w:val="Fibocomzhf5"/>
      </w:pPr>
      <w:r w:rsidRPr="00175A86">
        <w:t>cp -f GobiNet.ko /lib/modules/`uname -r`/kernel/drivers/net/usb/</w:t>
      </w:r>
    </w:p>
    <w:p w14:paraId="6E782B31" w14:textId="77777777" w:rsidR="004234CC" w:rsidRPr="00175A86" w:rsidRDefault="004234CC" w:rsidP="00FA7A9C">
      <w:pPr>
        <w:pStyle w:val="Fibocomzhf5"/>
        <w:ind w:firstLineChars="200" w:firstLine="420"/>
      </w:pPr>
      <w:r w:rsidRPr="00175A86">
        <w:lastRenderedPageBreak/>
        <w:t>modprobe GobiNet</w:t>
      </w:r>
    </w:p>
    <w:p w14:paraId="131DF702" w14:textId="543E45FD" w:rsidR="004234CC" w:rsidRPr="007A7696" w:rsidRDefault="004234CC" w:rsidP="00FA7A9C">
      <w:pPr>
        <w:pStyle w:val="Fibocomzh0"/>
        <w:ind w:left="420"/>
      </w:pPr>
      <w:r w:rsidRPr="007A7696">
        <w:rPr>
          <w:rFonts w:hint="eastAsia"/>
        </w:rPr>
        <w:t>使用</w:t>
      </w:r>
      <w:r w:rsidRPr="007A7696">
        <w:rPr>
          <w:rFonts w:hint="eastAsia"/>
        </w:rPr>
        <w:t>ifconfig</w:t>
      </w:r>
      <w:r w:rsidRPr="007A7696">
        <w:rPr>
          <w:rFonts w:hint="eastAsia"/>
        </w:rPr>
        <w:t>命令检查网卡信息，如果显示有“</w:t>
      </w:r>
      <w:r w:rsidRPr="007A7696">
        <w:rPr>
          <w:rFonts w:hint="eastAsia"/>
        </w:rPr>
        <w:t>usb0</w:t>
      </w:r>
      <w:r w:rsidRPr="007A7696">
        <w:rPr>
          <w:rFonts w:hint="eastAsia"/>
        </w:rPr>
        <w:t>”表示</w:t>
      </w:r>
      <w:r>
        <w:rPr>
          <w:rFonts w:hint="eastAsia"/>
        </w:rPr>
        <w:t>驱动加载成功，如下所示：</w:t>
      </w:r>
    </w:p>
    <w:p w14:paraId="7F99B31B" w14:textId="77777777" w:rsidR="004234CC" w:rsidRPr="008F4BD3" w:rsidRDefault="004234CC" w:rsidP="00277F73">
      <w:pPr>
        <w:pStyle w:val="Fibocomzhf5"/>
      </w:pPr>
      <w:r w:rsidRPr="008F4BD3">
        <w:t xml:space="preserve">usb0      Link encap:Ethernet  HWaddr 52:f4:dc:d6:ce:0a  </w:t>
      </w:r>
    </w:p>
    <w:p w14:paraId="46791988" w14:textId="77777777" w:rsidR="004234CC" w:rsidRPr="008F4BD3" w:rsidRDefault="004234CC" w:rsidP="00277F73">
      <w:pPr>
        <w:pStyle w:val="Fibocomzhf5"/>
      </w:pPr>
      <w:r w:rsidRPr="008F4BD3">
        <w:t xml:space="preserve">             inet6 addr: fe80::50f4:dcff:fed6:ce0a/64 Scope:Link</w:t>
      </w:r>
    </w:p>
    <w:p w14:paraId="2ED540A9" w14:textId="77777777" w:rsidR="004234CC" w:rsidRPr="008F4BD3" w:rsidRDefault="004234CC" w:rsidP="00277F73">
      <w:pPr>
        <w:pStyle w:val="Fibocomzhf5"/>
      </w:pPr>
      <w:r w:rsidRPr="008F4BD3">
        <w:t xml:space="preserve">             UP BROADCAST MULTICAST  MTU:1500  Metric:1</w:t>
      </w:r>
    </w:p>
    <w:p w14:paraId="461E6D75" w14:textId="77777777" w:rsidR="004234CC" w:rsidRPr="008F4BD3" w:rsidRDefault="004234CC" w:rsidP="00277F73">
      <w:pPr>
        <w:pStyle w:val="Fibocomzhf5"/>
      </w:pPr>
      <w:r w:rsidRPr="008F4BD3">
        <w:t xml:space="preserve">             RX packets:0 errors:0 dropped:0 overruns:0 frame:0</w:t>
      </w:r>
    </w:p>
    <w:p w14:paraId="185A0815" w14:textId="77777777" w:rsidR="004234CC" w:rsidRPr="008F4BD3" w:rsidRDefault="004234CC" w:rsidP="00277F73">
      <w:pPr>
        <w:pStyle w:val="Fibocomzhf5"/>
      </w:pPr>
      <w:r w:rsidRPr="008F4BD3">
        <w:t xml:space="preserve">             TX packets:0 errors:0 dropped:0 overruns:0 carrier:0</w:t>
      </w:r>
    </w:p>
    <w:p w14:paraId="50F4DAA8" w14:textId="77777777" w:rsidR="004234CC" w:rsidRPr="008F4BD3" w:rsidRDefault="004234CC" w:rsidP="00277F73">
      <w:pPr>
        <w:pStyle w:val="Fibocomzhf5"/>
      </w:pPr>
      <w:r w:rsidRPr="008F4BD3">
        <w:t xml:space="preserve">             collisions:0 txqueuelen:1000 </w:t>
      </w:r>
    </w:p>
    <w:p w14:paraId="5C752E61" w14:textId="389DB683" w:rsidR="004234CC" w:rsidRPr="008F4BD3" w:rsidRDefault="004234CC" w:rsidP="00277F73">
      <w:pPr>
        <w:pStyle w:val="Fibocomzhf5"/>
      </w:pPr>
      <w:r w:rsidRPr="008F4BD3">
        <w:t xml:space="preserve">             RX bytes:0 (0.0 B)  TX bytes:0 (0.0 B)</w:t>
      </w:r>
    </w:p>
    <w:p w14:paraId="3E3BC1E1" w14:textId="77777777" w:rsidR="00FA7A9C" w:rsidRPr="00FA7A9C" w:rsidRDefault="00FA7A9C" w:rsidP="0017622F"/>
    <w:tbl>
      <w:tblPr>
        <w:tblStyle w:val="af9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"/>
        <w:gridCol w:w="741"/>
        <w:gridCol w:w="247"/>
        <w:gridCol w:w="8507"/>
      </w:tblGrid>
      <w:tr w:rsidR="00FA7A9C" w14:paraId="0BF3E6F4" w14:textId="77777777" w:rsidTr="00753878">
        <w:trPr>
          <w:trHeight w:val="1193"/>
        </w:trPr>
        <w:tc>
          <w:tcPr>
            <w:tcW w:w="247" w:type="dxa"/>
            <w:vAlign w:val="center"/>
          </w:tcPr>
          <w:p w14:paraId="3BF1129C" w14:textId="77777777" w:rsidR="00FA7A9C" w:rsidRDefault="00FA7A9C" w:rsidP="00134E83">
            <w:pPr>
              <w:jc w:val="center"/>
            </w:pPr>
          </w:p>
        </w:tc>
        <w:tc>
          <w:tcPr>
            <w:tcW w:w="741" w:type="dxa"/>
            <w:vAlign w:val="center"/>
          </w:tcPr>
          <w:p w14:paraId="2A63CF27" w14:textId="77777777" w:rsidR="00FA7A9C" w:rsidRDefault="00FA7A9C" w:rsidP="00134E83">
            <w:pPr>
              <w:jc w:val="center"/>
            </w:pPr>
            <w:r w:rsidRPr="00D8305D">
              <w:rPr>
                <w:noProof/>
              </w:rPr>
              <w:drawing>
                <wp:inline distT="0" distB="0" distL="0" distR="0" wp14:anchorId="26EFE90C" wp14:editId="5CCC32FF">
                  <wp:extent cx="288000" cy="288000"/>
                  <wp:effectExtent l="0" t="0" r="0" b="0"/>
                  <wp:docPr id="83" name="图片 83" descr="C:\Users\Administrator\Desktop\图层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图层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tcBorders>
              <w:right w:val="single" w:sz="4" w:space="0" w:color="DDDDDD"/>
            </w:tcBorders>
            <w:vAlign w:val="center"/>
          </w:tcPr>
          <w:p w14:paraId="520ED4E6" w14:textId="77777777" w:rsidR="00FA7A9C" w:rsidRDefault="00FA7A9C" w:rsidP="00134E83">
            <w:pPr>
              <w:jc w:val="center"/>
            </w:pPr>
          </w:p>
        </w:tc>
        <w:tc>
          <w:tcPr>
            <w:tcW w:w="8507" w:type="dxa"/>
            <w:tcBorders>
              <w:left w:val="single" w:sz="4" w:space="0" w:color="DDDDDD"/>
            </w:tcBorders>
            <w:vAlign w:val="center"/>
          </w:tcPr>
          <w:p w14:paraId="1E0A4B35" w14:textId="6F11CF15" w:rsidR="00FA7A9C" w:rsidRPr="00FA7A9C" w:rsidRDefault="00FA7A9C" w:rsidP="00134E83">
            <w:r w:rsidRPr="00FA7A9C">
              <w:rPr>
                <w:rFonts w:hint="eastAsia"/>
              </w:rPr>
              <w:t>不同的</w:t>
            </w:r>
            <w:r w:rsidRPr="00FA7A9C">
              <w:rPr>
                <w:rFonts w:hint="eastAsia"/>
              </w:rPr>
              <w:t>Linux</w:t>
            </w:r>
            <w:r w:rsidRPr="00FA7A9C">
              <w:rPr>
                <w:rFonts w:hint="eastAsia"/>
              </w:rPr>
              <w:t>版本可能会显示不同的名称（有可能不是</w:t>
            </w:r>
            <w:r w:rsidRPr="00FA7A9C">
              <w:rPr>
                <w:rFonts w:hint="eastAsia"/>
              </w:rPr>
              <w:t>usb0</w:t>
            </w:r>
            <w:r w:rsidRPr="00FA7A9C">
              <w:rPr>
                <w:rFonts w:hint="eastAsia"/>
              </w:rPr>
              <w:t>）。</w:t>
            </w:r>
          </w:p>
        </w:tc>
      </w:tr>
    </w:tbl>
    <w:p w14:paraId="1D7E517F" w14:textId="45DC8F9E" w:rsidR="00251EDC" w:rsidRPr="0017622F" w:rsidRDefault="00251EDC" w:rsidP="0017622F">
      <w:pPr>
        <w:pStyle w:val="2"/>
      </w:pPr>
      <w:bookmarkStart w:id="93" w:name="_Toc86744460"/>
      <w:r w:rsidRPr="0017622F">
        <w:t>GobiNet驱动</w:t>
      </w:r>
      <w:r w:rsidRPr="0017622F">
        <w:rPr>
          <w:rFonts w:hint="eastAsia"/>
        </w:rPr>
        <w:t>log打印部分说明</w:t>
      </w:r>
      <w:bookmarkEnd w:id="93"/>
    </w:p>
    <w:p w14:paraId="4D1523A1" w14:textId="77777777" w:rsidR="00CF4A21" w:rsidRPr="00CF4A21" w:rsidRDefault="00CF4A21" w:rsidP="00FA7A9C">
      <w:r w:rsidRPr="00CF4A21">
        <w:rPr>
          <w:rFonts w:hint="eastAsia"/>
        </w:rPr>
        <w:t>当前</w:t>
      </w:r>
      <w:r w:rsidRPr="00CF4A21">
        <w:t>GobiNet</w:t>
      </w:r>
      <w:r w:rsidRPr="00CF4A21">
        <w:rPr>
          <w:rFonts w:hint="eastAsia"/>
        </w:rPr>
        <w:t>驱动代码中，针对不同场景下的</w:t>
      </w:r>
      <w:r w:rsidRPr="00CF4A21">
        <w:rPr>
          <w:rFonts w:hint="eastAsia"/>
        </w:rPr>
        <w:t>log</w:t>
      </w:r>
      <w:r w:rsidRPr="00CF4A21">
        <w:rPr>
          <w:rFonts w:hint="eastAsia"/>
        </w:rPr>
        <w:t>打印设置了不同的打印级别，如</w:t>
      </w:r>
      <w:r w:rsidRPr="00CF4A21">
        <w:rPr>
          <w:rFonts w:hint="eastAsia"/>
        </w:rPr>
        <w:t>Q</w:t>
      </w:r>
      <w:r w:rsidRPr="00CF4A21">
        <w:t>MI.h</w:t>
      </w:r>
      <w:r w:rsidRPr="00CF4A21">
        <w:rPr>
          <w:rFonts w:hint="eastAsia"/>
        </w:rPr>
        <w:t>文件中所示，</w:t>
      </w:r>
    </w:p>
    <w:p w14:paraId="6ABCC139" w14:textId="19E83447" w:rsidR="0017622F" w:rsidRDefault="00CF4A21" w:rsidP="00FA7A9C">
      <w:r w:rsidRPr="00CF4A21">
        <w:rPr>
          <w:rFonts w:hint="eastAsia"/>
        </w:rPr>
        <w:t>打印级别范围为</w:t>
      </w:r>
      <w:r w:rsidRPr="00CF4A21">
        <w:rPr>
          <w:rFonts w:hint="eastAsia"/>
        </w:rPr>
        <w:t>1</w:t>
      </w:r>
      <w:r w:rsidRPr="00CF4A21">
        <w:t xml:space="preserve"> </w:t>
      </w:r>
      <w:r w:rsidRPr="00CF4A21">
        <w:rPr>
          <w:rFonts w:hint="eastAsia"/>
        </w:rPr>
        <w:t>~</w:t>
      </w:r>
      <w:r w:rsidR="009D6F58">
        <w:t xml:space="preserve"> 3</w:t>
      </w:r>
      <w:r w:rsidRPr="00CF4A21">
        <w:rPr>
          <w:rFonts w:hint="eastAsia"/>
        </w:rPr>
        <w:t>。以</w:t>
      </w:r>
      <w:r w:rsidR="009D6F58">
        <w:rPr>
          <w:rFonts w:hint="eastAsia"/>
        </w:rPr>
        <w:t>fibo</w:t>
      </w:r>
      <w:r w:rsidR="009D6F58">
        <w:t>_</w:t>
      </w:r>
      <w:r w:rsidRPr="00CF4A21">
        <w:rPr>
          <w:rFonts w:hint="eastAsia"/>
        </w:rPr>
        <w:t>debug</w:t>
      </w:r>
      <w:r w:rsidRPr="00CF4A21">
        <w:rPr>
          <w:rFonts w:hint="eastAsia"/>
        </w:rPr>
        <w:t>参数值作为判断标准，只有小于或者等于</w:t>
      </w:r>
      <w:r w:rsidR="009D6F58">
        <w:rPr>
          <w:rFonts w:hint="eastAsia"/>
        </w:rPr>
        <w:t>f</w:t>
      </w:r>
      <w:r w:rsidR="009D6F58">
        <w:t>ibo_</w:t>
      </w:r>
      <w:r w:rsidRPr="00CF4A21">
        <w:rPr>
          <w:rFonts w:hint="eastAsia"/>
        </w:rPr>
        <w:t>debug</w:t>
      </w:r>
      <w:r w:rsidRPr="00CF4A21">
        <w:rPr>
          <w:rFonts w:hint="eastAsia"/>
        </w:rPr>
        <w:t>值的</w:t>
      </w:r>
      <w:r w:rsidRPr="00CF4A21">
        <w:rPr>
          <w:rFonts w:hint="eastAsia"/>
        </w:rPr>
        <w:t>log</w:t>
      </w:r>
      <w:r w:rsidRPr="00CF4A21">
        <w:rPr>
          <w:rFonts w:hint="eastAsia"/>
        </w:rPr>
        <w:t>打印会随驱动打印出来。</w:t>
      </w:r>
    </w:p>
    <w:p w14:paraId="07CF0920" w14:textId="1021E056" w:rsidR="00BF0E5F" w:rsidRPr="0017622F" w:rsidRDefault="009D6F58" w:rsidP="00E979EE">
      <w:pPr>
        <w:pStyle w:val="Fibocomzh3"/>
        <w:spacing w:line="240" w:lineRule="auto"/>
      </w:pPr>
      <w:r>
        <w:lastRenderedPageBreak/>
        <w:drawing>
          <wp:inline distT="0" distB="0" distL="0" distR="0" wp14:anchorId="7EA7F7B0" wp14:editId="60C56CF1">
            <wp:extent cx="5310000" cy="2988000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F9D" w14:textId="421FA382" w:rsidR="00B560F6" w:rsidRDefault="00B560F6" w:rsidP="00B560F6">
      <w:pPr>
        <w:pStyle w:val="Fibocomzh5"/>
      </w:pPr>
      <w:r>
        <w:rPr>
          <w:rFonts w:hint="eastAsia"/>
        </w:rPr>
        <w:t>图</w:t>
      </w:r>
      <w:r w:rsidR="008F0F95">
        <w:t>17</w:t>
      </w:r>
      <w:r>
        <w:t xml:space="preserve">. </w:t>
      </w:r>
      <w:r w:rsidRPr="00CF4A21">
        <w:rPr>
          <w:rFonts w:hint="eastAsia"/>
        </w:rPr>
        <w:t>log打印</w:t>
      </w:r>
      <w:r>
        <w:rPr>
          <w:rFonts w:hint="eastAsia"/>
        </w:rPr>
        <w:t>设置</w:t>
      </w:r>
    </w:p>
    <w:p w14:paraId="0B99D06D" w14:textId="3332B233" w:rsidR="0017622F" w:rsidRPr="0017622F" w:rsidRDefault="001B58A2" w:rsidP="00B560F6">
      <w:r>
        <w:rPr>
          <w:rFonts w:hint="eastAsia"/>
        </w:rPr>
        <w:t>在</w:t>
      </w:r>
      <w:r w:rsidRPr="000B5ED9">
        <w:t>Gobi</w:t>
      </w:r>
      <w:r>
        <w:t>USB</w:t>
      </w:r>
      <w:r w:rsidRPr="000B5ED9">
        <w:t>Net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文件中，</w:t>
      </w:r>
      <w:r w:rsidR="009D6F58">
        <w:rPr>
          <w:rFonts w:hint="eastAsia"/>
        </w:rPr>
        <w:t>f</w:t>
      </w:r>
      <w:r w:rsidR="009D6F58">
        <w:t>ibo_</w:t>
      </w:r>
      <w:r>
        <w:rPr>
          <w:rFonts w:hint="eastAsia"/>
        </w:rPr>
        <w:t>debug</w:t>
      </w:r>
      <w:r>
        <w:rPr>
          <w:rFonts w:hint="eastAsia"/>
        </w:rPr>
        <w:t>是作为模块参数，并默认初始化为</w:t>
      </w:r>
      <w:r>
        <w:rPr>
          <w:rFonts w:hint="eastAsia"/>
        </w:rPr>
        <w:t>G_</w:t>
      </w:r>
      <w:r w:rsidR="009D6F58">
        <w:t>LOG_ERR</w:t>
      </w:r>
      <w:r>
        <w:rPr>
          <w:rFonts w:hint="eastAsia"/>
        </w:rPr>
        <w:t>，即默认在驱动加载时</w:t>
      </w:r>
      <w:r w:rsidRPr="00FC723C">
        <w:t>G_ERR</w:t>
      </w:r>
      <w:r>
        <w:rPr>
          <w:rFonts w:hint="eastAsia"/>
        </w:rPr>
        <w:t>及相关</w:t>
      </w:r>
      <w:r>
        <w:rPr>
          <w:rFonts w:hint="eastAsia"/>
        </w:rPr>
        <w:t>log</w:t>
      </w:r>
      <w:r>
        <w:rPr>
          <w:rFonts w:hint="eastAsia"/>
        </w:rPr>
        <w:t>会打印出来。</w:t>
      </w:r>
    </w:p>
    <w:p w14:paraId="2838A957" w14:textId="212AA44C" w:rsidR="00B560F6" w:rsidRDefault="00B560F6" w:rsidP="00CB2D07">
      <w:pPr>
        <w:pStyle w:val="Fibocomzhf5"/>
      </w:pPr>
      <w:r>
        <w:t>i</w:t>
      </w:r>
      <w:r>
        <w:rPr>
          <w:rFonts w:hint="eastAsia"/>
        </w:rPr>
        <w:t>nt</w:t>
      </w:r>
      <w:r>
        <w:t xml:space="preserve"> </w:t>
      </w:r>
      <w:r w:rsidR="001A6CD8">
        <w:t>fibo_</w:t>
      </w:r>
      <w:r w:rsidR="009D6F58">
        <w:t>debug = G_LOG_ERR</w:t>
      </w:r>
      <w:r>
        <w:t>;</w:t>
      </w:r>
    </w:p>
    <w:p w14:paraId="39F1ADA1" w14:textId="25D30C8A" w:rsidR="00D3249A" w:rsidRDefault="009D6F58" w:rsidP="00D3249A">
      <w:pPr>
        <w:pStyle w:val="Fibocomzhf5"/>
      </w:pPr>
      <w:r>
        <w:t xml:space="preserve">module_param( </w:t>
      </w:r>
      <w:r w:rsidR="00D3249A">
        <w:t>fibo_debug, int, S_IRUGO | S_IWUSR );</w:t>
      </w:r>
    </w:p>
    <w:p w14:paraId="079EC29F" w14:textId="77777777" w:rsidR="00D3249A" w:rsidRDefault="00D3249A" w:rsidP="00D3249A">
      <w:pPr>
        <w:pStyle w:val="Fibocomzhf5"/>
      </w:pPr>
      <w:r>
        <w:t>MODULE_PARM_DESC( fibo_debug, "Debuging enabled or not" );</w:t>
      </w:r>
    </w:p>
    <w:p w14:paraId="4512C28C" w14:textId="03DB5E35" w:rsidR="00D35758" w:rsidRDefault="00D35758" w:rsidP="0017622F">
      <w:r>
        <w:rPr>
          <w:rFonts w:hint="eastAsia"/>
        </w:rPr>
        <w:t>在驱动调试过程中，如果需要某一场景下的</w:t>
      </w:r>
      <w:r>
        <w:rPr>
          <w:rFonts w:hint="eastAsia"/>
        </w:rPr>
        <w:t>log</w:t>
      </w:r>
      <w:r>
        <w:rPr>
          <w:rFonts w:hint="eastAsia"/>
        </w:rPr>
        <w:t>，而其又不是默认能打出的情况下，可以发命令动态设置</w:t>
      </w:r>
      <w:r>
        <w:rPr>
          <w:rFonts w:hint="eastAsia"/>
        </w:rPr>
        <w:t>debug</w:t>
      </w:r>
      <w:r>
        <w:rPr>
          <w:rFonts w:hint="eastAsia"/>
        </w:rPr>
        <w:t>参数进行处理：</w:t>
      </w:r>
    </w:p>
    <w:p w14:paraId="47AC8E0F" w14:textId="77777777" w:rsidR="003E6808" w:rsidRDefault="00D35758" w:rsidP="0017622F">
      <w:r w:rsidRPr="000D7858">
        <w:rPr>
          <w:rFonts w:hint="eastAsia"/>
        </w:rPr>
        <w:t>关闭</w:t>
      </w:r>
      <w:r w:rsidRPr="000D7858">
        <w:rPr>
          <w:rFonts w:hint="eastAsia"/>
        </w:rPr>
        <w:t>log</w:t>
      </w:r>
      <w:r w:rsidRPr="000D7858">
        <w:rPr>
          <w:rFonts w:hint="eastAsia"/>
        </w:rPr>
        <w:t>打印：</w:t>
      </w:r>
    </w:p>
    <w:p w14:paraId="7BBE4268" w14:textId="09F2EE4C" w:rsidR="00D35758" w:rsidRPr="000D7858" w:rsidRDefault="00750525" w:rsidP="003E6808">
      <w:pPr>
        <w:pStyle w:val="Fibocomzhf5"/>
      </w:pPr>
      <w:r>
        <w:rPr>
          <w:rFonts w:hint="eastAsia"/>
        </w:rPr>
        <w:t>echo</w:t>
      </w:r>
      <w:r w:rsidR="00D35758" w:rsidRPr="000D7858">
        <w:rPr>
          <w:rFonts w:hint="eastAsia"/>
        </w:rPr>
        <w:t xml:space="preserve"> 0 &gt; /sys/module/GobiNet/parameters/</w:t>
      </w:r>
      <w:r w:rsidR="00B4312A">
        <w:t>fibo_</w:t>
      </w:r>
      <w:r w:rsidR="00D35758" w:rsidRPr="000D7858">
        <w:rPr>
          <w:rFonts w:hint="eastAsia"/>
        </w:rPr>
        <w:t>debug</w:t>
      </w:r>
    </w:p>
    <w:p w14:paraId="599875C6" w14:textId="77777777" w:rsidR="003E6808" w:rsidRDefault="00D35758" w:rsidP="0017622F">
      <w:r>
        <w:rPr>
          <w:rFonts w:hint="eastAsia"/>
        </w:rPr>
        <w:t>动态设置</w:t>
      </w:r>
      <w:r w:rsidRPr="000D7858">
        <w:rPr>
          <w:rFonts w:hint="eastAsia"/>
        </w:rPr>
        <w:t>log</w:t>
      </w:r>
      <w:r w:rsidRPr="000D7858">
        <w:rPr>
          <w:rFonts w:hint="eastAsia"/>
        </w:rPr>
        <w:t>打印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范围为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="009D6F58">
        <w:t>3</w:t>
      </w:r>
      <w:r>
        <w:rPr>
          <w:rFonts w:hint="eastAsia"/>
        </w:rPr>
        <w:t>）</w:t>
      </w:r>
      <w:r w:rsidRPr="000D7858">
        <w:rPr>
          <w:rFonts w:hint="eastAsia"/>
        </w:rPr>
        <w:t>：</w:t>
      </w:r>
    </w:p>
    <w:p w14:paraId="03AA5E36" w14:textId="54AF067B" w:rsidR="00D35758" w:rsidRPr="00914A65" w:rsidRDefault="00750525" w:rsidP="003E6808">
      <w:pPr>
        <w:pStyle w:val="Fibocomzhf5"/>
      </w:pPr>
      <w:r>
        <w:rPr>
          <w:rFonts w:hint="eastAsia"/>
        </w:rPr>
        <w:t>e</w:t>
      </w:r>
      <w:r>
        <w:t>cho</w:t>
      </w:r>
      <w:r w:rsidR="00D35758">
        <w:rPr>
          <w:rFonts w:hint="eastAsia"/>
        </w:rPr>
        <w:t xml:space="preserve"> n</w:t>
      </w:r>
      <w:r w:rsidR="00D35758" w:rsidRPr="000D7858">
        <w:rPr>
          <w:rFonts w:hint="eastAsia"/>
        </w:rPr>
        <w:t xml:space="preserve"> &gt; /sys/module/GobiNet/parameters/</w:t>
      </w:r>
      <w:r w:rsidR="00B4312A">
        <w:t>fibo_</w:t>
      </w:r>
      <w:r w:rsidR="00D35758" w:rsidRPr="000D7858">
        <w:rPr>
          <w:rFonts w:hint="eastAsia"/>
        </w:rPr>
        <w:t>debug</w:t>
      </w:r>
    </w:p>
    <w:p w14:paraId="22D8181E" w14:textId="77777777" w:rsidR="00342DDE" w:rsidRPr="00596546" w:rsidRDefault="00342DDE" w:rsidP="00342DDE">
      <w:pPr>
        <w:sectPr w:rsidR="00342DDE" w:rsidRPr="00596546" w:rsidSect="0022084E">
          <w:headerReference w:type="default" r:id="rId40"/>
          <w:footerReference w:type="default" r:id="rId41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  <w:bookmarkStart w:id="94" w:name="_Toc395703443"/>
      <w:bookmarkStart w:id="95" w:name="_Toc515972994"/>
      <w:bookmarkStart w:id="96" w:name="_Toc20294"/>
      <w:bookmarkStart w:id="97" w:name="_Toc19113246"/>
    </w:p>
    <w:p w14:paraId="02192C5C" w14:textId="1A8ADC5C" w:rsidR="009A38C5" w:rsidRPr="0017622F" w:rsidRDefault="007619B6" w:rsidP="007619B6">
      <w:pPr>
        <w:pStyle w:val="1"/>
      </w:pPr>
      <w:bookmarkStart w:id="98" w:name="_Toc43645335"/>
      <w:bookmarkStart w:id="99" w:name="_Toc86744461"/>
      <w:bookmarkEnd w:id="94"/>
      <w:bookmarkEnd w:id="95"/>
      <w:bookmarkEnd w:id="96"/>
      <w:bookmarkEnd w:id="97"/>
      <w:r w:rsidRPr="007619B6">
        <w:lastRenderedPageBreak/>
        <w:t>Fibocom</w:t>
      </w:r>
      <w:r w:rsidR="0040110C" w:rsidRPr="0017622F">
        <w:t>模块设备加载检测</w:t>
      </w:r>
      <w:bookmarkEnd w:id="98"/>
      <w:bookmarkEnd w:id="99"/>
    </w:p>
    <w:p w14:paraId="6527D3CB" w14:textId="2FCC4B78" w:rsidR="00342DDE" w:rsidRDefault="00FA7A9C" w:rsidP="00342DDE">
      <w:r w:rsidRPr="006A5485">
        <w:rPr>
          <w:rFonts w:ascii="思源黑体 CN Regular" w:eastAsia="思源黑体 CN Regular" w:hAnsi="思源黑体 CN Light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77F6FC" wp14:editId="544B0A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8451" cy="0"/>
                <wp:effectExtent l="0" t="0" r="2222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DC765" id="直接连接符 84" o:spid="_x0000_s1026" style="position:absolute;left:0;text-align:lef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" strokecolor="#d8d8d8 [2732]" strokeweight="1pt">
                <v:stroke dashstyle="1 1"/>
              </v:line>
            </w:pict>
          </mc:Fallback>
        </mc:AlternateContent>
      </w:r>
      <w:r w:rsidR="0040110C" w:rsidRPr="0095429F">
        <w:t>嵌入式</w:t>
      </w:r>
      <w:r w:rsidR="0040110C" w:rsidRPr="0095429F">
        <w:t>Linux Host</w:t>
      </w:r>
      <w:r w:rsidR="0040110C" w:rsidRPr="0095429F">
        <w:t>系统镜像编译完成后，升级到开发板中，使用</w:t>
      </w:r>
      <w:r w:rsidR="0040110C" w:rsidRPr="0095429F">
        <w:t>“ls /dev/ttyUSB*”</w:t>
      </w:r>
      <w:r w:rsidR="0040110C" w:rsidRPr="0095429F">
        <w:t>命令查看模块端口信息，若设备正常挂载，将会有如下内容返回：</w:t>
      </w:r>
    </w:p>
    <w:p w14:paraId="5395EF17" w14:textId="7C7DED61" w:rsidR="00B560F6" w:rsidRDefault="0017622F" w:rsidP="00B560F6">
      <w:pPr>
        <w:pStyle w:val="Fibocomzh3"/>
      </w:pPr>
      <w:r w:rsidRPr="0095429F">
        <w:drawing>
          <wp:inline distT="0" distB="0" distL="0" distR="0" wp14:anchorId="2CDDB9E8" wp14:editId="5131C15D">
            <wp:extent cx="4579200" cy="1094400"/>
            <wp:effectExtent l="0" t="0" r="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A6A" w14:textId="18597A8B" w:rsidR="00B560F6" w:rsidRPr="00B560F6" w:rsidRDefault="00B560F6" w:rsidP="00B560F6">
      <w:pPr>
        <w:pStyle w:val="Fibocomzh5"/>
        <w:sectPr w:rsidR="00B560F6" w:rsidRPr="00B560F6" w:rsidSect="0022084E">
          <w:headerReference w:type="default" r:id="rId43"/>
          <w:footerReference w:type="default" r:id="rId44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  <w:r>
        <w:rPr>
          <w:rFonts w:hint="eastAsia"/>
        </w:rPr>
        <w:t>图</w:t>
      </w:r>
      <w:r w:rsidR="008F0F95">
        <w:t>18</w:t>
      </w:r>
      <w:r>
        <w:t xml:space="preserve">. </w:t>
      </w:r>
      <w:r w:rsidRPr="0095429F">
        <w:t>查看模块端口信</w:t>
      </w:r>
      <w:r>
        <w:rPr>
          <w:rFonts w:hint="eastAsia"/>
        </w:rPr>
        <w:t>息</w:t>
      </w:r>
    </w:p>
    <w:p w14:paraId="74B73558" w14:textId="7E55C859" w:rsidR="00A30485" w:rsidRPr="001667DD" w:rsidRDefault="007619B6" w:rsidP="007619B6">
      <w:pPr>
        <w:pStyle w:val="1"/>
      </w:pPr>
      <w:bookmarkStart w:id="100" w:name="_FIBOCOM模块拨号"/>
      <w:bookmarkStart w:id="101" w:name="_Toc43645336"/>
      <w:bookmarkStart w:id="102" w:name="_Toc86744462"/>
      <w:bookmarkEnd w:id="100"/>
      <w:r w:rsidRPr="007619B6">
        <w:lastRenderedPageBreak/>
        <w:t>Fibocom</w:t>
      </w:r>
      <w:r w:rsidR="0040110C" w:rsidRPr="001667DD">
        <w:t>模块拨号</w:t>
      </w:r>
      <w:bookmarkEnd w:id="101"/>
      <w:bookmarkEnd w:id="102"/>
    </w:p>
    <w:p w14:paraId="6BD238BC" w14:textId="39D90E5B" w:rsidR="00A30485" w:rsidRPr="0017622F" w:rsidRDefault="00153FDF" w:rsidP="0017622F">
      <w:pPr>
        <w:pStyle w:val="2"/>
      </w:pPr>
      <w:bookmarkStart w:id="103" w:name="_Toc4079675"/>
      <w:bookmarkStart w:id="104" w:name="_Toc25053013"/>
      <w:bookmarkStart w:id="105" w:name="_Toc25575463"/>
      <w:bookmarkStart w:id="106" w:name="_Toc42244854"/>
      <w:bookmarkStart w:id="107" w:name="_Toc43645337"/>
      <w:bookmarkStart w:id="108" w:name="_Toc86744463"/>
      <w:r>
        <w:t>RmNet</w:t>
      </w:r>
      <w:r w:rsidR="00A30485" w:rsidRPr="0017622F">
        <w:t>拨号参考流程图</w:t>
      </w:r>
      <w:bookmarkEnd w:id="103"/>
      <w:bookmarkEnd w:id="104"/>
      <w:bookmarkEnd w:id="105"/>
      <w:bookmarkEnd w:id="106"/>
      <w:bookmarkEnd w:id="107"/>
      <w:r w:rsidR="00FA7A9C" w:rsidRPr="006A5485">
        <w:rPr>
          <w:rFonts w:hAnsi="思源黑体 CN Light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176A66" wp14:editId="1A5983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8451" cy="0"/>
                <wp:effectExtent l="0" t="0" r="22225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F3AE9" id="直接连接符 85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" strokecolor="#d8d8d8 [2732]" strokeweight="1pt">
                <v:stroke dashstyle="1 1"/>
              </v:line>
            </w:pict>
          </mc:Fallback>
        </mc:AlternateContent>
      </w:r>
      <w:bookmarkEnd w:id="108"/>
    </w:p>
    <w:p w14:paraId="7AD7883E" w14:textId="3B4B5D6E" w:rsidR="00A30485" w:rsidRPr="0095429F" w:rsidRDefault="00855974" w:rsidP="00A30485">
      <w:pPr>
        <w:rPr>
          <w:rFonts w:eastAsiaTheme="minorEastAsia"/>
        </w:rPr>
      </w:pPr>
      <w:bookmarkStart w:id="109" w:name="OLE_LINK1"/>
      <w:bookmarkStart w:id="110" w:name="OLE_LINK2"/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32640" behindDoc="1" locked="0" layoutInCell="1" allowOverlap="1" wp14:anchorId="1F7684D0" wp14:editId="537C23A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1533525" cy="295275"/>
                <wp:effectExtent l="0" t="0" r="28575" b="28575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2424D88" w14:textId="77777777" w:rsidR="00A30485" w:rsidRPr="001667DD" w:rsidRDefault="00A30485" w:rsidP="00855974">
                            <w:pPr>
                              <w:spacing w:before="0" w:after="0" w:line="24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67D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模块开机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684D0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7" type="#_x0000_t202" style="position:absolute;margin-left:0;margin-top:19.4pt;width:120.75pt;height:23.25pt;z-index:-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">
                <v:textbox>
                  <w:txbxContent>
                    <w:p w14:paraId="42424D88" w14:textId="77777777" w:rsidR="00A30485" w:rsidRPr="001667DD" w:rsidRDefault="00A30485" w:rsidP="00855974">
                      <w:pPr>
                        <w:spacing w:before="0" w:after="0" w:line="24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667DD">
                        <w:rPr>
                          <w:rFonts w:hint="eastAsia"/>
                          <w:sz w:val="18"/>
                          <w:szCs w:val="18"/>
                        </w:rPr>
                        <w:t>模块开机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80A"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352B23B6" wp14:editId="6F00450D">
                <wp:simplePos x="0" y="0"/>
                <wp:positionH relativeFrom="margin">
                  <wp:align>right</wp:align>
                </wp:positionH>
                <wp:positionV relativeFrom="paragraph">
                  <wp:posOffset>174128</wp:posOffset>
                </wp:positionV>
                <wp:extent cx="4335145" cy="453224"/>
                <wp:effectExtent l="0" t="0" r="8255" b="444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145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F7371C" w14:textId="77777777" w:rsidR="00A30485" w:rsidRPr="00EE45E3" w:rsidRDefault="00A30485" w:rsidP="00855974">
                            <w:pPr>
                              <w:spacing w:before="0" w:after="0" w:line="240" w:lineRule="exact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模块开机：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模块的供电稳定后，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mini PCIe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模块上电后开机。</w:t>
                            </w:r>
                          </w:p>
                          <w:p w14:paraId="3E09D6D5" w14:textId="373B2B8E" w:rsidR="00A30485" w:rsidRPr="00EE45E3" w:rsidRDefault="00A30485" w:rsidP="00855974">
                            <w:pPr>
                              <w:spacing w:before="0" w:after="0" w:line="240" w:lineRule="exact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模块关机：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mini PCIe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断电。推荐断电和再次上电间隔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12</w:t>
                            </w:r>
                            <w:r w:rsidRPr="00EE45E3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秒以上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23B6" id="_x0000_s1028" type="#_x0000_t202" style="position:absolute;margin-left:290.15pt;margin-top:13.7pt;width:341.35pt;height:35.7pt;z-index:-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" stroked="f">
                <v:textbox>
                  <w:txbxContent>
                    <w:p w14:paraId="03F7371C" w14:textId="77777777" w:rsidR="00A30485" w:rsidRPr="00EE45E3" w:rsidRDefault="00A30485" w:rsidP="00855974">
                      <w:pPr>
                        <w:spacing w:before="0" w:after="0" w:line="240" w:lineRule="exact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模块开机：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 xml:space="preserve"> 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模块的供电稳定后，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mini PCIe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模块上电后开机。</w:t>
                      </w:r>
                    </w:p>
                    <w:p w14:paraId="3E09D6D5" w14:textId="373B2B8E" w:rsidR="00A30485" w:rsidRPr="00EE45E3" w:rsidRDefault="00A30485" w:rsidP="00855974">
                      <w:pPr>
                        <w:spacing w:before="0" w:after="0" w:line="240" w:lineRule="exact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模块关机：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mini PCIe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断电。推荐断电和再次上电间隔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12</w:t>
                      </w:r>
                      <w:r w:rsidRPr="00EE45E3">
                        <w:rPr>
                          <w:rFonts w:cs="Noto Sans Light"/>
                          <w:sz w:val="18"/>
                          <w:szCs w:val="18"/>
                        </w:rPr>
                        <w:t>秒以上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2B952" w14:textId="4233E83A" w:rsidR="00A30485" w:rsidRPr="0017622F" w:rsidRDefault="00A30485" w:rsidP="0017622F">
      <w:pPr>
        <w:spacing w:before="0" w:after="0" w:line="400" w:lineRule="exact"/>
        <w:rPr>
          <w:rFonts w:ascii="思源黑体 CN Light" w:hAnsi="思源黑体 CN Light"/>
          <w:sz w:val="18"/>
          <w:szCs w:val="18"/>
        </w:rPr>
      </w:pPr>
      <w:r w:rsidRPr="0095429F">
        <w:rPr>
          <w:rFonts w:eastAsiaTheme="minorEastAsia"/>
        </w:rPr>
        <w:t xml:space="preserve">        </w:t>
      </w:r>
      <w:r w:rsidRPr="0095429F">
        <w:rPr>
          <w:rFonts w:eastAsiaTheme="minorEastAsia"/>
          <w:sz w:val="18"/>
          <w:szCs w:val="18"/>
        </w:rPr>
        <w:t xml:space="preserve">     </w:t>
      </w:r>
      <w:r w:rsidRPr="00CB23D2">
        <w:rPr>
          <w:rFonts w:asciiTheme="minorEastAsia" w:eastAsiaTheme="minorEastAsia" w:hAnsiTheme="minorEastAsia"/>
          <w:sz w:val="18"/>
          <w:szCs w:val="18"/>
        </w:rPr>
        <w:t xml:space="preserve">  </w:t>
      </w:r>
      <w:r w:rsidRPr="0017622F">
        <w:rPr>
          <w:rFonts w:ascii="思源黑体 CN Light" w:hAnsi="思源黑体 CN Light"/>
          <w:sz w:val="18"/>
          <w:szCs w:val="18"/>
        </w:rPr>
        <w:t xml:space="preserve">             </w:t>
      </w:r>
    </w:p>
    <w:p w14:paraId="4CDC4FF0" w14:textId="5629B59D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E12FC9E" wp14:editId="1DEB0EEE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4326890" cy="279400"/>
                <wp:effectExtent l="0" t="0" r="0" b="635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8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394AE2" w14:textId="3E7A8D7A" w:rsidR="00A30485" w:rsidRPr="0017622F" w:rsidRDefault="00A30485" w:rsidP="0017622F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Pr="00EE45E3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lsusb</w:t>
                            </w:r>
                            <w:r w:rsidRPr="0017622F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查询模块是否初始化完成</w:t>
                            </w:r>
                            <w:r w:rsidR="00CB23D2" w:rsidRPr="0017622F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FC9E" id="文本框 58" o:spid="_x0000_s1029" type="#_x0000_t202" style="position:absolute;margin-left:289.5pt;margin-top:29.4pt;width:340.7pt;height:22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" stroked="f">
                <v:textbox>
                  <w:txbxContent>
                    <w:p w14:paraId="53394AE2" w14:textId="3E7A8D7A" w:rsidR="00A30485" w:rsidRPr="0017622F" w:rsidRDefault="00A30485" w:rsidP="0017622F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使用</w:t>
                      </w:r>
                      <w:r w:rsidRPr="00EE45E3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lsusb</w:t>
                      </w:r>
                      <w:r w:rsidRPr="0017622F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查询模块是否初始化完成</w:t>
                      </w:r>
                      <w:r w:rsidR="00CB23D2" w:rsidRPr="0017622F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CFC076B" wp14:editId="50B3A474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1543050" cy="516255"/>
                <wp:effectExtent l="0" t="0" r="19050" b="17145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3F08439" w14:textId="77777777" w:rsidR="00A30485" w:rsidRPr="0017622F" w:rsidRDefault="00A30485" w:rsidP="00855974">
                            <w:pPr>
                              <w:spacing w:before="0" w:after="0" w:line="240" w:lineRule="atLeast"/>
                              <w:jc w:val="center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查询模块是否初始化完成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076B" id="文本框 56" o:spid="_x0000_s1030" type="#_x0000_t202" style="position:absolute;margin-left:0;margin-top:23.4pt;width:121.5pt;height:40.6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">
                <v:textbox>
                  <w:txbxContent>
                    <w:p w14:paraId="43F08439" w14:textId="77777777" w:rsidR="00A30485" w:rsidRPr="0017622F" w:rsidRDefault="00A30485" w:rsidP="00855974">
                      <w:pPr>
                        <w:spacing w:before="0" w:after="0" w:line="240" w:lineRule="atLeast"/>
                        <w:jc w:val="center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查询模块是否初始化完成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7C0F7B8" wp14:editId="73230328">
                <wp:simplePos x="0" y="0"/>
                <wp:positionH relativeFrom="column">
                  <wp:posOffset>568007</wp:posOffset>
                </wp:positionH>
                <wp:positionV relativeFrom="paragraph">
                  <wp:posOffset>92076</wp:posOffset>
                </wp:positionV>
                <wp:extent cx="409575" cy="0"/>
                <wp:effectExtent l="33338" t="4762" r="61912" b="42863"/>
                <wp:wrapNone/>
                <wp:docPr id="72" name="直接箭头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76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2" o:spid="_x0000_s1026" type="#_x0000_t32" style="position:absolute;left:0;text-align:left;margin-left:44.7pt;margin-top:7.25pt;width:32.25pt;height:0;rotation:90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">
                <v:stroke endarrow="block"/>
              </v:shape>
            </w:pict>
          </mc:Fallback>
        </mc:AlternateContent>
      </w:r>
    </w:p>
    <w:p w14:paraId="3AF3792A" w14:textId="288F338D" w:rsidR="00A30485" w:rsidRPr="0095429F" w:rsidRDefault="00A30485" w:rsidP="00A30485">
      <w:pPr>
        <w:rPr>
          <w:rFonts w:eastAsiaTheme="minorEastAsia"/>
        </w:rPr>
      </w:pPr>
    </w:p>
    <w:p w14:paraId="297C04F8" w14:textId="1359AACD" w:rsidR="00A30485" w:rsidRPr="0095429F" w:rsidRDefault="0017622F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4CB423F" wp14:editId="76AA9E47">
                <wp:simplePos x="0" y="0"/>
                <wp:positionH relativeFrom="column">
                  <wp:posOffset>576262</wp:posOffset>
                </wp:positionH>
                <wp:positionV relativeFrom="paragraph">
                  <wp:posOffset>192089</wp:posOffset>
                </wp:positionV>
                <wp:extent cx="409575" cy="0"/>
                <wp:effectExtent l="33338" t="4762" r="61912" b="42863"/>
                <wp:wrapNone/>
                <wp:docPr id="73" name="直接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00C8" id="直接箭头连接符 73" o:spid="_x0000_s1026" type="#_x0000_t32" style="position:absolute;left:0;text-align:left;margin-left:45.35pt;margin-top:15.15pt;width:32.25pt;height:0;rotation:90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">
                <v:stroke endarrow="block"/>
              </v:shape>
            </w:pict>
          </mc:Fallback>
        </mc:AlternateContent>
      </w:r>
    </w:p>
    <w:p w14:paraId="15D7673A" w14:textId="7306BBC0" w:rsidR="00A30485" w:rsidRPr="0095429F" w:rsidRDefault="00855974" w:rsidP="00A30485">
      <w:pPr>
        <w:tabs>
          <w:tab w:val="right" w:pos="9741"/>
        </w:tabs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 wp14:anchorId="1F8880D7" wp14:editId="3B737288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4335145" cy="393700"/>
                <wp:effectExtent l="0" t="0" r="8255" b="635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14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F98550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最少等90秒。仍然没有端口则认为本次开机失败。重新进入模块开机动作。</w:t>
                            </w:r>
                          </w:p>
                          <w:p w14:paraId="167BF374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或者延时5秒后连续给模块发AT，等模块回复OK。最长等90秒。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80D7" id="文本框 51" o:spid="_x0000_s1031" type="#_x0000_t202" style="position:absolute;margin-left:290.15pt;margin-top:7.4pt;width:341.35pt;height:31pt;z-index:-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" stroked="f">
                <v:textbox>
                  <w:txbxContent>
                    <w:p w14:paraId="03F98550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最少等90秒。仍然没有端口则认为本次开机失败。重新进入模块开机动作。</w:t>
                      </w:r>
                    </w:p>
                    <w:p w14:paraId="167BF374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或者延时5秒后连续给模块发AT，等模块回复OK。最长等90秒。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30058DA7" wp14:editId="2A96112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550035" cy="565150"/>
                <wp:effectExtent l="0" t="0" r="12065" b="2540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6694E0C7" w14:textId="39A0647E" w:rsidR="00A30485" w:rsidRPr="0017622F" w:rsidRDefault="00A30485" w:rsidP="00A30485">
                            <w:pPr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模块枚举出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ttyUSB*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、网</w:t>
                            </w:r>
                            <w:r w:rsidR="0095429F"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8DA7" id="文本框 50" o:spid="_x0000_s1032" type="#_x0000_t202" style="position:absolute;margin-left:0;margin-top:3.9pt;width:122.05pt;height:44.5pt;z-index:-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">
                <v:textbox>
                  <w:txbxContent>
                    <w:p w14:paraId="6694E0C7" w14:textId="39A0647E" w:rsidR="00A30485" w:rsidRPr="0017622F" w:rsidRDefault="00A30485" w:rsidP="00A30485">
                      <w:pPr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模块枚举出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ttyUSB*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、网</w:t>
                      </w:r>
                      <w:r w:rsidR="0095429F" w:rsidRPr="0017622F">
                        <w:rPr>
                          <w:rFonts w:cs="Noto Sans Light"/>
                          <w:sz w:val="18"/>
                          <w:szCs w:val="18"/>
                        </w:rPr>
                        <w:t>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FDA57" w14:textId="6CD9FCC1" w:rsidR="00A30485" w:rsidRPr="0095429F" w:rsidRDefault="00A30485" w:rsidP="00A30485">
      <w:pPr>
        <w:tabs>
          <w:tab w:val="right" w:pos="9741"/>
        </w:tabs>
        <w:rPr>
          <w:rFonts w:eastAsiaTheme="minorEastAsia"/>
        </w:rPr>
      </w:pPr>
    </w:p>
    <w:p w14:paraId="2687ECE9" w14:textId="479CA447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1635D1CF" wp14:editId="72BCC8B4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4311015" cy="736600"/>
                <wp:effectExtent l="0" t="0" r="0" b="635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51ECFD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AT+CGSN?  查询IMEI，每个模块唯一</w:t>
                            </w:r>
                          </w:p>
                          <w:p w14:paraId="29FD976E" w14:textId="18E12D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AT+CFSN?   查询批次号</w:t>
                            </w:r>
                            <w:r w:rsidR="00E73CCA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  <w:p w14:paraId="00A7118F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AT+CFUN?  回复+CFUN: 1 确认模块正常工作模式。不是1则设置成1</w:t>
                            </w:r>
                          </w:p>
                          <w:p w14:paraId="24595013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AT</w:t>
                            </w: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+CGMR?</w:t>
                            </w:r>
                            <w:r w:rsidRPr="00855974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 xml:space="preserve">  查询</w:t>
                            </w: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模块当前的固件版本号</w:t>
                            </w:r>
                          </w:p>
                          <w:p w14:paraId="1161BA6E" w14:textId="77777777" w:rsidR="00A30485" w:rsidRPr="001667DD" w:rsidRDefault="00A30485" w:rsidP="00A3048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D39BE8D" w14:textId="77777777" w:rsidR="00A30485" w:rsidRPr="001667DD" w:rsidRDefault="00A30485" w:rsidP="00A3048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D1CF" id="文本框 48" o:spid="_x0000_s1033" type="#_x0000_t202" style="position:absolute;margin-left:288.25pt;margin-top:24.4pt;width:339.45pt;height:58pt;z-index:-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" stroked="f">
                <v:textbox>
                  <w:txbxContent>
                    <w:p w14:paraId="6851ECFD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AT+CGSN?  查询IMEI，每个模块唯一</w:t>
                      </w:r>
                    </w:p>
                    <w:p w14:paraId="29FD976E" w14:textId="18E12D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AT+CFSN?   查询批次号</w:t>
                      </w:r>
                      <w:r w:rsidR="00E73CCA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SN</w:t>
                      </w:r>
                    </w:p>
                    <w:p w14:paraId="00A7118F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AT+CFUN?  回复+CFUN: 1 确认模块正常工作模式。不是1则设置成1</w:t>
                      </w:r>
                    </w:p>
                    <w:p w14:paraId="24595013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AT</w:t>
                      </w: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+CGMR?</w:t>
                      </w:r>
                      <w:r w:rsidRPr="00855974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 xml:space="preserve">  查询</w:t>
                      </w: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模块当前的固件版本号</w:t>
                      </w:r>
                    </w:p>
                    <w:p w14:paraId="1161BA6E" w14:textId="77777777" w:rsidR="00A30485" w:rsidRPr="001667DD" w:rsidRDefault="00A30485" w:rsidP="00A30485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6D39BE8D" w14:textId="77777777" w:rsidR="00A30485" w:rsidRPr="001667DD" w:rsidRDefault="00A30485" w:rsidP="00A30485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22F"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30EC234" wp14:editId="710F9A9C">
                <wp:simplePos x="0" y="0"/>
                <wp:positionH relativeFrom="column">
                  <wp:posOffset>559434</wp:posOffset>
                </wp:positionH>
                <wp:positionV relativeFrom="paragraph">
                  <wp:posOffset>152719</wp:posOffset>
                </wp:positionV>
                <wp:extent cx="409575" cy="0"/>
                <wp:effectExtent l="33338" t="4762" r="61912" b="42863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5B91" id="直接箭头连接符 49" o:spid="_x0000_s1026" type="#_x0000_t32" style="position:absolute;left:0;text-align:left;margin-left:44.05pt;margin-top:12.05pt;width:32.25pt;height:0;rotation:90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">
                <v:stroke endarrow="block"/>
              </v:shape>
            </w:pict>
          </mc:Fallback>
        </mc:AlternateContent>
      </w:r>
    </w:p>
    <w:p w14:paraId="47986E0D" w14:textId="15FA8A69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15A0E4DE" wp14:editId="3F9DBA42">
                <wp:simplePos x="0" y="0"/>
                <wp:positionH relativeFrom="margin">
                  <wp:align>left</wp:align>
                </wp:positionH>
                <wp:positionV relativeFrom="paragraph">
                  <wp:posOffset>49531</wp:posOffset>
                </wp:positionV>
                <wp:extent cx="1543050" cy="552450"/>
                <wp:effectExtent l="0" t="0" r="19050" b="1905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F6310F" w14:textId="77777777" w:rsidR="00A30485" w:rsidRPr="0017622F" w:rsidRDefault="00A30485" w:rsidP="00A30485">
                            <w:pPr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查询模块的基本信息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E4DE" id="文本框 47" o:spid="_x0000_s1034" type="#_x0000_t202" style="position:absolute;margin-left:0;margin-top:3.9pt;width:121.5pt;height:43.5pt;z-index:-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">
                <v:textbox>
                  <w:txbxContent>
                    <w:p w14:paraId="28F6310F" w14:textId="77777777" w:rsidR="00A30485" w:rsidRPr="0017622F" w:rsidRDefault="00A30485" w:rsidP="00A30485">
                      <w:pPr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查询模块的基本信息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2C689" w14:textId="02FE6EBB" w:rsidR="00A30485" w:rsidRPr="0095429F" w:rsidRDefault="00A30485" w:rsidP="00A30485">
      <w:pPr>
        <w:rPr>
          <w:rFonts w:eastAsiaTheme="minorEastAsia"/>
        </w:rPr>
      </w:pPr>
    </w:p>
    <w:p w14:paraId="74473921" w14:textId="751BE9E4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46C5C6A" wp14:editId="095E6DCE">
                <wp:simplePos x="0" y="0"/>
                <wp:positionH relativeFrom="column">
                  <wp:posOffset>560387</wp:posOffset>
                </wp:positionH>
                <wp:positionV relativeFrom="paragraph">
                  <wp:posOffset>133034</wp:posOffset>
                </wp:positionV>
                <wp:extent cx="409575" cy="0"/>
                <wp:effectExtent l="33338" t="4762" r="61912" b="42863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EAEF" id="直接箭头连接符 74" o:spid="_x0000_s1026" type="#_x0000_t32" style="position:absolute;left:0;text-align:left;margin-left:44.1pt;margin-top:10.5pt;width:32.25pt;height:0;rotation:90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">
                <v:stroke endarrow="block"/>
              </v:shape>
            </w:pict>
          </mc:Fallback>
        </mc:AlternateContent>
      </w:r>
    </w:p>
    <w:p w14:paraId="6B678C24" w14:textId="4AE8B894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1532371E" wp14:editId="25544D6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309110" cy="552450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8371ED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回复+CPIN: READY说明识别到SIM卡。</w:t>
                            </w:r>
                          </w:p>
                          <w:p w14:paraId="64B63B81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假如最少连续查询90秒仍然找不到SIM卡，复位模块。</w:t>
                            </w:r>
                          </w:p>
                          <w:p w14:paraId="3E15BCB9" w14:textId="568C4D2D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如果需要PIN码则先用AT+CPIN按AT手册设置PIN码</w:t>
                            </w:r>
                            <w:r w:rsidR="00CB23D2" w:rsidRPr="00855974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371E" id="文本框 45" o:spid="_x0000_s1035" type="#_x0000_t202" style="position:absolute;margin-left:288.1pt;margin-top:.4pt;width:339.3pt;height:43.5pt;z-index:-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" stroked="f">
                <v:textbox>
                  <w:txbxContent>
                    <w:p w14:paraId="038371ED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回复+CPIN: READY说明识别到SIM卡。</w:t>
                      </w:r>
                    </w:p>
                    <w:p w14:paraId="64B63B81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假如最少连续查询90秒仍然找不到SIM卡，复位模块。</w:t>
                      </w:r>
                    </w:p>
                    <w:p w14:paraId="3E15BCB9" w14:textId="568C4D2D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如果需要PIN码则先用AT+CPIN按AT手册设置PIN码</w:t>
                      </w:r>
                      <w:r w:rsidR="00CB23D2" w:rsidRPr="00855974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22F"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A82BAAD" wp14:editId="405EE307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1562100" cy="488950"/>
                <wp:effectExtent l="0" t="0" r="19050" b="2540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7421C60" w14:textId="77777777" w:rsidR="00A30485" w:rsidRPr="0017622F" w:rsidRDefault="00A30485" w:rsidP="00C34E9A">
                            <w:pPr>
                              <w:spacing w:before="0" w:after="0" w:line="240" w:lineRule="auto"/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用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AT+CPIN?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命令确认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SIM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BAAD" id="文本框 44" o:spid="_x0000_s1036" type="#_x0000_t202" style="position:absolute;margin-left:0;margin-top:2.9pt;width:123pt;height:38.5pt;z-index:-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">
                <v:textbox>
                  <w:txbxContent>
                    <w:p w14:paraId="27421C60" w14:textId="77777777" w:rsidR="00A30485" w:rsidRPr="0017622F" w:rsidRDefault="00A30485" w:rsidP="00C34E9A">
                      <w:pPr>
                        <w:spacing w:before="0" w:after="0" w:line="240" w:lineRule="auto"/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用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AT+CPIN?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命令确认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SIM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8234E" w14:textId="5969BD0B" w:rsidR="00A30485" w:rsidRPr="0095429F" w:rsidRDefault="00A30485" w:rsidP="00A30485">
      <w:pPr>
        <w:rPr>
          <w:rFonts w:eastAsiaTheme="minorEastAsia"/>
        </w:rPr>
      </w:pPr>
    </w:p>
    <w:p w14:paraId="61EF6CA2" w14:textId="7ECB20A1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645A3BB7" wp14:editId="761FADCE">
                <wp:simplePos x="0" y="0"/>
                <wp:positionH relativeFrom="margin">
                  <wp:align>right</wp:align>
                </wp:positionH>
                <wp:positionV relativeFrom="paragraph">
                  <wp:posOffset>262534</wp:posOffset>
                </wp:positionV>
                <wp:extent cx="4295664" cy="466040"/>
                <wp:effectExtent l="0" t="0" r="0" b="0"/>
                <wp:wrapNone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664" cy="4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09C56B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返回值+CSQ: &lt;rssi&gt;,&lt;ber&gt; 第一个参数 &lt;rssi&gt;大于0并且不是99。</w:t>
                            </w:r>
                          </w:p>
                          <w:p w14:paraId="30E757EA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假如连续查90秒返回值不正确，则复位模块</w:t>
                            </w:r>
                            <w:r w:rsidRPr="00855974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3BB7" id="文本框 201" o:spid="_x0000_s1037" type="#_x0000_t202" style="position:absolute;margin-left:287.05pt;margin-top:20.65pt;width:338.25pt;height:36.7pt;z-index:-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" stroked="f">
                <v:textbox>
                  <w:txbxContent>
                    <w:p w14:paraId="2B09C56B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返回值+CSQ: &lt;rssi&gt;,&lt;ber&gt; 第一个参数 &lt;rssi&gt;大于0并且不是99。</w:t>
                      </w:r>
                    </w:p>
                    <w:p w14:paraId="30E757EA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假如连续查90秒返回值不正确，则复位模块</w:t>
                      </w:r>
                      <w:r w:rsidRPr="00855974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30592" behindDoc="1" locked="0" layoutInCell="1" allowOverlap="1" wp14:anchorId="41694409" wp14:editId="453058BD">
                <wp:simplePos x="0" y="0"/>
                <wp:positionH relativeFrom="column">
                  <wp:posOffset>10795</wp:posOffset>
                </wp:positionH>
                <wp:positionV relativeFrom="paragraph">
                  <wp:posOffset>233680</wp:posOffset>
                </wp:positionV>
                <wp:extent cx="1574165" cy="495300"/>
                <wp:effectExtent l="0" t="0" r="26035" b="19050"/>
                <wp:wrapNone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6681F1" w14:textId="77777777" w:rsidR="00A30485" w:rsidRPr="0017622F" w:rsidRDefault="00A30485" w:rsidP="00855974">
                            <w:pPr>
                              <w:spacing w:before="0" w:after="0" w:line="240" w:lineRule="exact"/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用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AT+CSQ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命令确认信号指标正常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409" id="文本框 200" o:spid="_x0000_s1038" type="#_x0000_t202" style="position:absolute;margin-left:.85pt;margin-top:18.4pt;width:123.95pt;height:39pt;z-index:-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">
                <v:textbox>
                  <w:txbxContent>
                    <w:p w14:paraId="0D6681F1" w14:textId="77777777" w:rsidR="00A30485" w:rsidRPr="0017622F" w:rsidRDefault="00A30485" w:rsidP="00855974">
                      <w:pPr>
                        <w:spacing w:before="0" w:after="0" w:line="240" w:lineRule="exact"/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用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AT+CSQ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命令确认信号指标正常</w:t>
                      </w:r>
                    </w:p>
                  </w:txbxContent>
                </v:textbox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CEAF90" wp14:editId="308A396E">
                <wp:simplePos x="0" y="0"/>
                <wp:positionH relativeFrom="column">
                  <wp:posOffset>573722</wp:posOffset>
                </wp:positionH>
                <wp:positionV relativeFrom="paragraph">
                  <wp:posOffset>17146</wp:posOffset>
                </wp:positionV>
                <wp:extent cx="409575" cy="0"/>
                <wp:effectExtent l="33338" t="4762" r="61912" b="42863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B3654" id="直接箭头连接符 43" o:spid="_x0000_s1026" type="#_x0000_t32" style="position:absolute;left:0;text-align:left;margin-left:45.15pt;margin-top:1.35pt;width:32.25pt;height:0;rotation:9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">
                <v:stroke endarrow="block"/>
              </v:shape>
            </w:pict>
          </mc:Fallback>
        </mc:AlternateContent>
      </w:r>
    </w:p>
    <w:p w14:paraId="39276216" w14:textId="5C7B3C74" w:rsidR="00A30485" w:rsidRPr="0095429F" w:rsidRDefault="00A30485" w:rsidP="00A30485">
      <w:pPr>
        <w:rPr>
          <w:rFonts w:eastAsiaTheme="minorEastAsia"/>
        </w:rPr>
      </w:pPr>
    </w:p>
    <w:p w14:paraId="36EABAA9" w14:textId="24517A20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60E3D3" wp14:editId="06F7E71C">
                <wp:simplePos x="0" y="0"/>
                <wp:positionH relativeFrom="column">
                  <wp:posOffset>543877</wp:posOffset>
                </wp:positionH>
                <wp:positionV relativeFrom="paragraph">
                  <wp:posOffset>288290</wp:posOffset>
                </wp:positionV>
                <wp:extent cx="481330" cy="0"/>
                <wp:effectExtent l="31115" t="6985" r="64135" b="45085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81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9DF9" id="直接箭头连接符 39" o:spid="_x0000_s1026" type="#_x0000_t32" style="position:absolute;left:0;text-align:left;margin-left:42.8pt;margin-top:22.7pt;width:37.9pt;height:0;rotation:90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">
                <v:stroke endarrow="block"/>
              </v:shape>
            </w:pict>
          </mc:Fallback>
        </mc:AlternateContent>
      </w:r>
    </w:p>
    <w:p w14:paraId="6607C8F9" w14:textId="24562614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B7EEAD4" wp14:editId="11F52D55">
                <wp:simplePos x="0" y="0"/>
                <wp:positionH relativeFrom="margin">
                  <wp:posOffset>1864995</wp:posOffset>
                </wp:positionH>
                <wp:positionV relativeFrom="paragraph">
                  <wp:posOffset>195580</wp:posOffset>
                </wp:positionV>
                <wp:extent cx="4285256" cy="450850"/>
                <wp:effectExtent l="0" t="0" r="1270" b="635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256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277CC8" w14:textId="45BA5201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查询结果是1或者5表示注册上PS域，连续查询超过90秒仍然注册不上PS域，复位模块。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EAD4" id="文本框 6" o:spid="_x0000_s1039" type="#_x0000_t202" style="position:absolute;margin-left:146.85pt;margin-top:15.4pt;width:337.4pt;height:35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" stroked="f">
                <v:textbox>
                  <w:txbxContent>
                    <w:p w14:paraId="5D277CC8" w14:textId="45BA5201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查询结果是1或者5表示注册上PS域，连续查询超过90秒仍然注册不上PS域，复位模块。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73123EF" wp14:editId="49628CE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630908" cy="463550"/>
                <wp:effectExtent l="0" t="0" r="26670" b="127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908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6ECBBCA" w14:textId="77777777" w:rsidR="00A30485" w:rsidRPr="0017622F" w:rsidRDefault="00A30485" w:rsidP="00855974">
                            <w:pPr>
                              <w:spacing w:before="0" w:after="0" w:line="240" w:lineRule="exact"/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用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AT+CGREG? /AT+CEREG?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确认已经注册到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PS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域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/4G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23EF" id="文本框 2" o:spid="_x0000_s1040" type="#_x0000_t202" style="position:absolute;margin-left:0;margin-top:14.4pt;width:128.4pt;height:36.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">
                <v:textbox>
                  <w:txbxContent>
                    <w:p w14:paraId="46ECBBCA" w14:textId="77777777" w:rsidR="00A30485" w:rsidRPr="0017622F" w:rsidRDefault="00A30485" w:rsidP="00855974">
                      <w:pPr>
                        <w:spacing w:before="0" w:after="0" w:line="240" w:lineRule="exact"/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用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AT+CGREG? /AT+CEREG?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确认已经注册到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PS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域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/4G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E0976" w14:textId="32208334" w:rsidR="00A30485" w:rsidRPr="0095429F" w:rsidRDefault="00A30485" w:rsidP="00A30485">
      <w:pPr>
        <w:rPr>
          <w:rFonts w:eastAsiaTheme="minorEastAsia"/>
        </w:rPr>
      </w:pPr>
    </w:p>
    <w:p w14:paraId="18ADE90F" w14:textId="3FD12085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45B247" wp14:editId="27A3F231">
                <wp:simplePos x="0" y="0"/>
                <wp:positionH relativeFrom="column">
                  <wp:posOffset>549910</wp:posOffset>
                </wp:positionH>
                <wp:positionV relativeFrom="paragraph">
                  <wp:posOffset>186690</wp:posOffset>
                </wp:positionV>
                <wp:extent cx="501650" cy="1270"/>
                <wp:effectExtent l="40640" t="0" r="72390" b="53340"/>
                <wp:wrapNone/>
                <wp:docPr id="16" name="肘形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01650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B61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" o:spid="_x0000_s1026" type="#_x0000_t34" style="position:absolute;left:0;text-align:left;margin-left:43.3pt;margin-top:14.7pt;width:39.5pt;height:.1pt;rotation:90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">
                <v:stroke endarrow="block"/>
              </v:shape>
            </w:pict>
          </mc:Fallback>
        </mc:AlternateContent>
      </w:r>
    </w:p>
    <w:p w14:paraId="62D29B38" w14:textId="18F9BCEA" w:rsidR="00A30485" w:rsidRPr="0095429F" w:rsidRDefault="00A30485" w:rsidP="00A30485">
      <w:pPr>
        <w:rPr>
          <w:rFonts w:eastAsiaTheme="minorEastAsia"/>
        </w:rPr>
      </w:pPr>
    </w:p>
    <w:p w14:paraId="4499AB14" w14:textId="6B805284" w:rsidR="00A30485" w:rsidRPr="0095429F" w:rsidRDefault="00A30485" w:rsidP="00A30485">
      <w:pPr>
        <w:rPr>
          <w:rFonts w:eastAsiaTheme="minorEastAsia"/>
        </w:rPr>
      </w:pPr>
    </w:p>
    <w:p w14:paraId="56450225" w14:textId="4B10627F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C7A9DFC" wp14:editId="002E47F3">
                <wp:simplePos x="0" y="0"/>
                <wp:positionH relativeFrom="margin">
                  <wp:posOffset>1894561</wp:posOffset>
                </wp:positionH>
                <wp:positionV relativeFrom="paragraph">
                  <wp:posOffset>-7316</wp:posOffset>
                </wp:positionV>
                <wp:extent cx="4293208" cy="724205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08" cy="7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AE7395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APN是模块即将选用的运营商网络的标识。建议联系SIM供应商确认设置对应的APN。如果有多种SIM卡，可以在注册PS域后，设置AT+COPS=3,2 后根据AT+COPS? 查询结果设置。</w:t>
                            </w:r>
                          </w:p>
                          <w:p w14:paraId="7694D126" w14:textId="21312FE2" w:rsidR="00A30485" w:rsidRPr="0095429F" w:rsidRDefault="00A30485" w:rsidP="00A30485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9DFC" id="文本框 7" o:spid="_x0000_s1041" type="#_x0000_t202" style="position:absolute;margin-left:149.2pt;margin-top:-.6pt;width:338.05pt;height:57pt;z-index:-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" stroked="f">
                <v:textbox>
                  <w:txbxContent>
                    <w:p w14:paraId="23AE7395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APN是模块即将选用的运营商网络的标识。建议联系SIM供应商确认设置对应的APN。如果有多种SIM卡，可以在注册PS域后，设置AT+COPS=3,2 后根据AT+COPS? 查询结果设置。</w:t>
                      </w:r>
                    </w:p>
                    <w:p w14:paraId="7694D126" w14:textId="21312FE2" w:rsidR="00A30485" w:rsidRPr="0095429F" w:rsidRDefault="00A30485" w:rsidP="00A30485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D3E"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0BDF8CE" wp14:editId="353E05BF">
                <wp:simplePos x="0" y="0"/>
                <wp:positionH relativeFrom="column">
                  <wp:posOffset>65761</wp:posOffset>
                </wp:positionH>
                <wp:positionV relativeFrom="paragraph">
                  <wp:posOffset>29261</wp:posOffset>
                </wp:positionV>
                <wp:extent cx="1458595" cy="504749"/>
                <wp:effectExtent l="0" t="0" r="27305" b="1016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504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3243DC" w14:textId="729B1692" w:rsidR="00A30485" w:rsidRPr="0017622F" w:rsidRDefault="00A30485" w:rsidP="00855974">
                            <w:pPr>
                              <w:spacing w:before="0" w:after="0" w:line="240" w:lineRule="atLeast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AT+CGDCONT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设</w:t>
                            </w:r>
                            <w:r w:rsidR="00855974">
                              <w:rPr>
                                <w:rFonts w:cs="Noto Sans Light" w:hint="eastAsia"/>
                                <w:sz w:val="18"/>
                                <w:szCs w:val="18"/>
                              </w:rPr>
                              <w:t>置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APN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F8CE" id="文本框 17" o:spid="_x0000_s1042" type="#_x0000_t202" style="position:absolute;margin-left:5.2pt;margin-top:2.3pt;width:114.85pt;height:39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">
                <v:textbox>
                  <w:txbxContent>
                    <w:p w14:paraId="1F3243DC" w14:textId="729B1692" w:rsidR="00A30485" w:rsidRPr="0017622F" w:rsidRDefault="00A30485" w:rsidP="00855974">
                      <w:pPr>
                        <w:spacing w:before="0" w:after="0" w:line="240" w:lineRule="atLeast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AT+CGDCONT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设</w:t>
                      </w:r>
                      <w:r w:rsidR="00855974">
                        <w:rPr>
                          <w:rFonts w:cs="Noto Sans Light" w:hint="eastAsia"/>
                          <w:sz w:val="18"/>
                          <w:szCs w:val="18"/>
                        </w:rPr>
                        <w:t>置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APN</w:t>
                      </w:r>
                    </w:p>
                  </w:txbxContent>
                </v:textbox>
              </v:shape>
            </w:pict>
          </mc:Fallback>
        </mc:AlternateContent>
      </w:r>
    </w:p>
    <w:p w14:paraId="30702427" w14:textId="05460C00" w:rsidR="00A30485" w:rsidRPr="0095429F" w:rsidRDefault="00A30485" w:rsidP="00A30485">
      <w:pPr>
        <w:rPr>
          <w:rFonts w:eastAsiaTheme="minorEastAsia"/>
        </w:rPr>
      </w:pPr>
    </w:p>
    <w:p w14:paraId="5927B66C" w14:textId="3C0E8391" w:rsidR="00A30485" w:rsidRPr="0095429F" w:rsidRDefault="00A30485" w:rsidP="00A30485">
      <w:pPr>
        <w:rPr>
          <w:rFonts w:eastAsiaTheme="minorEastAsia"/>
        </w:rPr>
      </w:pPr>
    </w:p>
    <w:p w14:paraId="638E274C" w14:textId="3969484C" w:rsidR="00A30485" w:rsidRPr="0095429F" w:rsidRDefault="0017622F" w:rsidP="00A30485">
      <w:pPr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6083E0A" wp14:editId="51EC59C8">
                <wp:simplePos x="0" y="0"/>
                <wp:positionH relativeFrom="column">
                  <wp:posOffset>349568</wp:posOffset>
                </wp:positionH>
                <wp:positionV relativeFrom="paragraph">
                  <wp:posOffset>5956</wp:posOffset>
                </wp:positionV>
                <wp:extent cx="918210" cy="635"/>
                <wp:effectExtent l="39687" t="0" r="73978" b="54927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182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38A2" id="肘形连接符 19" o:spid="_x0000_s1026" type="#_x0000_t34" style="position:absolute;left:0;text-align:left;margin-left:27.55pt;margin-top:.45pt;width:72.3pt;height:.05pt;rotation:90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">
                <v:stroke endarrow="block"/>
              </v:shape>
            </w:pict>
          </mc:Fallback>
        </mc:AlternateContent>
      </w:r>
    </w:p>
    <w:p w14:paraId="5F86752F" w14:textId="45B2B87B" w:rsidR="00A30485" w:rsidRPr="0095429F" w:rsidRDefault="0022084E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09A7E4EA" wp14:editId="0B2ADF72">
                <wp:simplePos x="0" y="0"/>
                <wp:positionH relativeFrom="margin">
                  <wp:posOffset>-32385</wp:posOffset>
                </wp:positionH>
                <wp:positionV relativeFrom="paragraph">
                  <wp:posOffset>138430</wp:posOffset>
                </wp:positionV>
                <wp:extent cx="1685925" cy="775335"/>
                <wp:effectExtent l="0" t="0" r="28575" b="247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775335"/>
                          <a:chOff x="0" y="0"/>
                          <a:chExt cx="2030095" cy="775970"/>
                        </a:xfrm>
                      </wpg:grpSpPr>
                      <wps:wsp>
                        <wps:cNvPr id="54" name="流程图: 决策 54"/>
                        <wps:cNvSpPr/>
                        <wps:spPr>
                          <a:xfrm>
                            <a:off x="0" y="0"/>
                            <a:ext cx="2030095" cy="7759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5534" y="288066"/>
                            <a:ext cx="1402724" cy="3766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E20B5A3" w14:textId="4ADD78D2" w:rsidR="00A30485" w:rsidRPr="001667DD" w:rsidRDefault="00A30485" w:rsidP="00855974">
                              <w:pPr>
                                <w:spacing w:before="0" w:after="0" w:line="240" w:lineRule="auto"/>
                                <w:rPr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667DD">
                                <w:rPr>
                                  <w:rFonts w:hint="eastAsia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AT</w:t>
                              </w:r>
                              <w:r w:rsidRPr="001667DD">
                                <w:rPr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$QCRMCALL=1,1,3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7E4EA" id="组合 52" o:spid="_x0000_s1043" style="position:absolute;margin-left:-2.55pt;margin-top:10.9pt;width:132.75pt;height:61.05pt;z-index:-251680768;mso-position-horizontal-relative:margin;mso-width-relative:margin;mso-height-relative:margin" coordsize="20300,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4" o:spid="_x0000_s1044" type="#_x0000_t110" style="position:absolute;width:20300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"/>
                <v:shape id="文本框 59" o:spid="_x0000_s1045" type="#_x0000_t202" style="position:absolute;left:3155;top:2880;width:14027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ZwwAAANsAAAAPAAAAZHJzL2Rvd25yZXYueG1sRI9fa8Iw&#10;FMXfBb9DuIIvMtMJjt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gtcYmcMAAADbAAAADwAA&#10;AAAAAAAAAAAAAAAHAgAAZHJzL2Rvd25yZXYueG1sUEsFBgAAAAADAAMAtwAAAPcCAAAAAA==&#10;" stroked="f">
                  <v:fill opacity="0"/>
                  <v:textbox>
                    <w:txbxContent>
                      <w:p w14:paraId="0E20B5A3" w14:textId="4ADD78D2" w:rsidR="00A30485" w:rsidRPr="001667DD" w:rsidRDefault="00A30485" w:rsidP="00855974">
                        <w:pPr>
                          <w:spacing w:before="0" w:after="0" w:line="240" w:lineRule="auto"/>
                          <w:rPr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667DD">
                          <w:rPr>
                            <w:rFonts w:hint="eastAsia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AT</w:t>
                        </w:r>
                        <w:r w:rsidRPr="001667DD">
                          <w:rPr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$QCRMCALL=1,1,3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55974"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733FAD2" wp14:editId="745C11FC">
                <wp:simplePos x="0" y="0"/>
                <wp:positionH relativeFrom="margin">
                  <wp:align>right</wp:align>
                </wp:positionH>
                <wp:positionV relativeFrom="paragraph">
                  <wp:posOffset>201143</wp:posOffset>
                </wp:positionV>
                <wp:extent cx="3596185" cy="694944"/>
                <wp:effectExtent l="0" t="0" r="4445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185" cy="6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C7F152" w14:textId="410155C3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用AT$QCRMCALL=1,1,3 激活。使用AT$QCRMCALL?命令确认是否激活，激活时返回结果：$QCRMCALL: 1,“IP类型”</w:t>
                            </w:r>
                          </w:p>
                          <w:p w14:paraId="0A8D6687" w14:textId="6DCD4B9B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连续尝试5次AT$QCRMCALL?后仍然拨号失败则回到AT+CPIN？</w:t>
                            </w:r>
                          </w:p>
                          <w:p w14:paraId="6DA2FB9E" w14:textId="7777777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连续尝试5次拨号失败则复位一次。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FAD2" id="文本框 23" o:spid="_x0000_s1046" type="#_x0000_t202" style="position:absolute;margin-left:231.95pt;margin-top:15.85pt;width:283.15pt;height:54.7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" stroked="f">
                <v:textbox>
                  <w:txbxContent>
                    <w:p w14:paraId="52C7F152" w14:textId="410155C3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用AT$QCRMCALL=1,1,3 激活。使用AT$QCRMCALL?命令确认是否激活，激活时返回结果：$QCRMCALL: 1,“IP类型”</w:t>
                      </w:r>
                    </w:p>
                    <w:p w14:paraId="0A8D6687" w14:textId="6DCD4B9B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连续尝试5次AT$QCRMCALL?后仍然拨号失败则回到AT+CPIN？</w:t>
                      </w:r>
                    </w:p>
                    <w:p w14:paraId="6DA2FB9E" w14:textId="7777777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连续尝试5次拨号失败则复位一次。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22F"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00DA7C90" wp14:editId="3C288513">
                <wp:simplePos x="0" y="0"/>
                <wp:positionH relativeFrom="column">
                  <wp:posOffset>1667786</wp:posOffset>
                </wp:positionH>
                <wp:positionV relativeFrom="paragraph">
                  <wp:posOffset>90557</wp:posOffset>
                </wp:positionV>
                <wp:extent cx="819150" cy="508828"/>
                <wp:effectExtent l="0" t="0" r="0" b="571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290BC4" w14:textId="119B5160" w:rsidR="00A30485" w:rsidRPr="0017622F" w:rsidRDefault="00A30485" w:rsidP="00A30485">
                            <w:pPr>
                              <w:jc w:val="center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ascii="思源黑体 CN Light" w:hAnsi="思源黑体 CN Light" w:hint="eastAsia"/>
                                <w:sz w:val="18"/>
                                <w:szCs w:val="18"/>
                              </w:rPr>
                              <w:t>拨号失败</w:t>
                            </w:r>
                          </w:p>
                          <w:p w14:paraId="0E8D9ACE" w14:textId="77777777" w:rsidR="00A30485" w:rsidRPr="001667DD" w:rsidRDefault="00A30485" w:rsidP="00A304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C90" id="文本框 46" o:spid="_x0000_s1047" type="#_x0000_t202" style="position:absolute;margin-left:131.3pt;margin-top:7.15pt;width:64.5pt;height:40.0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" stroked="f">
                <v:textbox>
                  <w:txbxContent>
                    <w:p w14:paraId="14290BC4" w14:textId="119B5160" w:rsidR="00A30485" w:rsidRPr="0017622F" w:rsidRDefault="00A30485" w:rsidP="00A30485">
                      <w:pPr>
                        <w:jc w:val="center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ascii="思源黑体 CN Light" w:hAnsi="思源黑体 CN Light" w:hint="eastAsia"/>
                          <w:sz w:val="18"/>
                          <w:szCs w:val="18"/>
                        </w:rPr>
                        <w:t>拨号失败</w:t>
                      </w:r>
                    </w:p>
                    <w:p w14:paraId="0E8D9ACE" w14:textId="77777777" w:rsidR="00A30485" w:rsidRPr="001667DD" w:rsidRDefault="00A30485" w:rsidP="00A304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4A7F77" w14:textId="6317787E" w:rsidR="00A30485" w:rsidRPr="0095429F" w:rsidRDefault="0017622F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9AE003" wp14:editId="20667CF5">
                <wp:simplePos x="0" y="0"/>
                <wp:positionH relativeFrom="column">
                  <wp:posOffset>1674520</wp:posOffset>
                </wp:positionH>
                <wp:positionV relativeFrom="paragraph">
                  <wp:posOffset>199492</wp:posOffset>
                </wp:positionV>
                <wp:extent cx="906780" cy="0"/>
                <wp:effectExtent l="0" t="76200" r="26670" b="95250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29C7" id="直接箭头连接符 60" o:spid="_x0000_s1026" type="#_x0000_t32" style="position:absolute;left:0;text-align:left;margin-left:131.85pt;margin-top:15.7pt;width:71.4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">
                <v:stroke endarrow="block"/>
              </v:shape>
            </w:pict>
          </mc:Fallback>
        </mc:AlternateContent>
      </w:r>
    </w:p>
    <w:p w14:paraId="7908C794" w14:textId="21D47824" w:rsidR="00A30485" w:rsidRPr="0095429F" w:rsidRDefault="00A30485" w:rsidP="00A30485">
      <w:pPr>
        <w:rPr>
          <w:rFonts w:eastAsiaTheme="minorEastAsia"/>
        </w:rPr>
      </w:pPr>
    </w:p>
    <w:p w14:paraId="60DD6051" w14:textId="2C5B3685" w:rsidR="00A30485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FA2F3FF" wp14:editId="3D631F7A">
                <wp:simplePos x="0" y="0"/>
                <wp:positionH relativeFrom="column">
                  <wp:posOffset>724535</wp:posOffset>
                </wp:positionH>
                <wp:positionV relativeFrom="paragraph">
                  <wp:posOffset>2514</wp:posOffset>
                </wp:positionV>
                <wp:extent cx="819150" cy="540688"/>
                <wp:effectExtent l="0" t="0" r="0" b="0"/>
                <wp:wrapNone/>
                <wp:docPr id="22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40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4B6E1E" w14:textId="149D13AC" w:rsidR="00A30485" w:rsidRPr="001667DD" w:rsidRDefault="00A30485" w:rsidP="00A304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67D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拨号成功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F3FF" id="文本框 223" o:spid="_x0000_s1048" type="#_x0000_t202" style="position:absolute;margin-left:57.05pt;margin-top:.2pt;width:64.5pt;height:42.5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" stroked="f">
                <v:textbox>
                  <w:txbxContent>
                    <w:p w14:paraId="434B6E1E" w14:textId="149D13AC" w:rsidR="00A30485" w:rsidRPr="001667DD" w:rsidRDefault="00A30485" w:rsidP="00A304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67DD">
                        <w:rPr>
                          <w:rFonts w:hint="eastAsia"/>
                          <w:sz w:val="18"/>
                          <w:szCs w:val="18"/>
                        </w:rPr>
                        <w:t>拨号成功</w:t>
                      </w:r>
                    </w:p>
                  </w:txbxContent>
                </v:textbox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4F7A251" wp14:editId="7477A092">
                <wp:simplePos x="0" y="0"/>
                <wp:positionH relativeFrom="column">
                  <wp:posOffset>349568</wp:posOffset>
                </wp:positionH>
                <wp:positionV relativeFrom="paragraph">
                  <wp:posOffset>304915</wp:posOffset>
                </wp:positionV>
                <wp:extent cx="918210" cy="635"/>
                <wp:effectExtent l="39687" t="0" r="73978" b="54927"/>
                <wp:wrapNone/>
                <wp:docPr id="75" name="肘形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182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3111" id="肘形连接符 75" o:spid="_x0000_s1026" type="#_x0000_t34" style="position:absolute;left:0;text-align:left;margin-left:27.55pt;margin-top:24pt;width:72.3pt;height:.05pt;rotation:90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">
                <v:stroke endarrow="block"/>
              </v:shape>
            </w:pict>
          </mc:Fallback>
        </mc:AlternateContent>
      </w:r>
    </w:p>
    <w:p w14:paraId="0E77FDEC" w14:textId="20DE5450" w:rsidR="00991611" w:rsidRPr="0095429F" w:rsidRDefault="00991611" w:rsidP="00A30485">
      <w:pPr>
        <w:rPr>
          <w:rFonts w:eastAsiaTheme="minorEastAsia"/>
        </w:rPr>
      </w:pPr>
    </w:p>
    <w:p w14:paraId="27C4DE77" w14:textId="6F0A477A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6FD2C2" wp14:editId="7F3DA867">
                <wp:simplePos x="0" y="0"/>
                <wp:positionH relativeFrom="margin">
                  <wp:align>left</wp:align>
                </wp:positionH>
                <wp:positionV relativeFrom="paragraph">
                  <wp:posOffset>105918</wp:posOffset>
                </wp:positionV>
                <wp:extent cx="1527022" cy="482600"/>
                <wp:effectExtent l="0" t="0" r="16510" b="1270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022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A786CE" w14:textId="7844E5D9" w:rsidR="00A30485" w:rsidRPr="0017622F" w:rsidRDefault="00A30485" w:rsidP="00855974">
                            <w:pPr>
                              <w:spacing w:before="0" w:after="0" w:line="240" w:lineRule="exact"/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MCU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侧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DHCP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实现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IP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、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 xml:space="preserve">DNS 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、路由配置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D2C2" id="文本框 62" o:spid="_x0000_s1049" type="#_x0000_t202" style="position:absolute;margin-left:0;margin-top:8.35pt;width:120.25pt;height:38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">
                <v:textbox>
                  <w:txbxContent>
                    <w:p w14:paraId="1DA786CE" w14:textId="7844E5D9" w:rsidR="00A30485" w:rsidRPr="0017622F" w:rsidRDefault="00A30485" w:rsidP="00855974">
                      <w:pPr>
                        <w:spacing w:before="0" w:after="0" w:line="240" w:lineRule="exact"/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MCU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侧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DHCP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实现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IP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、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 xml:space="preserve">DNS 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、路由配置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7494E" w14:textId="5DFDDCBE" w:rsidR="00A30485" w:rsidRPr="0095429F" w:rsidRDefault="00A30485" w:rsidP="00A30485">
      <w:pPr>
        <w:rPr>
          <w:rFonts w:eastAsiaTheme="minorEastAsia"/>
        </w:rPr>
      </w:pPr>
    </w:p>
    <w:p w14:paraId="2DB3B12D" w14:textId="77E86691" w:rsidR="00A30485" w:rsidRPr="0095429F" w:rsidRDefault="00A30485" w:rsidP="00A30485">
      <w:pPr>
        <w:rPr>
          <w:rFonts w:eastAsiaTheme="minorEastAsia"/>
        </w:rPr>
      </w:pPr>
    </w:p>
    <w:p w14:paraId="2A9931BF" w14:textId="29B3C56F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0E3326F" wp14:editId="4F7BA680">
                <wp:simplePos x="0" y="0"/>
                <wp:positionH relativeFrom="column">
                  <wp:posOffset>311024</wp:posOffset>
                </wp:positionH>
                <wp:positionV relativeFrom="paragraph">
                  <wp:posOffset>8446</wp:posOffset>
                </wp:positionV>
                <wp:extent cx="918210" cy="635"/>
                <wp:effectExtent l="39687" t="0" r="73978" b="54927"/>
                <wp:wrapNone/>
                <wp:docPr id="76" name="肘形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182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8A00" id="肘形连接符 76" o:spid="_x0000_s1026" type="#_x0000_t34" style="position:absolute;left:0;text-align:left;margin-left:24.5pt;margin-top:.65pt;width:72.3pt;height:.05pt;rotation:90;flip:x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">
                <v:stroke endarrow="block"/>
              </v:shape>
            </w:pict>
          </mc:Fallback>
        </mc:AlternateContent>
      </w:r>
    </w:p>
    <w:p w14:paraId="61A0C51E" w14:textId="0B51A725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EDF249" wp14:editId="202677A9">
                <wp:simplePos x="0" y="0"/>
                <wp:positionH relativeFrom="margin">
                  <wp:posOffset>2815946</wp:posOffset>
                </wp:positionH>
                <wp:positionV relativeFrom="paragraph">
                  <wp:posOffset>168148</wp:posOffset>
                </wp:positionV>
                <wp:extent cx="3382588" cy="775411"/>
                <wp:effectExtent l="0" t="0" r="8890" b="5715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588" cy="775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78BBE8" w14:textId="23727024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用AT$QCRMCALL=0,1,3 释放。使用AT$QCRMCALL?命令确认是否释放，期望结果：OK</w:t>
                            </w:r>
                          </w:p>
                          <w:p w14:paraId="0BBDF54D" w14:textId="2064E6A7" w:rsidR="00A30485" w:rsidRPr="00855974" w:rsidRDefault="00A30485" w:rsidP="00855974">
                            <w:pPr>
                              <w:spacing w:before="0" w:after="0" w:line="240" w:lineRule="exact"/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</w:pPr>
                            <w:r w:rsidRPr="00855974">
                              <w:rPr>
                                <w:rFonts w:ascii="思源黑体 CN Light" w:hAnsi="思源黑体 CN Light"/>
                                <w:sz w:val="18"/>
                                <w:szCs w:val="18"/>
                              </w:rPr>
                              <w:t>连续尝试5次AT$QCRMCALL?仍然失败则认为无法释放，复位。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F249" id="文本框 63" o:spid="_x0000_s1050" type="#_x0000_t202" style="position:absolute;margin-left:221.75pt;margin-top:13.25pt;width:266.35pt;height:61.0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" stroked="f">
                <v:textbox>
                  <w:txbxContent>
                    <w:p w14:paraId="6678BBE8" w14:textId="23727024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用AT$QCRMCALL=0,1,3 释放。使用AT$QCRMCALL?命令确认是否释放，期望结果：OK</w:t>
                      </w:r>
                    </w:p>
                    <w:p w14:paraId="0BBDF54D" w14:textId="2064E6A7" w:rsidR="00A30485" w:rsidRPr="00855974" w:rsidRDefault="00A30485" w:rsidP="00855974">
                      <w:pPr>
                        <w:spacing w:before="0" w:after="0" w:line="240" w:lineRule="exact"/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</w:pPr>
                      <w:r w:rsidRPr="00855974">
                        <w:rPr>
                          <w:rFonts w:ascii="思源黑体 CN Light" w:hAnsi="思源黑体 CN Light"/>
                          <w:sz w:val="18"/>
                          <w:szCs w:val="18"/>
                        </w:rPr>
                        <w:t>连续尝试5次AT$QCRMCALL?仍然失败则认为无法释放，复位。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41C8BDB0" wp14:editId="4DF0470F">
                <wp:simplePos x="0" y="0"/>
                <wp:positionH relativeFrom="column">
                  <wp:posOffset>1638376</wp:posOffset>
                </wp:positionH>
                <wp:positionV relativeFrom="paragraph">
                  <wp:posOffset>7315</wp:posOffset>
                </wp:positionV>
                <wp:extent cx="1100455" cy="563271"/>
                <wp:effectExtent l="0" t="0" r="4445" b="8255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563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AE7D48" w14:textId="67EA681C" w:rsidR="00A30485" w:rsidRPr="0017622F" w:rsidRDefault="00A30485" w:rsidP="00855974">
                            <w:pPr>
                              <w:spacing w:before="0" w:after="0" w:line="240" w:lineRule="exact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数据中断时尝试重发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90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秒仍无法通信。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BDB0" id="文本框 230" o:spid="_x0000_s1051" type="#_x0000_t202" style="position:absolute;margin-left:129pt;margin-top:.6pt;width:86.65pt;height:44.35pt;z-index:-25167052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" stroked="f">
                <v:textbox>
                  <w:txbxContent>
                    <w:p w14:paraId="70AE7D48" w14:textId="67EA681C" w:rsidR="00A30485" w:rsidRPr="0017622F" w:rsidRDefault="00A30485" w:rsidP="00855974">
                      <w:pPr>
                        <w:spacing w:before="0" w:after="0" w:line="240" w:lineRule="exact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数据中断时尝试重发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90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秒仍无法通信。</w:t>
                      </w:r>
                    </w:p>
                  </w:txbxContent>
                </v:textbox>
              </v:shape>
            </w:pict>
          </mc:Fallback>
        </mc:AlternateContent>
      </w: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74A49FDD" wp14:editId="36E483F6">
                <wp:simplePos x="0" y="0"/>
                <wp:positionH relativeFrom="margin">
                  <wp:align>left</wp:align>
                </wp:positionH>
                <wp:positionV relativeFrom="paragraph">
                  <wp:posOffset>161341</wp:posOffset>
                </wp:positionV>
                <wp:extent cx="1543355" cy="680314"/>
                <wp:effectExtent l="0" t="0" r="19050" b="24765"/>
                <wp:wrapNone/>
                <wp:docPr id="193" name="文本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355" cy="680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6803F24" w14:textId="77777777" w:rsidR="00A30485" w:rsidRPr="0017622F" w:rsidRDefault="00A30485" w:rsidP="00855974">
                            <w:pPr>
                              <w:spacing w:line="240" w:lineRule="auto"/>
                              <w:jc w:val="center"/>
                              <w:rPr>
                                <w:rFonts w:cs="Noto Sans Light"/>
                                <w:sz w:val="18"/>
                                <w:szCs w:val="18"/>
                              </w:rPr>
                            </w:pP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MCU</w:t>
                            </w:r>
                            <w:r w:rsidRPr="0017622F">
                              <w:rPr>
                                <w:rFonts w:cs="Noto Sans Light"/>
                                <w:sz w:val="18"/>
                                <w:szCs w:val="18"/>
                              </w:rPr>
                              <w:t>和网络数据收发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9FDD" id="文本框 193" o:spid="_x0000_s1052" type="#_x0000_t202" style="position:absolute;margin-left:0;margin-top:12.7pt;width:121.5pt;height:53.55pt;z-index:-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">
                <v:textbox>
                  <w:txbxContent>
                    <w:p w14:paraId="06803F24" w14:textId="77777777" w:rsidR="00A30485" w:rsidRPr="0017622F" w:rsidRDefault="00A30485" w:rsidP="00855974">
                      <w:pPr>
                        <w:spacing w:line="240" w:lineRule="auto"/>
                        <w:jc w:val="center"/>
                        <w:rPr>
                          <w:rFonts w:cs="Noto Sans Light"/>
                          <w:sz w:val="18"/>
                          <w:szCs w:val="18"/>
                        </w:rPr>
                      </w:pP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MCU</w:t>
                      </w:r>
                      <w:r w:rsidRPr="0017622F">
                        <w:rPr>
                          <w:rFonts w:cs="Noto Sans Light"/>
                          <w:sz w:val="18"/>
                          <w:szCs w:val="18"/>
                        </w:rPr>
                        <w:t>和网络数据收发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3E65B" w14:textId="596B7AC4" w:rsidR="00A30485" w:rsidRPr="0095429F" w:rsidRDefault="00855974" w:rsidP="00A30485">
      <w:pPr>
        <w:rPr>
          <w:rFonts w:eastAsiaTheme="minorEastAsia"/>
        </w:rPr>
      </w:pPr>
      <w:r w:rsidRPr="0095429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F54F410" wp14:editId="107B0D9F">
                <wp:simplePos x="0" y="0"/>
                <wp:positionH relativeFrom="column">
                  <wp:posOffset>1541349</wp:posOffset>
                </wp:positionH>
                <wp:positionV relativeFrom="paragraph">
                  <wp:posOffset>188672</wp:posOffset>
                </wp:positionV>
                <wp:extent cx="1261745" cy="0"/>
                <wp:effectExtent l="0" t="76200" r="14605" b="95250"/>
                <wp:wrapNone/>
                <wp:docPr id="194" name="直接箭头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90C0" id="直接箭头连接符 194" o:spid="_x0000_s1026" type="#_x0000_t32" style="position:absolute;left:0;text-align:left;margin-left:121.35pt;margin-top:14.85pt;width:99.3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">
                <v:stroke endarrow="block"/>
              </v:shape>
            </w:pict>
          </mc:Fallback>
        </mc:AlternateContent>
      </w:r>
    </w:p>
    <w:p w14:paraId="14591ED5" w14:textId="2E3EE707" w:rsidR="00A30485" w:rsidRPr="0095429F" w:rsidRDefault="00A30485" w:rsidP="00A30485">
      <w:pPr>
        <w:rPr>
          <w:rFonts w:eastAsiaTheme="minorEastAsia"/>
        </w:rPr>
      </w:pPr>
    </w:p>
    <w:p w14:paraId="3B81319B" w14:textId="095D199D" w:rsidR="00A30485" w:rsidRPr="00540503" w:rsidRDefault="00A30485" w:rsidP="00540503">
      <w:pPr>
        <w:pStyle w:val="2"/>
      </w:pPr>
      <w:bookmarkStart w:id="111" w:name="_Toc43645338"/>
      <w:bookmarkStart w:id="112" w:name="_Toc86744464"/>
      <w:bookmarkEnd w:id="109"/>
      <w:bookmarkEnd w:id="110"/>
      <w:r w:rsidRPr="00540503">
        <w:t>关键AT命令说明</w:t>
      </w:r>
      <w:bookmarkEnd w:id="111"/>
      <w:bookmarkEnd w:id="112"/>
    </w:p>
    <w:p w14:paraId="0EFB8317" w14:textId="3CDE007F" w:rsidR="00FA7A9C" w:rsidRDefault="00A30485" w:rsidP="00FA7A9C">
      <w:r w:rsidRPr="0095429F">
        <w:t>AT$QCRMCALL</w:t>
      </w:r>
      <w:r w:rsidRPr="0095429F">
        <w:t>命令格式如下表</w:t>
      </w:r>
      <w:r w:rsidR="00CA5340">
        <w:rPr>
          <w:rFonts w:hint="eastAsia"/>
        </w:rPr>
        <w:t>所示</w:t>
      </w:r>
      <w:r w:rsidR="00D2382A">
        <w:rPr>
          <w:rFonts w:hint="eastAsia"/>
        </w:rPr>
        <w:t>。</w:t>
      </w:r>
    </w:p>
    <w:p w14:paraId="58A6D63F" w14:textId="0389B3D7" w:rsidR="00540503" w:rsidRPr="00AB74E3" w:rsidRDefault="00540503" w:rsidP="00AB74E3">
      <w:pPr>
        <w:pStyle w:val="Fibocomzhd"/>
      </w:pPr>
      <w:r w:rsidRPr="00AB74E3">
        <w:rPr>
          <w:rFonts w:hint="eastAsia"/>
        </w:rPr>
        <w:t>表</w:t>
      </w:r>
      <w:r w:rsidR="007639E3">
        <w:t>4</w:t>
      </w:r>
      <w:r w:rsidRPr="00AB74E3">
        <w:t xml:space="preserve">. </w:t>
      </w:r>
      <w:r w:rsidRPr="0095429F">
        <w:t>AT$QCRMCALL命令格式</w:t>
      </w:r>
    </w:p>
    <w:tbl>
      <w:tblPr>
        <w:tblStyle w:val="af9"/>
        <w:tblW w:w="0" w:type="auto"/>
        <w:tblBorders>
          <w:top w:val="single" w:sz="4" w:space="0" w:color="DDDDDD"/>
          <w:left w:val="none" w:sz="0" w:space="0" w:color="auto"/>
          <w:bottom w:val="single" w:sz="4" w:space="0" w:color="DDDDDD"/>
          <w:right w:val="none" w:sz="0" w:space="0" w:color="auto"/>
          <w:insideH w:val="single" w:sz="4" w:space="0" w:color="DDDDDD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5"/>
        <w:gridCol w:w="7204"/>
      </w:tblGrid>
      <w:tr w:rsidR="00540503" w14:paraId="56B7523E" w14:textId="77777777" w:rsidTr="00A13A74">
        <w:tc>
          <w:tcPr>
            <w:tcW w:w="2435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13762580" w14:textId="2A175DBC" w:rsidR="00540503" w:rsidRPr="00540503" w:rsidRDefault="00EC1CD1" w:rsidP="00EC1CD1">
            <w:pPr>
              <w:pStyle w:val="Fibocomzhb"/>
            </w:pPr>
            <w:r>
              <w:rPr>
                <w:rFonts w:hint="eastAsia"/>
              </w:rPr>
              <w:t>命令</w:t>
            </w:r>
          </w:p>
        </w:tc>
        <w:tc>
          <w:tcPr>
            <w:tcW w:w="7204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36896795" w14:textId="504F4258" w:rsidR="00540503" w:rsidRPr="00540503" w:rsidRDefault="00EC1CD1" w:rsidP="00EC1CD1">
            <w:pPr>
              <w:pStyle w:val="Fibocomzhb"/>
            </w:pPr>
            <w:r>
              <w:rPr>
                <w:rFonts w:hint="eastAsia"/>
              </w:rPr>
              <w:t>响应</w:t>
            </w:r>
          </w:p>
        </w:tc>
      </w:tr>
      <w:tr w:rsidR="00540503" w14:paraId="631FBE0D" w14:textId="77777777" w:rsidTr="00A13A74">
        <w:tc>
          <w:tcPr>
            <w:tcW w:w="2435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</w:tcPr>
          <w:p w14:paraId="51DAFD46" w14:textId="6F615559" w:rsidR="00540503" w:rsidRPr="00110705" w:rsidRDefault="00540503" w:rsidP="00EC1CD1">
            <w:pPr>
              <w:pStyle w:val="Fibocomzhb"/>
            </w:pPr>
            <w:r w:rsidRPr="0095429F">
              <w:t>$QCRMCALL=&lt;Action&gt;,&lt;Instance&gt;[,&lt;IP Type&gt; [,&lt;Tech Pref &gt;[,&lt;umts profile number&gt; [,&lt;cdma profile number &gt; [,&lt;AP</w:t>
            </w:r>
            <w:r w:rsidRPr="0095429F">
              <w:lastRenderedPageBreak/>
              <w:t>N&gt; ]]]]]</w:t>
            </w:r>
          </w:p>
        </w:tc>
        <w:tc>
          <w:tcPr>
            <w:tcW w:w="7204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</w:tcPr>
          <w:p w14:paraId="12258840" w14:textId="77777777" w:rsidR="00540503" w:rsidRPr="0095429F" w:rsidRDefault="00540503" w:rsidP="00EC1CD1">
            <w:pPr>
              <w:pStyle w:val="Fibocomzhb"/>
            </w:pPr>
            <w:r w:rsidRPr="0095429F">
              <w:lastRenderedPageBreak/>
              <w:t>$QCRMCALL: &lt;Instance&gt;,&lt;IP Type&gt;</w:t>
            </w:r>
          </w:p>
          <w:p w14:paraId="44E8B80C" w14:textId="77777777" w:rsidR="00540503" w:rsidRPr="0095429F" w:rsidRDefault="00540503" w:rsidP="00EC1CD1">
            <w:pPr>
              <w:pStyle w:val="Fibocomzhb"/>
            </w:pPr>
            <w:r w:rsidRPr="0095429F">
              <w:t>OK</w:t>
            </w:r>
          </w:p>
          <w:p w14:paraId="2EE97210" w14:textId="77777777" w:rsidR="00540503" w:rsidRPr="0095429F" w:rsidRDefault="00540503" w:rsidP="00EC1CD1">
            <w:pPr>
              <w:pStyle w:val="Fibocomzhb"/>
            </w:pPr>
            <w:r w:rsidRPr="0095429F">
              <w:t>or</w:t>
            </w:r>
          </w:p>
          <w:p w14:paraId="4CC99126" w14:textId="77777777" w:rsidR="00540503" w:rsidRPr="0095429F" w:rsidRDefault="00540503" w:rsidP="00EC1CD1">
            <w:pPr>
              <w:pStyle w:val="Fibocomzhb"/>
            </w:pPr>
            <w:r w:rsidRPr="0095429F">
              <w:t>ERROR/+CMS ERROR: &lt;err&gt;</w:t>
            </w:r>
          </w:p>
          <w:p w14:paraId="6BD247A1" w14:textId="77777777" w:rsidR="00540503" w:rsidRPr="0095429F" w:rsidRDefault="00540503" w:rsidP="00EC1CD1">
            <w:pPr>
              <w:pStyle w:val="Fibocomzhb"/>
            </w:pPr>
            <w:r w:rsidRPr="0095429F">
              <w:lastRenderedPageBreak/>
              <w:t>or</w:t>
            </w:r>
          </w:p>
          <w:p w14:paraId="59333DB8" w14:textId="7D12C9BF" w:rsidR="00540503" w:rsidRPr="00110705" w:rsidRDefault="00540503" w:rsidP="00EC1CD1">
            <w:pPr>
              <w:pStyle w:val="Fibocomzhb"/>
            </w:pPr>
            <w:r w:rsidRPr="0095429F">
              <w:t>NO CARRIER</w:t>
            </w:r>
          </w:p>
        </w:tc>
      </w:tr>
      <w:tr w:rsidR="00540503" w14:paraId="3C26E2B1" w14:textId="77777777" w:rsidTr="00A13A74">
        <w:tc>
          <w:tcPr>
            <w:tcW w:w="2435" w:type="dxa"/>
            <w:tcMar>
              <w:left w:w="113" w:type="dxa"/>
              <w:right w:w="113" w:type="dxa"/>
            </w:tcMar>
          </w:tcPr>
          <w:p w14:paraId="53CAEF7C" w14:textId="2D2CA732" w:rsidR="00540503" w:rsidRPr="00110705" w:rsidRDefault="00540503" w:rsidP="00EC1CD1">
            <w:pPr>
              <w:pStyle w:val="Fibocomzhb"/>
            </w:pPr>
            <w:r w:rsidRPr="0095429F">
              <w:lastRenderedPageBreak/>
              <w:t>$QCRMCALL?</w:t>
            </w:r>
          </w:p>
        </w:tc>
        <w:tc>
          <w:tcPr>
            <w:tcW w:w="7204" w:type="dxa"/>
            <w:tcMar>
              <w:left w:w="113" w:type="dxa"/>
              <w:right w:w="113" w:type="dxa"/>
            </w:tcMar>
          </w:tcPr>
          <w:p w14:paraId="7A7CE157" w14:textId="77777777" w:rsidR="00540503" w:rsidRPr="0095429F" w:rsidRDefault="00540503" w:rsidP="00EC1CD1">
            <w:pPr>
              <w:pStyle w:val="Fibocomzhb"/>
            </w:pPr>
            <w:r w:rsidRPr="0095429F">
              <w:t>$QCRMCALL: &lt;Instance&gt;,&lt;IP Type&gt;</w:t>
            </w:r>
          </w:p>
          <w:p w14:paraId="23DDBE31" w14:textId="77777777" w:rsidR="00540503" w:rsidRPr="0095429F" w:rsidRDefault="00540503" w:rsidP="00EC1CD1">
            <w:pPr>
              <w:pStyle w:val="Fibocomzhb"/>
            </w:pPr>
            <w:r w:rsidRPr="0095429F">
              <w:t>OK</w:t>
            </w:r>
          </w:p>
          <w:p w14:paraId="0CD633BF" w14:textId="77777777" w:rsidR="00540503" w:rsidRPr="0095429F" w:rsidRDefault="00540503" w:rsidP="00EC1CD1">
            <w:pPr>
              <w:pStyle w:val="Fibocomzhb"/>
            </w:pPr>
            <w:r w:rsidRPr="0095429F">
              <w:t>or</w:t>
            </w:r>
          </w:p>
          <w:p w14:paraId="2B523E11" w14:textId="108BE6FA" w:rsidR="00540503" w:rsidRPr="00110705" w:rsidRDefault="00540503" w:rsidP="00EC1CD1">
            <w:pPr>
              <w:pStyle w:val="Fibocomzhb"/>
            </w:pPr>
            <w:r w:rsidRPr="0095429F">
              <w:t>ERROR/+CMS ERROR: &lt;err&gt;</w:t>
            </w:r>
          </w:p>
        </w:tc>
      </w:tr>
      <w:tr w:rsidR="00540503" w14:paraId="1EC6F480" w14:textId="77777777" w:rsidTr="00A13A74">
        <w:tc>
          <w:tcPr>
            <w:tcW w:w="2435" w:type="dxa"/>
            <w:tcMar>
              <w:left w:w="113" w:type="dxa"/>
              <w:right w:w="113" w:type="dxa"/>
            </w:tcMar>
          </w:tcPr>
          <w:p w14:paraId="3AD38634" w14:textId="52802742" w:rsidR="00540503" w:rsidRPr="00110705" w:rsidRDefault="00540503" w:rsidP="00EC1CD1">
            <w:pPr>
              <w:pStyle w:val="Fibocomzhb"/>
            </w:pPr>
            <w:r w:rsidRPr="0095429F">
              <w:t>$QCRMCALL=?</w:t>
            </w:r>
          </w:p>
        </w:tc>
        <w:tc>
          <w:tcPr>
            <w:tcW w:w="7204" w:type="dxa"/>
            <w:tcMar>
              <w:left w:w="113" w:type="dxa"/>
              <w:right w:w="113" w:type="dxa"/>
            </w:tcMar>
          </w:tcPr>
          <w:p w14:paraId="513C50B2" w14:textId="77777777" w:rsidR="00540503" w:rsidRPr="0095429F" w:rsidRDefault="00540503" w:rsidP="00EC1CD1">
            <w:pPr>
              <w:pStyle w:val="Fibocomzhb"/>
            </w:pPr>
            <w:r w:rsidRPr="0095429F">
              <w:t>$QCRMCALL: (list of supported &lt;Action&gt;s),(list of supported &lt;Instance&gt;s),(list of supported &lt;IP Type&gt;s),(list of supported &lt;Tech Pref&gt;s),(list of supported &lt;umts profile number&gt;s), (list of supported &lt;cdma profile number&gt;s),(max length of supported &lt;APN&gt;)</w:t>
            </w:r>
          </w:p>
          <w:p w14:paraId="5FD053ED" w14:textId="11F0AF3C" w:rsidR="00540503" w:rsidRPr="00110705" w:rsidRDefault="00540503" w:rsidP="00EC1CD1">
            <w:pPr>
              <w:pStyle w:val="Fibocomzhb"/>
            </w:pPr>
            <w:r w:rsidRPr="0095429F">
              <w:t>OK</w:t>
            </w:r>
          </w:p>
        </w:tc>
      </w:tr>
    </w:tbl>
    <w:p w14:paraId="170CAB3F" w14:textId="74B75B90" w:rsidR="00EC1CD1" w:rsidRPr="00AB74E3" w:rsidRDefault="00EC1CD1" w:rsidP="00BD1332">
      <w:pPr>
        <w:pStyle w:val="Fibocomzhd"/>
      </w:pPr>
      <w:r w:rsidRPr="00AB74E3">
        <w:rPr>
          <w:rFonts w:hint="eastAsia"/>
        </w:rPr>
        <w:t>表</w:t>
      </w:r>
      <w:r>
        <w:t>5</w:t>
      </w:r>
      <w:r w:rsidRPr="00AB74E3">
        <w:t xml:space="preserve">. </w:t>
      </w:r>
      <w:r w:rsidRPr="0095429F">
        <w:t>AT$QCRMCALL</w:t>
      </w:r>
      <w:r>
        <w:t>命令</w:t>
      </w:r>
      <w:r>
        <w:rPr>
          <w:rFonts w:hint="eastAsia"/>
        </w:rPr>
        <w:t>返回值</w:t>
      </w:r>
    </w:p>
    <w:tbl>
      <w:tblPr>
        <w:tblStyle w:val="af9"/>
        <w:tblW w:w="0" w:type="auto"/>
        <w:tblBorders>
          <w:top w:val="single" w:sz="4" w:space="0" w:color="DDDDDD"/>
          <w:left w:val="none" w:sz="0" w:space="0" w:color="auto"/>
          <w:bottom w:val="single" w:sz="4" w:space="0" w:color="DDDDDD"/>
          <w:right w:val="none" w:sz="0" w:space="0" w:color="auto"/>
          <w:insideH w:val="single" w:sz="4" w:space="0" w:color="DDDDDD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BD30C5" w14:paraId="4CA2A86C" w14:textId="77777777" w:rsidTr="00BD30C5">
        <w:tc>
          <w:tcPr>
            <w:tcW w:w="2552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5C124456" w14:textId="5B3EFF7B" w:rsidR="00BD30C5" w:rsidRPr="006A5485" w:rsidRDefault="00BD30C5" w:rsidP="00BD30C5">
            <w:pPr>
              <w:pStyle w:val="Fibocomzhb"/>
            </w:pPr>
            <w:r>
              <w:rPr>
                <w:rFonts w:hint="eastAsia"/>
              </w:rPr>
              <w:t>参数</w:t>
            </w:r>
          </w:p>
        </w:tc>
        <w:tc>
          <w:tcPr>
            <w:tcW w:w="7087" w:type="dxa"/>
            <w:tcBorders>
              <w:bottom w:val="single" w:sz="12" w:space="0" w:color="DDDDDD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D476C7" w14:textId="47E2FB39" w:rsidR="00BD30C5" w:rsidRPr="006A5485" w:rsidRDefault="00BD30C5" w:rsidP="00BD30C5">
            <w:pPr>
              <w:pStyle w:val="Fibocomzhb"/>
            </w:pPr>
            <w:r>
              <w:rPr>
                <w:rFonts w:hint="eastAsia"/>
              </w:rPr>
              <w:t>说明</w:t>
            </w:r>
          </w:p>
        </w:tc>
      </w:tr>
      <w:tr w:rsidR="00BD30C5" w14:paraId="6CF0D344" w14:textId="77777777" w:rsidTr="00BD30C5">
        <w:tc>
          <w:tcPr>
            <w:tcW w:w="2552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  <w:vAlign w:val="center"/>
          </w:tcPr>
          <w:p w14:paraId="172403E4" w14:textId="5647800B" w:rsidR="00BD30C5" w:rsidRPr="00110705" w:rsidRDefault="00BD30C5" w:rsidP="00BD30C5">
            <w:pPr>
              <w:pStyle w:val="Fibocomzhb"/>
            </w:pPr>
            <w:r>
              <w:t>&lt;Action</w:t>
            </w:r>
            <w:r w:rsidRPr="0095429F">
              <w:t>&gt;</w:t>
            </w:r>
          </w:p>
        </w:tc>
        <w:tc>
          <w:tcPr>
            <w:tcW w:w="7087" w:type="dxa"/>
            <w:tcBorders>
              <w:top w:val="single" w:sz="12" w:space="0" w:color="DDDDDD"/>
            </w:tcBorders>
            <w:tcMar>
              <w:left w:w="113" w:type="dxa"/>
              <w:right w:w="113" w:type="dxa"/>
            </w:tcMar>
            <w:vAlign w:val="center"/>
          </w:tcPr>
          <w:p w14:paraId="6A14E860" w14:textId="77777777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整型；值可能是：</w:t>
            </w:r>
          </w:p>
          <w:p w14:paraId="0BFEEB3C" w14:textId="77777777" w:rsidR="00BD30C5" w:rsidRDefault="00BD30C5" w:rsidP="00BD30C5">
            <w:pPr>
              <w:pStyle w:val="Fibocomzhb"/>
            </w:pPr>
            <w:r>
              <w:t xml:space="preserve">0 – Stop </w:t>
            </w:r>
          </w:p>
          <w:p w14:paraId="5BB5EE56" w14:textId="4D930E2D" w:rsidR="00BD30C5" w:rsidRPr="00110705" w:rsidRDefault="00BD30C5" w:rsidP="00BD30C5">
            <w:pPr>
              <w:pStyle w:val="Fibocomzhb"/>
            </w:pPr>
            <w:r>
              <w:t>1 – Start</w:t>
            </w:r>
          </w:p>
        </w:tc>
      </w:tr>
      <w:tr w:rsidR="00BD30C5" w14:paraId="77B16993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6DE5B80F" w14:textId="017C0511" w:rsidR="00BD30C5" w:rsidRPr="00110705" w:rsidRDefault="00BD30C5" w:rsidP="00BD30C5">
            <w:pPr>
              <w:pStyle w:val="Fibocomzhb"/>
            </w:pPr>
            <w:r w:rsidRPr="0095429F">
              <w:t>&lt;Instance&gt;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54146AB1" w14:textId="3D8050B0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整型；值是：</w:t>
            </w:r>
          </w:p>
          <w:p w14:paraId="20D30812" w14:textId="73108CA4" w:rsidR="00BD30C5" w:rsidRPr="00110705" w:rsidRDefault="00BD30C5" w:rsidP="00BD30C5">
            <w:pPr>
              <w:pStyle w:val="Fibocomzhb"/>
            </w:pPr>
            <w:r>
              <w:rPr>
                <w:rFonts w:hint="eastAsia"/>
              </w:rPr>
              <w:t>1</w:t>
            </w:r>
          </w:p>
        </w:tc>
      </w:tr>
      <w:tr w:rsidR="00BD30C5" w14:paraId="0EAECD31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6C2C227D" w14:textId="4340B13A" w:rsidR="00BD30C5" w:rsidRPr="00110705" w:rsidRDefault="00BD30C5" w:rsidP="00BD30C5">
            <w:pPr>
              <w:pStyle w:val="Fibocomzhb"/>
            </w:pPr>
            <w:r w:rsidRPr="0095429F">
              <w:t>&lt;IP Type&gt;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30278B50" w14:textId="77777777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整型；值可能是：</w:t>
            </w:r>
          </w:p>
          <w:p w14:paraId="6573B534" w14:textId="77777777" w:rsidR="00BD30C5" w:rsidRPr="00BD30C5" w:rsidRDefault="00BD30C5" w:rsidP="00BD30C5">
            <w:pPr>
              <w:pStyle w:val="Fibocomzhb"/>
            </w:pPr>
            <w:r w:rsidRPr="00BD30C5">
              <w:t xml:space="preserve">1 – Ipv4 </w:t>
            </w:r>
          </w:p>
          <w:p w14:paraId="22FB795D" w14:textId="77777777" w:rsidR="00BD30C5" w:rsidRPr="00BD30C5" w:rsidRDefault="00BD30C5" w:rsidP="00BD30C5">
            <w:pPr>
              <w:pStyle w:val="Fibocomzhb"/>
            </w:pPr>
            <w:r w:rsidRPr="00BD30C5">
              <w:t xml:space="preserve">2 – Ipv6 </w:t>
            </w:r>
          </w:p>
          <w:p w14:paraId="7433F970" w14:textId="246BA6B9" w:rsidR="00BD30C5" w:rsidRPr="00110705" w:rsidRDefault="00BD30C5" w:rsidP="00BD30C5">
            <w:pPr>
              <w:pStyle w:val="Fibocomzhb"/>
            </w:pPr>
            <w:r w:rsidRPr="00BD30C5">
              <w:t>3 – Ipv4v6</w:t>
            </w:r>
          </w:p>
        </w:tc>
      </w:tr>
      <w:tr w:rsidR="00BD30C5" w14:paraId="64CC7A0B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69F73402" w14:textId="2BB59E0D" w:rsidR="00BD30C5" w:rsidRPr="0095429F" w:rsidRDefault="00BD30C5" w:rsidP="00BD30C5">
            <w:pPr>
              <w:pStyle w:val="Fibocomzhb"/>
            </w:pPr>
            <w:r w:rsidRPr="0095429F">
              <w:t>&lt;Tech Pref&gt;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3A30BC43" w14:textId="77777777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整型；值可能是：</w:t>
            </w:r>
          </w:p>
          <w:p w14:paraId="4A715492" w14:textId="77777777" w:rsidR="00BD30C5" w:rsidRPr="0095429F" w:rsidRDefault="00BD30C5" w:rsidP="00BD30C5">
            <w:pPr>
              <w:pStyle w:val="Fibocomzhb"/>
            </w:pPr>
            <w:r w:rsidRPr="0095429F">
              <w:t xml:space="preserve">1 – 3GPP2 </w:t>
            </w:r>
          </w:p>
          <w:p w14:paraId="4B931654" w14:textId="78C638BB" w:rsidR="00BD30C5" w:rsidRDefault="00BD30C5" w:rsidP="00BD30C5">
            <w:pPr>
              <w:pStyle w:val="Fibocomzhb"/>
            </w:pPr>
            <w:r w:rsidRPr="0095429F">
              <w:t>2 – 3GPP</w:t>
            </w:r>
          </w:p>
        </w:tc>
      </w:tr>
      <w:tr w:rsidR="00BD30C5" w14:paraId="0ADB3BF0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44C89557" w14:textId="73A34FA5" w:rsidR="00BD30C5" w:rsidRPr="0095429F" w:rsidRDefault="00BD30C5" w:rsidP="00BD30C5">
            <w:pPr>
              <w:pStyle w:val="Fibocomzhb"/>
            </w:pPr>
            <w:r w:rsidRPr="0095429F">
              <w:t>&lt;umts_profile&gt;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5E15F169" w14:textId="30D44BF3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</w:t>
            </w:r>
            <w:r w:rsidR="001A6CD8" w:rsidRPr="00041C25">
              <w:rPr>
                <w:rFonts w:hint="eastAsia"/>
              </w:rPr>
              <w:t>指定特定的</w:t>
            </w:r>
            <w:r w:rsidR="001A6CD8" w:rsidRPr="00041C25">
              <w:rPr>
                <w:rFonts w:hint="eastAsia"/>
              </w:rPr>
              <w:t xml:space="preserve"> PDP </w:t>
            </w:r>
            <w:r w:rsidR="001A6CD8" w:rsidRPr="00041C25">
              <w:rPr>
                <w:rFonts w:hint="eastAsia"/>
              </w:rPr>
              <w:t>上下文定义（请参阅</w:t>
            </w:r>
            <w:r w:rsidR="001A6CD8" w:rsidRPr="00041C25">
              <w:rPr>
                <w:rFonts w:hint="eastAsia"/>
              </w:rPr>
              <w:t xml:space="preserve"> +CGDCONT </w:t>
            </w:r>
            <w:r w:rsidR="001A6CD8" w:rsidRPr="00041C25">
              <w:rPr>
                <w:rFonts w:hint="eastAsia"/>
              </w:rPr>
              <w:t>命令）。</w:t>
            </w:r>
          </w:p>
        </w:tc>
      </w:tr>
      <w:tr w:rsidR="00BD30C5" w14:paraId="17888D7C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4FD26E8C" w14:textId="7F08DB47" w:rsidR="00BD30C5" w:rsidRPr="0095429F" w:rsidRDefault="00BD30C5" w:rsidP="00BD30C5">
            <w:pPr>
              <w:pStyle w:val="Fibocomzhb"/>
            </w:pPr>
            <w:r w:rsidRPr="0095429F">
              <w:t>&lt;cdma profile number 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56E7D94F" w14:textId="1F604431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整型；值的范围从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到</w:t>
            </w:r>
            <w:r>
              <w:t>179</w:t>
            </w:r>
          </w:p>
        </w:tc>
      </w:tr>
      <w:tr w:rsidR="00BD30C5" w14:paraId="4F71767F" w14:textId="77777777" w:rsidTr="00BD30C5">
        <w:tc>
          <w:tcPr>
            <w:tcW w:w="2552" w:type="dxa"/>
            <w:tcMar>
              <w:left w:w="113" w:type="dxa"/>
              <w:right w:w="113" w:type="dxa"/>
            </w:tcMar>
            <w:vAlign w:val="center"/>
          </w:tcPr>
          <w:p w14:paraId="3C1F81D4" w14:textId="1A04D3B0" w:rsidR="00BD30C5" w:rsidRPr="0095429F" w:rsidRDefault="00BD30C5" w:rsidP="00BD30C5">
            <w:pPr>
              <w:pStyle w:val="Fibocomzhb"/>
            </w:pPr>
            <w:r>
              <w:t>&lt;APN</w:t>
            </w:r>
            <w:r w:rsidRPr="0095429F">
              <w:t>&gt;</w:t>
            </w:r>
          </w:p>
        </w:tc>
        <w:tc>
          <w:tcPr>
            <w:tcW w:w="7087" w:type="dxa"/>
            <w:tcMar>
              <w:left w:w="113" w:type="dxa"/>
              <w:right w:w="113" w:type="dxa"/>
            </w:tcMar>
            <w:vAlign w:val="center"/>
          </w:tcPr>
          <w:p w14:paraId="1FC47962" w14:textId="6E99A369" w:rsidR="00BD30C5" w:rsidRDefault="00BD30C5" w:rsidP="00BD30C5">
            <w:pPr>
              <w:pStyle w:val="Fibocomzhb"/>
            </w:pPr>
            <w:r>
              <w:rPr>
                <w:rFonts w:hint="eastAsia"/>
              </w:rPr>
              <w:t>整型；最大长度为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1CF6BA8" w14:textId="21CD6063" w:rsidR="00A30485" w:rsidRPr="00540503" w:rsidRDefault="00A30485" w:rsidP="0022084E">
      <w:pPr>
        <w:pStyle w:val="2"/>
      </w:pPr>
      <w:bookmarkStart w:id="113" w:name="_Toc43645339"/>
      <w:bookmarkStart w:id="114" w:name="_Toc86744465"/>
      <w:r w:rsidRPr="00540503">
        <w:lastRenderedPageBreak/>
        <w:t>相关AT log和说明</w:t>
      </w:r>
      <w:bookmarkEnd w:id="113"/>
      <w:bookmarkEnd w:id="114"/>
    </w:p>
    <w:p w14:paraId="2B93447D" w14:textId="77777777" w:rsidR="00A30485" w:rsidRPr="0095429F" w:rsidRDefault="00A30485" w:rsidP="00540503">
      <w:r w:rsidRPr="0095429F">
        <w:t>如果需要上网，拨号流程推荐（以电信卡为例），具体如下：</w:t>
      </w:r>
    </w:p>
    <w:p w14:paraId="4BB73AF0" w14:textId="77777777" w:rsidR="00A30485" w:rsidRPr="0095429F" w:rsidRDefault="00A30485" w:rsidP="00FA7A9C">
      <w:pPr>
        <w:pStyle w:val="Fibocomzhf5"/>
      </w:pPr>
      <w:r w:rsidRPr="0095429F">
        <w:t>AT+CPIN?</w:t>
      </w:r>
    </w:p>
    <w:p w14:paraId="4F5CE69F" w14:textId="2BFC0DF9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+CPIN: READY                                                                 //</w:t>
      </w:r>
      <w:r w:rsidRPr="0095429F">
        <w:rPr>
          <w:color w:val="000000" w:themeColor="text1"/>
        </w:rPr>
        <w:t>确保</w:t>
      </w:r>
      <w:r w:rsidRPr="0095429F">
        <w:rPr>
          <w:color w:val="000000" w:themeColor="text1"/>
        </w:rPr>
        <w:t>SIM</w:t>
      </w:r>
      <w:r w:rsidRPr="0095429F">
        <w:rPr>
          <w:color w:val="000000" w:themeColor="text1"/>
        </w:rPr>
        <w:t>卡就绪</w:t>
      </w:r>
    </w:p>
    <w:p w14:paraId="3A084F02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6BCBD31F" w14:textId="77777777" w:rsidR="00A30485" w:rsidRPr="0095429F" w:rsidRDefault="00A30485" w:rsidP="00FA7A9C">
      <w:pPr>
        <w:pStyle w:val="Fibocomzhf5"/>
      </w:pPr>
      <w:r w:rsidRPr="0095429F">
        <w:t>AT+CSQ</w:t>
      </w:r>
    </w:p>
    <w:p w14:paraId="056F2C79" w14:textId="7FB0E5EA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+CSQ: 21,99                                                                    //</w:t>
      </w:r>
      <w:r w:rsidRPr="0095429F">
        <w:rPr>
          <w:color w:val="000000" w:themeColor="text1"/>
        </w:rPr>
        <w:t>确保模块能接收到信号</w:t>
      </w:r>
    </w:p>
    <w:p w14:paraId="1509DA21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3601D1FF" w14:textId="77777777" w:rsidR="00A30485" w:rsidRPr="0095429F" w:rsidRDefault="00A30485" w:rsidP="00FA7A9C">
      <w:pPr>
        <w:pStyle w:val="Fibocomzhf5"/>
      </w:pPr>
      <w:r w:rsidRPr="0095429F">
        <w:t>AT+COPS?</w:t>
      </w:r>
    </w:p>
    <w:p w14:paraId="7EE1EB57" w14:textId="407147C1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+COPS: 0,0,"CHN-TELECOM",7                                    //</w:t>
      </w:r>
      <w:r w:rsidRPr="0095429F">
        <w:rPr>
          <w:color w:val="000000" w:themeColor="text1"/>
        </w:rPr>
        <w:t>确保模块注册上运营商网络</w:t>
      </w:r>
    </w:p>
    <w:p w14:paraId="3C0E624A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0EDD8A20" w14:textId="77777777" w:rsidR="00A30485" w:rsidRPr="0095429F" w:rsidRDefault="00A30485" w:rsidP="00FA7A9C">
      <w:pPr>
        <w:pStyle w:val="Fibocomzhf5"/>
      </w:pPr>
      <w:r w:rsidRPr="0095429F">
        <w:t>AT+CGREG?</w:t>
      </w:r>
    </w:p>
    <w:p w14:paraId="6408ADE9" w14:textId="45921AAC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+CGREG: 0,1                                                                  //</w:t>
      </w:r>
      <w:r w:rsidRPr="0095429F">
        <w:rPr>
          <w:color w:val="000000" w:themeColor="text1"/>
        </w:rPr>
        <w:t>模块附着数据网络</w:t>
      </w:r>
    </w:p>
    <w:p w14:paraId="3C04BE01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1CF9F798" w14:textId="76B4FE45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t>AT+CEREG?</w:t>
      </w:r>
      <w:r w:rsidRPr="0095429F">
        <w:rPr>
          <w:color w:val="000000" w:themeColor="text1"/>
        </w:rPr>
        <w:t xml:space="preserve">                                                                   //</w:t>
      </w:r>
      <w:r w:rsidRPr="0095429F">
        <w:rPr>
          <w:color w:val="000000" w:themeColor="text1"/>
        </w:rPr>
        <w:t>模块附着</w:t>
      </w:r>
      <w:r w:rsidRPr="0095429F">
        <w:rPr>
          <w:color w:val="000000" w:themeColor="text1"/>
        </w:rPr>
        <w:t>LTE</w:t>
      </w:r>
      <w:r w:rsidRPr="0095429F">
        <w:rPr>
          <w:color w:val="000000" w:themeColor="text1"/>
        </w:rPr>
        <w:t>网络</w:t>
      </w:r>
    </w:p>
    <w:p w14:paraId="3C9C43C8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+CEREG: 0,1</w:t>
      </w:r>
    </w:p>
    <w:p w14:paraId="51E12706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45A2E314" w14:textId="2AB764D0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t>AT+CGDCONT=1,"IP</w:t>
      </w:r>
      <w:r w:rsidR="00475FB4" w:rsidRPr="00475FB4">
        <w:t>V4V6</w:t>
      </w:r>
      <w:r w:rsidRPr="0095429F">
        <w:t>","CTLTE"</w:t>
      </w:r>
      <w:r w:rsidRPr="0095429F">
        <w:rPr>
          <w:color w:val="000000" w:themeColor="text1"/>
        </w:rPr>
        <w:t xml:space="preserve">                            //</w:t>
      </w:r>
      <w:r w:rsidRPr="0095429F">
        <w:rPr>
          <w:color w:val="000000" w:themeColor="text1"/>
        </w:rPr>
        <w:t>设置接入点信息</w:t>
      </w:r>
    </w:p>
    <w:p w14:paraId="14EE3E33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12D4EC64" w14:textId="77777777" w:rsidR="00A30485" w:rsidRPr="0095429F" w:rsidRDefault="00A30485" w:rsidP="00FA7A9C">
      <w:pPr>
        <w:pStyle w:val="Fibocomzhf5"/>
      </w:pPr>
      <w:r w:rsidRPr="0095429F">
        <w:t>AT+CGDCONT?</w:t>
      </w:r>
    </w:p>
    <w:p w14:paraId="0D7D8535" w14:textId="38EA01E8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+CGDCONT: 1,"IPV4V6","CTLTE","0.0.0.0",0,0,0,0      //</w:t>
      </w:r>
      <w:r w:rsidRPr="0095429F">
        <w:rPr>
          <w:color w:val="000000" w:themeColor="text1"/>
        </w:rPr>
        <w:t>查询是否设置成功</w:t>
      </w:r>
    </w:p>
    <w:p w14:paraId="236C03AB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01D5808E" w14:textId="2A9FD7E2" w:rsidR="00A30485" w:rsidRPr="0095429F" w:rsidRDefault="00A30485" w:rsidP="00FA7A9C">
      <w:pPr>
        <w:pStyle w:val="Fibocomzhf5"/>
      </w:pPr>
      <w:r w:rsidRPr="0095429F">
        <w:t>AT$QCRMCALL=1,1,3                                                   //</w:t>
      </w:r>
      <w:r w:rsidRPr="0095429F">
        <w:t>发起拨号</w:t>
      </w:r>
    </w:p>
    <w:p w14:paraId="399117DF" w14:textId="4DC48486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$QCRMCALL: 1, V4</w:t>
      </w:r>
    </w:p>
    <w:p w14:paraId="071CDF86" w14:textId="62142A78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$QCRMCALL: 1, V6</w:t>
      </w:r>
    </w:p>
    <w:p w14:paraId="76B17B5C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11D665F9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……</w:t>
      </w:r>
    </w:p>
    <w:p w14:paraId="6912BB13" w14:textId="03F21613" w:rsidR="00A30485" w:rsidRPr="0095429F" w:rsidRDefault="00A30485" w:rsidP="00FA7A9C">
      <w:pPr>
        <w:pStyle w:val="Fibocomzhf5"/>
      </w:pPr>
      <w:r w:rsidRPr="0095429F">
        <w:t>AT$QCRMCALL?</w:t>
      </w:r>
    </w:p>
    <w:p w14:paraId="3C7C4FBC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$QCRMCALL: 1, V4</w:t>
      </w:r>
    </w:p>
    <w:p w14:paraId="0E9FBBE5" w14:textId="2FDC20B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$QCRMCALL: 1, V6                                                       //</w:t>
      </w:r>
      <w:r w:rsidRPr="0095429F">
        <w:rPr>
          <w:color w:val="000000" w:themeColor="text1"/>
        </w:rPr>
        <w:t>定时查询拨号状态，若已断开，则重新发起拨号</w:t>
      </w:r>
    </w:p>
    <w:p w14:paraId="20F7FA90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t>OK</w:t>
      </w:r>
    </w:p>
    <w:p w14:paraId="64542CE5" w14:textId="77777777" w:rsidR="00A30485" w:rsidRPr="0095429F" w:rsidRDefault="00A30485" w:rsidP="00FA7A9C">
      <w:pPr>
        <w:pStyle w:val="Fibocomzhf5"/>
        <w:rPr>
          <w:color w:val="000000" w:themeColor="text1"/>
        </w:rPr>
      </w:pPr>
      <w:r w:rsidRPr="0095429F">
        <w:rPr>
          <w:color w:val="000000" w:themeColor="text1"/>
        </w:rPr>
        <w:lastRenderedPageBreak/>
        <w:t>……</w:t>
      </w:r>
    </w:p>
    <w:p w14:paraId="7AF01975" w14:textId="089EA3D0" w:rsidR="009A38C5" w:rsidRPr="0095429F" w:rsidRDefault="00A30485" w:rsidP="00540503">
      <w:pPr>
        <w:rPr>
          <w:color w:val="000000" w:themeColor="text1"/>
        </w:rPr>
      </w:pPr>
      <w:r w:rsidRPr="0095429F">
        <w:rPr>
          <w:color w:val="000000" w:themeColor="text1"/>
        </w:rPr>
        <w:t>拨号后，在终端窗口使用</w:t>
      </w:r>
      <w:r w:rsidRPr="0095429F">
        <w:rPr>
          <w:color w:val="000000" w:themeColor="text1"/>
        </w:rPr>
        <w:t>ifconfig</w:t>
      </w:r>
      <w:r w:rsidRPr="0095429F">
        <w:rPr>
          <w:color w:val="000000" w:themeColor="text1"/>
        </w:rPr>
        <w:t>查看可知，网卡已获取到</w:t>
      </w:r>
      <w:r w:rsidRPr="0095429F">
        <w:rPr>
          <w:color w:val="000000" w:themeColor="text1"/>
        </w:rPr>
        <w:t>IP</w:t>
      </w:r>
      <w:r w:rsidRPr="0095429F">
        <w:rPr>
          <w:color w:val="000000" w:themeColor="text1"/>
        </w:rPr>
        <w:t>地址，并可通过该网卡进行数据业务，故拨号成功：</w:t>
      </w:r>
    </w:p>
    <w:p w14:paraId="04DCD3F2" w14:textId="069A3275" w:rsidR="00FA7A9C" w:rsidRDefault="00197FFB" w:rsidP="00FA7A9C">
      <w:pPr>
        <w:pStyle w:val="Fibocomzh3"/>
        <w:rPr>
          <w:color w:val="000000" w:themeColor="text1"/>
        </w:rPr>
      </w:pPr>
      <w:r w:rsidRPr="0095429F">
        <w:drawing>
          <wp:inline distT="0" distB="0" distL="0" distR="0" wp14:anchorId="02501C47" wp14:editId="7B875056">
            <wp:extent cx="4579200" cy="1008000"/>
            <wp:effectExtent l="0" t="0" r="0" b="190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484" w14:textId="4E009078" w:rsidR="00B560F6" w:rsidRPr="00FA7A9C" w:rsidRDefault="00B560F6" w:rsidP="00B560F6">
      <w:pPr>
        <w:pStyle w:val="Fibocomzh5"/>
      </w:pPr>
      <w:r>
        <w:rPr>
          <w:rFonts w:hint="eastAsia"/>
        </w:rPr>
        <w:t>图</w:t>
      </w:r>
      <w:r w:rsidR="008F0F95">
        <w:t>19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查看</w:t>
      </w:r>
      <w:r>
        <w:rPr>
          <w:color w:val="000000" w:themeColor="text1"/>
        </w:rPr>
        <w:t>网卡</w:t>
      </w:r>
      <w:r>
        <w:rPr>
          <w:rFonts w:hint="eastAsia"/>
          <w:color w:val="000000" w:themeColor="text1"/>
        </w:rPr>
        <w:t>信息</w:t>
      </w:r>
    </w:p>
    <w:p w14:paraId="6C9903CF" w14:textId="21B055EB" w:rsidR="009A38C5" w:rsidRDefault="0040110C" w:rsidP="00540503">
      <w:r w:rsidRPr="0095429F">
        <w:t>如果嵌入式</w:t>
      </w:r>
      <w:r w:rsidRPr="0095429F">
        <w:t xml:space="preserve">Linux </w:t>
      </w:r>
      <w:r w:rsidRPr="0095429F">
        <w:t>未能获取</w:t>
      </w:r>
      <w:r w:rsidRPr="0095429F">
        <w:t>IP</w:t>
      </w:r>
      <w:r w:rsidR="00CB23D2">
        <w:rPr>
          <w:rFonts w:hint="eastAsia"/>
        </w:rPr>
        <w:t>，</w:t>
      </w:r>
      <w:r w:rsidRPr="0095429F">
        <w:t>请发送</w:t>
      </w:r>
      <w:r w:rsidRPr="0095429F">
        <w:t xml:space="preserve">“udhcpc -i usb0” </w:t>
      </w:r>
      <w:r w:rsidRPr="0095429F">
        <w:t>为系统配置</w:t>
      </w:r>
      <w:r w:rsidRPr="0095429F">
        <w:t>IP</w:t>
      </w:r>
      <w:r w:rsidRPr="0095429F">
        <w:t>地址</w:t>
      </w:r>
      <w:r w:rsidR="00B33B4D" w:rsidRPr="0095429F">
        <w:t>：</w:t>
      </w:r>
    </w:p>
    <w:p w14:paraId="27EB83BB" w14:textId="09635DB2" w:rsidR="009A38C5" w:rsidRDefault="00197FFB" w:rsidP="00540503">
      <w:pPr>
        <w:pStyle w:val="Fibocomzh3"/>
      </w:pPr>
      <w:r w:rsidRPr="0095429F">
        <w:drawing>
          <wp:inline distT="0" distB="0" distL="0" distR="0" wp14:anchorId="5840010F" wp14:editId="528C37DE">
            <wp:extent cx="4579200" cy="1065600"/>
            <wp:effectExtent l="0" t="0" r="0" b="127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B8A" w14:textId="0D69844B" w:rsidR="00B560F6" w:rsidRDefault="00B560F6" w:rsidP="00B560F6">
      <w:pPr>
        <w:pStyle w:val="Fibocomzh5"/>
      </w:pPr>
      <w:r>
        <w:rPr>
          <w:rFonts w:hint="eastAsia"/>
        </w:rPr>
        <w:t>图</w:t>
      </w:r>
      <w:r w:rsidR="008F0F95">
        <w:t>20</w:t>
      </w:r>
      <w:r>
        <w:t xml:space="preserve">. </w:t>
      </w:r>
      <w:r>
        <w:rPr>
          <w:rFonts w:hint="eastAsia"/>
        </w:rPr>
        <w:t>手动配置I</w:t>
      </w:r>
      <w:r>
        <w:t>P</w:t>
      </w:r>
      <w:r>
        <w:rPr>
          <w:rFonts w:hint="eastAsia"/>
        </w:rPr>
        <w:t>地址</w:t>
      </w:r>
    </w:p>
    <w:p w14:paraId="4B947E01" w14:textId="72F4701B" w:rsidR="00A30485" w:rsidRPr="0095429F" w:rsidRDefault="00A30485" w:rsidP="00540503">
      <w:r w:rsidRPr="0095429F">
        <w:t>如需断开网络，发送如下命令：</w:t>
      </w:r>
    </w:p>
    <w:p w14:paraId="1AB2D02C" w14:textId="162A93FC" w:rsidR="00A30485" w:rsidRPr="0095429F" w:rsidRDefault="00A30485" w:rsidP="00FA7A9C">
      <w:pPr>
        <w:pStyle w:val="Fibocomzhf5"/>
      </w:pPr>
      <w:r w:rsidRPr="0095429F">
        <w:t>AT$QCRMCALL=0,1,3</w:t>
      </w:r>
    </w:p>
    <w:p w14:paraId="58E8D95C" w14:textId="5F2AAE6C" w:rsidR="00A30485" w:rsidRPr="0095429F" w:rsidRDefault="00A30485" w:rsidP="00FA7A9C">
      <w:pPr>
        <w:pStyle w:val="Fibocomzhf5"/>
      </w:pPr>
      <w:r w:rsidRPr="0095429F">
        <w:t>OK</w:t>
      </w:r>
    </w:p>
    <w:p w14:paraId="6029D263" w14:textId="0F388783" w:rsidR="00A30485" w:rsidRPr="0095429F" w:rsidRDefault="00A30485" w:rsidP="00FA7A9C">
      <w:pPr>
        <w:pStyle w:val="Fibocomzhf5"/>
      </w:pPr>
      <w:r w:rsidRPr="0095429F">
        <w:t>AT$QCRMCALL ?</w:t>
      </w:r>
    </w:p>
    <w:p w14:paraId="67C1E272" w14:textId="1561E4A4" w:rsidR="00E96D9D" w:rsidRDefault="00A30485" w:rsidP="00FA7A9C">
      <w:pPr>
        <w:pStyle w:val="Fibocomzhf5"/>
      </w:pPr>
      <w:r w:rsidRPr="0095429F">
        <w:t>OK</w:t>
      </w:r>
    </w:p>
    <w:p w14:paraId="5C70EC32" w14:textId="77777777" w:rsidR="00F837F2" w:rsidRPr="00596546" w:rsidRDefault="00F837F2" w:rsidP="00F837F2">
      <w:pPr>
        <w:sectPr w:rsidR="00F837F2" w:rsidRPr="00596546" w:rsidSect="0022084E">
          <w:headerReference w:type="default" r:id="rId47"/>
          <w:footerReference w:type="default" r:id="rId48"/>
          <w:pgSz w:w="11906" w:h="16838"/>
          <w:pgMar w:top="1440" w:right="1083" w:bottom="1440" w:left="1083" w:header="851" w:footer="850" w:gutter="0"/>
          <w:cols w:space="425"/>
          <w:docGrid w:type="lines" w:linePitch="312"/>
        </w:sectPr>
      </w:pPr>
    </w:p>
    <w:bookmarkStart w:id="115" w:name="_Toc86744466"/>
    <w:p w14:paraId="678D120F" w14:textId="04E97A05" w:rsidR="00F837F2" w:rsidRDefault="00351134" w:rsidP="00F837F2">
      <w:pPr>
        <w:pStyle w:val="1"/>
      </w:pPr>
      <w:r w:rsidRPr="006A5485">
        <w:rPr>
          <w:rFonts w:hAnsi="思源黑体 CN Light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BCC26" wp14:editId="5D224A56">
                <wp:simplePos x="0" y="0"/>
                <wp:positionH relativeFrom="margin">
                  <wp:align>right</wp:align>
                </wp:positionH>
                <wp:positionV relativeFrom="paragraph">
                  <wp:posOffset>638175</wp:posOffset>
                </wp:positionV>
                <wp:extent cx="6188451" cy="0"/>
                <wp:effectExtent l="0" t="0" r="222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4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736FA" id="直接连接符 1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1pt,50.25pt" to="923.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" strokecolor="#d8d8d8 [2732]" strokeweight="1pt">
                <v:stroke dashstyle="1 1"/>
                <w10:wrap anchorx="margin"/>
              </v:line>
            </w:pict>
          </mc:Fallback>
        </mc:AlternateContent>
      </w:r>
      <w:r w:rsidR="00EC1CD1">
        <w:rPr>
          <w:rFonts w:hint="eastAsia"/>
        </w:rPr>
        <w:t>常见问题</w:t>
      </w:r>
      <w:bookmarkEnd w:id="115"/>
    </w:p>
    <w:p w14:paraId="5E7021D5" w14:textId="204690C6" w:rsidR="00F837F2" w:rsidRDefault="00F837F2" w:rsidP="00F837F2">
      <w:pPr>
        <w:pStyle w:val="2"/>
      </w:pPr>
      <w:bookmarkStart w:id="116" w:name="_Toc86744467"/>
      <w:r>
        <w:rPr>
          <w:rFonts w:hint="eastAsia"/>
        </w:rPr>
        <w:t>I</w:t>
      </w:r>
      <w:r>
        <w:t>P</w:t>
      </w:r>
      <w:r>
        <w:rPr>
          <w:rFonts w:hint="eastAsia"/>
        </w:rPr>
        <w:t>获取失败</w:t>
      </w:r>
      <w:bookmarkEnd w:id="116"/>
    </w:p>
    <w:p w14:paraId="51F94124" w14:textId="09967F8A" w:rsidR="00F837F2" w:rsidRDefault="00F837F2" w:rsidP="00F837F2">
      <w:r w:rsidRPr="00E96D9D">
        <w:rPr>
          <w:rFonts w:hint="eastAsia"/>
        </w:rPr>
        <w:t>如果</w:t>
      </w:r>
      <w:r>
        <w:rPr>
          <w:rFonts w:hint="eastAsia"/>
        </w:rPr>
        <w:t>拨号成功后手动</w:t>
      </w:r>
      <w:r w:rsidRPr="001C2FC9">
        <w:rPr>
          <w:rFonts w:hint="eastAsia"/>
        </w:rPr>
        <w:t>禁用</w:t>
      </w:r>
      <w:r>
        <w:rPr>
          <w:rFonts w:hint="eastAsia"/>
        </w:rPr>
        <w:t>再</w:t>
      </w:r>
      <w:r w:rsidRPr="001C2FC9">
        <w:rPr>
          <w:rFonts w:hint="eastAsia"/>
        </w:rPr>
        <w:t>启用网卡</w:t>
      </w:r>
      <w:r>
        <w:rPr>
          <w:rFonts w:hint="eastAsia"/>
        </w:rPr>
        <w:t>，无法获取到</w:t>
      </w:r>
      <w:r>
        <w:t>IP</w:t>
      </w:r>
      <w:r>
        <w:rPr>
          <w:rFonts w:hint="eastAsia"/>
        </w:rPr>
        <w:t>地址，请在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口发送如下命令，重启模块：</w:t>
      </w:r>
    </w:p>
    <w:p w14:paraId="664D1BEB" w14:textId="4D44F1D4" w:rsidR="00F837F2" w:rsidRDefault="00F837F2" w:rsidP="00F837F2">
      <w:pPr>
        <w:pStyle w:val="Fibocomzhf5"/>
      </w:pPr>
      <w:r>
        <w:rPr>
          <w:rFonts w:hint="eastAsia"/>
        </w:rPr>
        <w:t>A</w:t>
      </w:r>
      <w:r>
        <w:t>T+CFUN=15</w:t>
      </w:r>
    </w:p>
    <w:p w14:paraId="34ABF561" w14:textId="13CA82A2" w:rsidR="00F837F2" w:rsidRDefault="00F837F2" w:rsidP="00F837F2">
      <w:r>
        <w:rPr>
          <w:rFonts w:hint="eastAsia"/>
        </w:rPr>
        <w:t>然后</w:t>
      </w:r>
      <w:r w:rsidRPr="001C2FC9">
        <w:rPr>
          <w:rFonts w:hint="eastAsia"/>
        </w:rPr>
        <w:t>手动关闭</w:t>
      </w:r>
      <w:r>
        <w:rPr>
          <w:rFonts w:hint="eastAsia"/>
        </w:rPr>
        <w:t>系统</w:t>
      </w:r>
      <w:r w:rsidRPr="001C2FC9">
        <w:rPr>
          <w:rFonts w:hint="eastAsia"/>
        </w:rPr>
        <w:t>网络服务</w:t>
      </w:r>
      <w:r>
        <w:rPr>
          <w:rFonts w:hint="eastAsia"/>
        </w:rPr>
        <w:t>：</w:t>
      </w:r>
    </w:p>
    <w:p w14:paraId="53007FC6" w14:textId="4CD406F8" w:rsidR="00F837F2" w:rsidRDefault="00F837F2" w:rsidP="00F837F2">
      <w:pPr>
        <w:pStyle w:val="Fibocomzhf5"/>
      </w:pPr>
      <w:r w:rsidRPr="001C2FC9">
        <w:rPr>
          <w:rFonts w:hint="eastAsia"/>
        </w:rPr>
        <w:t>service network-manager stop</w:t>
      </w:r>
    </w:p>
    <w:p w14:paraId="1FB2DA53" w14:textId="6397ACFB" w:rsidR="00F837F2" w:rsidRDefault="00F837F2" w:rsidP="00F837F2">
      <w:r>
        <w:rPr>
          <w:rFonts w:hint="eastAsia"/>
        </w:rPr>
        <w:t>然后使用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方式进行</w:t>
      </w:r>
      <w:r w:rsidR="00153FDF">
        <w:t>RmNet</w:t>
      </w:r>
      <w:r>
        <w:rPr>
          <w:rFonts w:hint="eastAsia"/>
        </w:rPr>
        <w:t>拨号，在拨号成功后，手动</w:t>
      </w:r>
      <w:r w:rsidRPr="001C2FC9">
        <w:rPr>
          <w:rFonts w:hint="eastAsia"/>
        </w:rPr>
        <w:t>申请</w:t>
      </w:r>
      <w:r w:rsidRPr="001C2FC9">
        <w:rPr>
          <w:rFonts w:hint="eastAsia"/>
        </w:rPr>
        <w:t>IP</w:t>
      </w:r>
      <w:r w:rsidRPr="001C2FC9">
        <w:rPr>
          <w:rFonts w:hint="eastAsia"/>
        </w:rPr>
        <w:t>地址</w:t>
      </w:r>
      <w:r>
        <w:rPr>
          <w:rFonts w:hint="eastAsia"/>
        </w:rPr>
        <w:t>：</w:t>
      </w:r>
    </w:p>
    <w:p w14:paraId="309F296A" w14:textId="408B1323" w:rsidR="00F837F2" w:rsidRDefault="00F837F2" w:rsidP="00F837F2">
      <w:pPr>
        <w:pStyle w:val="Fibocomzhf5"/>
      </w:pPr>
      <w:r w:rsidRPr="001C2FC9">
        <w:rPr>
          <w:rFonts w:hint="eastAsia"/>
        </w:rPr>
        <w:t xml:space="preserve">udhcpc -i </w:t>
      </w:r>
      <w:r>
        <w:rPr>
          <w:rFonts w:hint="eastAsia"/>
        </w:rPr>
        <w:t>网卡名</w:t>
      </w:r>
    </w:p>
    <w:p w14:paraId="2AC04501" w14:textId="615E9DCF" w:rsidR="00F837F2" w:rsidRDefault="00F837F2" w:rsidP="00F837F2">
      <w:r>
        <w:rPr>
          <w:rFonts w:hint="eastAsia"/>
        </w:rPr>
        <w:t>进行</w:t>
      </w:r>
      <w:r>
        <w:rPr>
          <w:rFonts w:hint="eastAsia"/>
        </w:rPr>
        <w:t>ping</w:t>
      </w:r>
      <w:r>
        <w:rPr>
          <w:rFonts w:hint="eastAsia"/>
        </w:rPr>
        <w:t>网测试：</w:t>
      </w:r>
    </w:p>
    <w:p w14:paraId="2E7C07D9" w14:textId="17A2539C" w:rsidR="00F837F2" w:rsidRDefault="00F837F2" w:rsidP="00F837F2">
      <w:pPr>
        <w:pStyle w:val="Fibocomzhf5"/>
      </w:pPr>
      <w:r>
        <w:t>p</w:t>
      </w:r>
      <w:r>
        <w:rPr>
          <w:rFonts w:hint="eastAsia"/>
        </w:rPr>
        <w:t>ing</w:t>
      </w:r>
      <w:r>
        <w:t xml:space="preserve"> </w:t>
      </w:r>
      <w:hyperlink r:id="rId49" w:history="1">
        <w:r w:rsidRPr="008C04B0">
          <w:rPr>
            <w:rStyle w:val="afa"/>
          </w:rPr>
          <w:t>www.baidu.com</w:t>
        </w:r>
      </w:hyperlink>
    </w:p>
    <w:p w14:paraId="06099A06" w14:textId="5C4B5DC1" w:rsidR="00F837F2" w:rsidRDefault="00F837F2" w:rsidP="00F837F2">
      <w:pPr>
        <w:pStyle w:val="Fibocomzhf5"/>
      </w:pPr>
      <w:r>
        <w:t>ping 8.8.8.8</w:t>
      </w:r>
    </w:p>
    <w:p w14:paraId="17F04FA1" w14:textId="44F2E721" w:rsidR="00F837F2" w:rsidRDefault="00F837F2" w:rsidP="00F837F2">
      <w:r>
        <w:rPr>
          <w:rFonts w:hint="eastAsia"/>
        </w:rPr>
        <w:t>手动</w:t>
      </w:r>
      <w:r w:rsidRPr="001C2FC9">
        <w:rPr>
          <w:rFonts w:hint="eastAsia"/>
        </w:rPr>
        <w:t>禁用</w:t>
      </w:r>
      <w:r>
        <w:rPr>
          <w:rFonts w:hint="eastAsia"/>
        </w:rPr>
        <w:t>再启用网卡：</w:t>
      </w:r>
    </w:p>
    <w:p w14:paraId="4E9B4168" w14:textId="7D906639" w:rsidR="00F837F2" w:rsidRDefault="00F837F2" w:rsidP="00F837F2">
      <w:pPr>
        <w:pStyle w:val="Fibocomzhf5"/>
      </w:pPr>
      <w:r>
        <w:t xml:space="preserve">ifconfig </w:t>
      </w:r>
      <w:r>
        <w:rPr>
          <w:rFonts w:hint="eastAsia"/>
        </w:rPr>
        <w:t>网卡名</w:t>
      </w:r>
      <w:r>
        <w:rPr>
          <w:rFonts w:hint="eastAsia"/>
        </w:rPr>
        <w:t xml:space="preserve"> down</w:t>
      </w:r>
    </w:p>
    <w:p w14:paraId="35904A37" w14:textId="78A5757C" w:rsidR="00F837F2" w:rsidRDefault="00F837F2" w:rsidP="00F837F2">
      <w:pPr>
        <w:pStyle w:val="Fibocomzhf5"/>
      </w:pPr>
      <w:r>
        <w:t xml:space="preserve">ifconfig </w:t>
      </w:r>
      <w:r>
        <w:rPr>
          <w:rFonts w:hint="eastAsia"/>
        </w:rPr>
        <w:t>网卡名</w:t>
      </w:r>
      <w:r>
        <w:rPr>
          <w:rFonts w:hint="eastAsia"/>
        </w:rPr>
        <w:t xml:space="preserve"> </w:t>
      </w:r>
      <w:r>
        <w:t>up</w:t>
      </w:r>
    </w:p>
    <w:p w14:paraId="5BED7024" w14:textId="6C3F2C81" w:rsidR="00F837F2" w:rsidRDefault="00F837F2" w:rsidP="00F837F2">
      <w:r w:rsidRPr="001C2FC9">
        <w:rPr>
          <w:rFonts w:hint="eastAsia"/>
        </w:rPr>
        <w:t>可以成功申请对应网卡</w:t>
      </w:r>
      <w:r w:rsidRPr="001C2FC9">
        <w:rPr>
          <w:rFonts w:hint="eastAsia"/>
        </w:rPr>
        <w:t>ip</w:t>
      </w:r>
      <w:r w:rsidRPr="001C2FC9">
        <w:rPr>
          <w:rFonts w:hint="eastAsia"/>
        </w:rPr>
        <w:t>地址并且可以</w:t>
      </w:r>
      <w:r w:rsidRPr="001C2FC9">
        <w:rPr>
          <w:rFonts w:hint="eastAsia"/>
        </w:rPr>
        <w:t>ping</w:t>
      </w:r>
      <w:r w:rsidRPr="001C2FC9">
        <w:rPr>
          <w:rFonts w:hint="eastAsia"/>
        </w:rPr>
        <w:t>通</w:t>
      </w:r>
      <w:r>
        <w:rPr>
          <w:rFonts w:hint="eastAsia"/>
        </w:rPr>
        <w:t>。</w:t>
      </w:r>
    </w:p>
    <w:p w14:paraId="36CD112C" w14:textId="4B48C378" w:rsidR="00F837F2" w:rsidRDefault="00F837F2" w:rsidP="00F837F2">
      <w:pPr>
        <w:pStyle w:val="2"/>
      </w:pPr>
      <w:bookmarkStart w:id="117" w:name="_Toc86744468"/>
      <w:r>
        <w:rPr>
          <w:rFonts w:hint="eastAsia"/>
        </w:rPr>
        <w:t>ping域名失败</w:t>
      </w:r>
      <w:bookmarkEnd w:id="117"/>
    </w:p>
    <w:p w14:paraId="7AEDFD8F" w14:textId="34F0D887" w:rsidR="00F837F2" w:rsidRDefault="00F837F2" w:rsidP="00F837F2">
      <w:r>
        <w:rPr>
          <w:rFonts w:hint="eastAsia"/>
        </w:rPr>
        <w:t>继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的问题，如果成功获取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</w:t>
      </w:r>
      <w:r>
        <w:rPr>
          <w:rFonts w:hint="eastAsia"/>
        </w:rPr>
        <w:t>ping</w:t>
      </w:r>
      <w:r>
        <w:t xml:space="preserve"> 8.8.8.8</w:t>
      </w:r>
      <w:r>
        <w:rPr>
          <w:rFonts w:hint="eastAsia"/>
        </w:rPr>
        <w:t>可以成功，但是无法</w:t>
      </w:r>
      <w:r>
        <w:rPr>
          <w:rFonts w:hint="eastAsia"/>
        </w:rPr>
        <w:t>p</w:t>
      </w:r>
      <w:r>
        <w:t xml:space="preserve">ing </w:t>
      </w:r>
      <w:hyperlink r:id="rId50" w:history="1">
        <w:r w:rsidRPr="008C04B0">
          <w:rPr>
            <w:rStyle w:val="afa"/>
          </w:rPr>
          <w:t>www.baidu.com</w:t>
        </w:r>
      </w:hyperlink>
      <w:r>
        <w:rPr>
          <w:rFonts w:hint="eastAsia"/>
        </w:rPr>
        <w:t>并且无法上网。请执行下列操作：</w:t>
      </w:r>
    </w:p>
    <w:p w14:paraId="7FC6FE29" w14:textId="016F9A82" w:rsidR="00F837F2" w:rsidRDefault="00F837F2" w:rsidP="00F837F2">
      <w:pPr>
        <w:pStyle w:val="Fibocomzhf5"/>
      </w:pPr>
      <w:r>
        <w:t>chmod 777 /etc/resolv.conf</w:t>
      </w:r>
    </w:p>
    <w:p w14:paraId="16462BB1" w14:textId="62148676" w:rsidR="00F837F2" w:rsidRDefault="00F837F2" w:rsidP="00F837F2">
      <w:pPr>
        <w:pStyle w:val="Fibocomzhf5"/>
      </w:pPr>
      <w:r>
        <w:t>vi /etc/resolv.conf</w:t>
      </w:r>
    </w:p>
    <w:p w14:paraId="3187305D" w14:textId="01FBAE91" w:rsidR="00F837F2" w:rsidRDefault="00F837F2" w:rsidP="00F837F2">
      <w:r>
        <w:rPr>
          <w:rFonts w:hint="eastAsia"/>
        </w:rPr>
        <w:t>进入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resolv</w:t>
      </w:r>
      <w:r>
        <w:t>.conf</w:t>
      </w:r>
      <w:r>
        <w:rPr>
          <w:rFonts w:hint="eastAsia"/>
        </w:rPr>
        <w:t>文件之后，输入“</w:t>
      </w:r>
      <w:r>
        <w:rPr>
          <w:rFonts w:hint="eastAsia"/>
        </w:rPr>
        <w:t>i</w:t>
      </w:r>
      <w:r>
        <w:rPr>
          <w:rFonts w:hint="eastAsia"/>
        </w:rPr>
        <w:t>”，进入</w:t>
      </w:r>
      <w:r>
        <w:rPr>
          <w:rFonts w:hint="eastAsia"/>
        </w:rPr>
        <w:t>insert</w:t>
      </w:r>
      <w:r>
        <w:rPr>
          <w:rFonts w:hint="eastAsia"/>
        </w:rPr>
        <w:t>模式，添加如下代码：</w:t>
      </w:r>
    </w:p>
    <w:p w14:paraId="2F64B2C4" w14:textId="684992E9" w:rsidR="00F837F2" w:rsidRDefault="00F837F2" w:rsidP="00F837F2">
      <w:pPr>
        <w:pStyle w:val="Fibocomzhf5"/>
      </w:pPr>
      <w:r>
        <w:rPr>
          <w:rFonts w:hint="eastAsia"/>
        </w:rPr>
        <w:t>n</w:t>
      </w:r>
      <w:r>
        <w:t>ameserver 8.8.8.8</w:t>
      </w:r>
    </w:p>
    <w:p w14:paraId="6995F3DF" w14:textId="3F2F72A0" w:rsidR="00F837F2" w:rsidRDefault="00F837F2" w:rsidP="00F837F2">
      <w:r>
        <w:rPr>
          <w:rFonts w:hint="eastAsia"/>
        </w:rPr>
        <w:t>依次输入“</w:t>
      </w:r>
      <w:r>
        <w:rPr>
          <w:rFonts w:hint="eastAsia"/>
        </w:rPr>
        <w:t>Esc</w:t>
      </w:r>
      <w:r>
        <w:rPr>
          <w:rFonts w:hint="eastAsia"/>
        </w:rPr>
        <w:t>”，“</w:t>
      </w:r>
      <w:r>
        <w:rPr>
          <w:rFonts w:hint="eastAsia"/>
        </w:rPr>
        <w:t>:</w:t>
      </w:r>
      <w:r>
        <w:rPr>
          <w:rFonts w:hint="eastAsia"/>
        </w:rPr>
        <w:t>”，“</w:t>
      </w:r>
      <w:r>
        <w:rPr>
          <w:rFonts w:hint="eastAsia"/>
        </w:rPr>
        <w:t>wq</w:t>
      </w:r>
      <w:r>
        <w:rPr>
          <w:rFonts w:hint="eastAsia"/>
        </w:rPr>
        <w:t>”，“回车”即可，重新再次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域名即可成功，并且可以上网。</w:t>
      </w:r>
    </w:p>
    <w:p w14:paraId="15F4C797" w14:textId="05CAA326" w:rsidR="00F837F2" w:rsidRDefault="00F837F2" w:rsidP="00F837F2">
      <w:pPr>
        <w:pStyle w:val="2"/>
      </w:pPr>
      <w:bookmarkStart w:id="118" w:name="_Toc86744469"/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地址刷新失败</w:t>
      </w:r>
      <w:bookmarkEnd w:id="118"/>
    </w:p>
    <w:p w14:paraId="3056B409" w14:textId="77777777" w:rsidR="00F837F2" w:rsidRDefault="00F837F2" w:rsidP="00FA7A9C">
      <w:r w:rsidRPr="002E52B7">
        <w:rPr>
          <w:rFonts w:hint="eastAsia"/>
        </w:rPr>
        <w:t>如果在断开网络连接的时候</w:t>
      </w:r>
      <w:r w:rsidRPr="002E52B7">
        <w:rPr>
          <w:rFonts w:hint="eastAsia"/>
        </w:rPr>
        <w:t>ip</w:t>
      </w:r>
      <w:r w:rsidRPr="002E52B7">
        <w:rPr>
          <w:rFonts w:hint="eastAsia"/>
        </w:rPr>
        <w:t>地址未</w:t>
      </w:r>
      <w:r>
        <w:rPr>
          <w:rFonts w:hint="eastAsia"/>
        </w:rPr>
        <w:t>及时</w:t>
      </w:r>
      <w:r w:rsidRPr="002E52B7">
        <w:rPr>
          <w:rFonts w:hint="eastAsia"/>
        </w:rPr>
        <w:t>刷新</w:t>
      </w:r>
      <w:r>
        <w:rPr>
          <w:rFonts w:hint="eastAsia"/>
        </w:rPr>
        <w:t>，</w:t>
      </w:r>
      <w:r w:rsidRPr="002E52B7">
        <w:rPr>
          <w:rFonts w:hint="eastAsia"/>
        </w:rPr>
        <w:t>需要使用如下命令进行刷新：</w:t>
      </w:r>
    </w:p>
    <w:p w14:paraId="35CDAD17" w14:textId="6F62A0DC" w:rsidR="00F837F2" w:rsidRDefault="00F837F2" w:rsidP="00F837F2">
      <w:pPr>
        <w:pStyle w:val="Fibocomzhf5"/>
      </w:pPr>
      <w:r w:rsidRPr="002E52B7">
        <w:t>ip -4 addr flush dev xxx</w:t>
      </w:r>
      <w:r w:rsidRPr="002E52B7">
        <w:t>（</w:t>
      </w:r>
      <w:r w:rsidRPr="002E52B7">
        <w:t>xxx</w:t>
      </w:r>
      <w:r>
        <w:t>为网卡接口名称）</w:t>
      </w:r>
    </w:p>
    <w:p w14:paraId="056EF174" w14:textId="4179B6D9" w:rsidR="00E96D9D" w:rsidRDefault="00F837F2" w:rsidP="00F837F2">
      <w:pPr>
        <w:pStyle w:val="Fibocomzhf5"/>
      </w:pPr>
      <w:r w:rsidRPr="002E52B7">
        <w:t>ip -6 addr flush dev xxx</w:t>
      </w:r>
      <w:r w:rsidRPr="002E52B7">
        <w:t>（</w:t>
      </w:r>
      <w:r w:rsidRPr="002E52B7">
        <w:t>xxx</w:t>
      </w:r>
      <w:r w:rsidRPr="002E52B7">
        <w:t>为网卡接口名称）</w:t>
      </w:r>
    </w:p>
    <w:p w14:paraId="20521903" w14:textId="3F92925C" w:rsidR="00180A2E" w:rsidRDefault="00180A2E" w:rsidP="00180A2E">
      <w:pPr>
        <w:pStyle w:val="2"/>
      </w:pPr>
      <w:bookmarkStart w:id="119" w:name="_Toc84669990"/>
      <w:bookmarkStart w:id="120" w:name="_Toc86744470"/>
      <w:r>
        <w:rPr>
          <w:rFonts w:hint="eastAsia"/>
        </w:rPr>
        <w:t>网卡名称被修改</w:t>
      </w:r>
      <w:bookmarkEnd w:id="119"/>
      <w:bookmarkEnd w:id="120"/>
    </w:p>
    <w:p w14:paraId="1A3933C1" w14:textId="77777777" w:rsidR="0022084E" w:rsidRDefault="0022084E" w:rsidP="0022084E">
      <w:r>
        <w:rPr>
          <w:rFonts w:hint="eastAsia"/>
        </w:rPr>
        <w:t>在较新的</w:t>
      </w:r>
      <w:r>
        <w:rPr>
          <w:rFonts w:hint="eastAsia"/>
        </w:rPr>
        <w:t>linux</w:t>
      </w:r>
      <w:r>
        <w:rPr>
          <w:rFonts w:hint="eastAsia"/>
        </w:rPr>
        <w:t>内核中，</w:t>
      </w:r>
      <w:r>
        <w:rPr>
          <w:rFonts w:hint="eastAsia"/>
        </w:rPr>
        <w:t>host</w:t>
      </w:r>
      <w:r>
        <w:rPr>
          <w:rFonts w:hint="eastAsia"/>
        </w:rPr>
        <w:t>会自动修改网口名称，但是这种自动修改又是不确定的，这样会导致拨号成功后网卡可能操作失败，无法分配</w:t>
      </w:r>
      <w:r>
        <w:rPr>
          <w:rFonts w:hint="eastAsia"/>
        </w:rPr>
        <w:t>ip</w:t>
      </w:r>
      <w:r>
        <w:rPr>
          <w:rFonts w:hint="eastAsia"/>
        </w:rPr>
        <w:t>等信息，处于不可控状态。通过下面方法可防止网卡自动修改。</w:t>
      </w:r>
    </w:p>
    <w:p w14:paraId="08964E74" w14:textId="77777777" w:rsidR="00180A2E" w:rsidRDefault="00180A2E" w:rsidP="00180A2E">
      <w:pPr>
        <w:pStyle w:val="Fibocomzh1"/>
        <w:numPr>
          <w:ilvl w:val="0"/>
          <w:numId w:val="27"/>
        </w:numPr>
      </w:pPr>
      <w:r w:rsidRPr="003B55D1">
        <w:rPr>
          <w:rFonts w:hint="eastAsia"/>
        </w:rPr>
        <w:t>执行</w:t>
      </w:r>
      <w:r w:rsidRPr="003B55D1">
        <w:rPr>
          <w:rStyle w:val="Fibocomzhf6"/>
          <w:rFonts w:hint="eastAsia"/>
        </w:rPr>
        <w:t>sudo vim /etc/default/grub</w:t>
      </w:r>
    </w:p>
    <w:p w14:paraId="094C5AC3" w14:textId="77777777" w:rsidR="00180A2E" w:rsidRDefault="00180A2E" w:rsidP="00180A2E">
      <w:pPr>
        <w:pStyle w:val="Fibocomzh1"/>
        <w:numPr>
          <w:ilvl w:val="0"/>
          <w:numId w:val="6"/>
        </w:numPr>
      </w:pPr>
      <w:r w:rsidRPr="003B55D1">
        <w:rPr>
          <w:rFonts w:hint="eastAsia"/>
        </w:rPr>
        <w:t>找到</w:t>
      </w:r>
      <w:r w:rsidRPr="003B55D1">
        <w:rPr>
          <w:rFonts w:hint="eastAsia"/>
        </w:rPr>
        <w:t>GRUB_CMDLINE_LINUX</w:t>
      </w:r>
      <w:r w:rsidRPr="003B55D1">
        <w:rPr>
          <w:rFonts w:hint="eastAsia"/>
        </w:rPr>
        <w:t>，增加两个参数</w:t>
      </w:r>
      <w:r w:rsidRPr="003B55D1">
        <w:rPr>
          <w:rFonts w:hint="eastAsia"/>
        </w:rPr>
        <w:t xml:space="preserve">net.ifnames=0 biosdevname=0 </w:t>
      </w:r>
    </w:p>
    <w:p w14:paraId="51429B2B" w14:textId="77777777" w:rsidR="00180A2E" w:rsidRDefault="00180A2E" w:rsidP="00180A2E">
      <w:pPr>
        <w:rPr>
          <w:rStyle w:val="Fibocomzhf6"/>
        </w:rPr>
      </w:pPr>
      <w:r w:rsidRPr="003B55D1">
        <w:rPr>
          <w:rStyle w:val="Fibocomzhf6"/>
          <w:rFonts w:hint="eastAsia"/>
        </w:rPr>
        <w:t>GRUB_CMDLINE_LINUX=</w:t>
      </w:r>
      <w:r w:rsidRPr="003B55D1">
        <w:rPr>
          <w:rStyle w:val="Fibocomzhf6"/>
        </w:rPr>
        <w:t>”</w:t>
      </w:r>
      <w:r w:rsidRPr="003B55D1">
        <w:rPr>
          <w:rStyle w:val="Fibocomzhf6"/>
          <w:rFonts w:hint="eastAsia"/>
        </w:rPr>
        <w:t>net.ifnames=0 biosdevname=0</w:t>
      </w:r>
      <w:r w:rsidRPr="003B55D1">
        <w:rPr>
          <w:rStyle w:val="Fibocomzhf6"/>
        </w:rPr>
        <w:t>”</w:t>
      </w:r>
      <w:r w:rsidRPr="003B55D1">
        <w:rPr>
          <w:rStyle w:val="Fibocomzhf6"/>
          <w:rFonts w:hint="eastAsia"/>
        </w:rPr>
        <w:t xml:space="preserve"> </w:t>
      </w:r>
    </w:p>
    <w:p w14:paraId="0347A089" w14:textId="77777777" w:rsidR="00180A2E" w:rsidRPr="003B55D1" w:rsidRDefault="00180A2E" w:rsidP="00180A2E">
      <w:pPr>
        <w:pStyle w:val="Fibocomzh1"/>
        <w:numPr>
          <w:ilvl w:val="0"/>
          <w:numId w:val="6"/>
        </w:numPr>
      </w:pPr>
      <w:r w:rsidRPr="003B55D1">
        <w:rPr>
          <w:rFonts w:hint="eastAsia"/>
        </w:rPr>
        <w:t>执行</w:t>
      </w:r>
      <w:r w:rsidRPr="003B55D1">
        <w:rPr>
          <w:rStyle w:val="Fibocomzhf6"/>
          <w:rFonts w:hint="eastAsia"/>
        </w:rPr>
        <w:t xml:space="preserve">sudo grub-mkconfig -o /boot/grub/grub.cfg </w:t>
      </w:r>
      <w:r w:rsidRPr="003B55D1">
        <w:rPr>
          <w:rFonts w:hint="eastAsia"/>
        </w:rPr>
        <w:t>重启后网卡名称就不会自动修改了。</w:t>
      </w:r>
    </w:p>
    <w:p w14:paraId="591BA575" w14:textId="131FF26C" w:rsidR="00BC72F6" w:rsidRPr="002E52B7" w:rsidRDefault="00BC72F6" w:rsidP="00FA7A9C"/>
    <w:sectPr w:rsidR="00BC72F6" w:rsidRPr="002E52B7">
      <w:headerReference w:type="even" r:id="rId51"/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440" w:right="1080" w:bottom="1440" w:left="1080" w:header="851" w:footer="850" w:gutter="0"/>
      <w:cols w:space="720"/>
      <w:formProt w:val="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B4493" w14:textId="77777777" w:rsidR="000E0D53" w:rsidRDefault="000E0D53">
      <w:pPr>
        <w:spacing w:line="240" w:lineRule="auto"/>
      </w:pPr>
      <w:r>
        <w:separator/>
      </w:r>
    </w:p>
  </w:endnote>
  <w:endnote w:type="continuationSeparator" w:id="0">
    <w:p w14:paraId="6BB35F64" w14:textId="77777777" w:rsidR="000E0D53" w:rsidRDefault="000E0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Light">
    <w:panose1 w:val="020B0300000000000000"/>
    <w:charset w:val="86"/>
    <w:family w:val="swiss"/>
    <w:pitch w:val="variable"/>
    <w:sig w:usb0="20000287" w:usb1="2ADF3C10" w:usb2="00000016" w:usb3="00000000" w:csb0="00060107" w:csb1="00000000"/>
  </w:font>
  <w:font w:name="思源黑体 CN Regular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Light">
    <w:altName w:val="Segoe UI Semilight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2B977" w14:textId="77777777" w:rsidR="00E45F43" w:rsidRPr="00FB6C6F" w:rsidRDefault="00E45F43" w:rsidP="00A400B1">
    <w:pPr>
      <w:pStyle w:val="a6"/>
      <w:pBdr>
        <w:top w:val="none" w:sz="0" w:space="0" w:color="auto"/>
      </w:pBdr>
      <w:tabs>
        <w:tab w:val="clear" w:pos="4153"/>
        <w:tab w:val="clear" w:pos="8306"/>
        <w:tab w:val="left" w:pos="3130"/>
      </w:tabs>
      <w:spacing w:line="240" w:lineRule="exact"/>
    </w:pP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0F1B7" w14:textId="13369F2C" w:rsidR="009A38C5" w:rsidRDefault="00A76AE3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Pr="00AB74E3">
      <w:rPr>
        <w:rFonts w:ascii="思源黑体 CN Light" w:hAnsi="思源黑体 CN Light"/>
        <w:bCs/>
        <w:color w:val="4D4D4D"/>
      </w:rPr>
      <w:instrText>PAGE</w:instrText>
    </w:r>
    <w:r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30</w:t>
    </w:r>
    <w:r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47DDB" w14:textId="5257EDDA" w:rsidR="009A38C5" w:rsidRDefault="0040110C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tab/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 w:rsidR="00A76AE3">
      <w:rPr>
        <w:rFonts w:ascii="思源黑体 CN Light" w:hAnsi="思源黑体 CN Light"/>
        <w:bCs/>
        <w:color w:val="4D4D4D"/>
        <w:szCs w:val="24"/>
      </w:rPr>
      <w:t>©</w:t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 w:rsidRPr="00BA5373">
      <w:rPr>
        <w:bCs/>
        <w:color w:val="4D4D4D"/>
        <w:szCs w:val="24"/>
      </w:rPr>
      <w:t xml:space="preserve"> </w:t>
    </w:r>
    <w:r w:rsidR="00A76AE3"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="00A76AE3" w:rsidRPr="00AB74E3">
      <w:rPr>
        <w:rFonts w:ascii="思源黑体 CN Light" w:hAnsi="思源黑体 CN Light"/>
        <w:bCs/>
        <w:color w:val="4D4D4D"/>
      </w:rPr>
      <w:instrText>PAGE</w:instrText>
    </w:r>
    <w:r w:rsidR="00A76AE3"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29</w:t>
    </w:r>
    <w:r w:rsidR="00A76AE3"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088F" w14:textId="4423E6F8" w:rsidR="00984720" w:rsidRPr="00A76AE3" w:rsidRDefault="009B766C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 w:rsidR="00A76AE3">
      <w:rPr>
        <w:rFonts w:ascii="思源黑体 CN Light" w:hAnsi="思源黑体 CN Light"/>
        <w:bCs/>
        <w:color w:val="4D4D4D"/>
        <w:szCs w:val="24"/>
      </w:rPr>
      <w:t>©</w:t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="00A76AE3"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>
      <w:rPr>
        <w:rFonts w:ascii="思源黑体 CN Light" w:hAnsi="思源黑体 CN Light"/>
        <w:bCs/>
        <w:color w:val="4D4D4D"/>
        <w:szCs w:val="24"/>
      </w:rPr>
      <w:tab/>
    </w:r>
    <w:r w:rsidR="00A76AE3" w:rsidRPr="00BA5373">
      <w:rPr>
        <w:bCs/>
        <w:color w:val="4D4D4D"/>
        <w:szCs w:val="24"/>
      </w:rPr>
      <w:t xml:space="preserve"> </w:t>
    </w:r>
    <w:r w:rsidR="0022084E">
      <w:rPr>
        <w:rFonts w:ascii="思源黑体 CN Light" w:hAnsi="思源黑体 CN Light"/>
        <w:bCs/>
        <w:color w:val="4D4D4D"/>
        <w:szCs w:val="24"/>
      </w:rPr>
      <w:fldChar w:fldCharType="begin"/>
    </w:r>
    <w:r w:rsidR="0022084E">
      <w:rPr>
        <w:rFonts w:ascii="思源黑体 CN Light" w:hAnsi="思源黑体 CN Light"/>
        <w:bCs/>
        <w:color w:val="4D4D4D"/>
        <w:szCs w:val="24"/>
      </w:rPr>
      <w:instrText xml:space="preserve"> PAGE  \* Arabic </w:instrText>
    </w:r>
    <w:r w:rsidR="0022084E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  <w:szCs w:val="24"/>
      </w:rPr>
      <w:t>2</w:t>
    </w:r>
    <w:r w:rsidR="0022084E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941B8" w14:textId="2674EC0E" w:rsidR="00984720" w:rsidRPr="00FB6C6F" w:rsidRDefault="00A76AE3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="0022084E">
      <w:rPr>
        <w:rFonts w:ascii="思源黑体 CN Light" w:hAnsi="思源黑体 CN Light"/>
        <w:bCs/>
        <w:color w:val="4D4D4D"/>
        <w:szCs w:val="24"/>
      </w:rPr>
      <w:fldChar w:fldCharType="begin"/>
    </w:r>
    <w:r w:rsidR="0022084E">
      <w:rPr>
        <w:rFonts w:ascii="思源黑体 CN Light" w:hAnsi="思源黑体 CN Light"/>
        <w:bCs/>
        <w:color w:val="4D4D4D"/>
        <w:szCs w:val="24"/>
      </w:rPr>
      <w:instrText xml:space="preserve"> PAGE  \* Arabic </w:instrText>
    </w:r>
    <w:r w:rsidR="0022084E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  <w:szCs w:val="24"/>
      </w:rPr>
      <w:t>4</w:t>
    </w:r>
    <w:r w:rsidR="0022084E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1E908" w14:textId="1E09E278" w:rsidR="00342DDE" w:rsidRPr="00FB6C6F" w:rsidRDefault="00A76AE3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="0022084E">
      <w:rPr>
        <w:rFonts w:ascii="思源黑体 CN Light" w:hAnsi="思源黑体 CN Light"/>
        <w:bCs/>
        <w:color w:val="4D4D4D"/>
        <w:szCs w:val="24"/>
      </w:rPr>
      <w:fldChar w:fldCharType="begin"/>
    </w:r>
    <w:r w:rsidR="0022084E">
      <w:rPr>
        <w:rFonts w:ascii="思源黑体 CN Light" w:hAnsi="思源黑体 CN Light"/>
        <w:bCs/>
        <w:color w:val="4D4D4D"/>
        <w:szCs w:val="24"/>
      </w:rPr>
      <w:instrText xml:space="preserve"> PAGE  \* Arabic </w:instrText>
    </w:r>
    <w:r w:rsidR="0022084E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  <w:szCs w:val="24"/>
      </w:rPr>
      <w:t>6</w:t>
    </w:r>
    <w:r w:rsidR="0022084E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3C3CC" w14:textId="4B2F504A" w:rsidR="008A3250" w:rsidRPr="00FB6C6F" w:rsidRDefault="008A3250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Pr="00AB74E3">
      <w:rPr>
        <w:rFonts w:ascii="思源黑体 CN Light" w:hAnsi="思源黑体 CN Light"/>
        <w:bCs/>
        <w:color w:val="4D4D4D"/>
      </w:rPr>
      <w:instrText>PAGE</w:instrText>
    </w:r>
    <w:r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7</w:t>
    </w:r>
    <w:r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6F6B5" w14:textId="74B4A6FD" w:rsidR="00342DDE" w:rsidRPr="00FB6C6F" w:rsidRDefault="00A76AE3" w:rsidP="00A76AE3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Pr="00AB74E3">
      <w:rPr>
        <w:rFonts w:ascii="思源黑体 CN Light" w:hAnsi="思源黑体 CN Light"/>
        <w:bCs/>
        <w:color w:val="4D4D4D"/>
      </w:rPr>
      <w:instrText>PAGE</w:instrText>
    </w:r>
    <w:r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15</w:t>
    </w:r>
    <w:r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3EF4" w14:textId="4D04B281" w:rsidR="00342DDE" w:rsidRPr="00FB6C6F" w:rsidRDefault="00342DDE" w:rsidP="009B766C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tab/>
    </w:r>
    <w:r w:rsidR="009B766C">
      <w:rPr>
        <w:rFonts w:ascii="思源黑体 CN Light" w:hAnsi="思源黑体 CN Light"/>
        <w:bCs/>
        <w:color w:val="4D4D4D"/>
        <w:szCs w:val="24"/>
      </w:rPr>
      <w:tab/>
    </w:r>
    <w:r w:rsidR="009B766C"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 w:rsidR="009B766C">
      <w:rPr>
        <w:rFonts w:ascii="思源黑体 CN Light" w:hAnsi="思源黑体 CN Light"/>
        <w:bCs/>
        <w:color w:val="4D4D4D"/>
        <w:szCs w:val="24"/>
      </w:rPr>
      <w:t>©</w:t>
    </w:r>
    <w:r w:rsidR="009B766C"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="009B766C"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 w:rsidR="009B766C">
      <w:rPr>
        <w:rFonts w:ascii="思源黑体 CN Light" w:hAnsi="思源黑体 CN Light"/>
        <w:bCs/>
        <w:color w:val="4D4D4D"/>
        <w:szCs w:val="24"/>
      </w:rPr>
      <w:tab/>
    </w:r>
    <w:r w:rsidR="009B766C">
      <w:rPr>
        <w:rFonts w:ascii="思源黑体 CN Light" w:hAnsi="思源黑体 CN Light"/>
        <w:bCs/>
        <w:color w:val="4D4D4D"/>
        <w:szCs w:val="24"/>
      </w:rPr>
      <w:tab/>
    </w:r>
    <w:r w:rsidR="009B766C" w:rsidRPr="00BA5373">
      <w:rPr>
        <w:bCs/>
        <w:color w:val="4D4D4D"/>
        <w:szCs w:val="24"/>
      </w:rPr>
      <w:t xml:space="preserve"> </w:t>
    </w:r>
    <w:r w:rsidR="009B766C"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="009B766C" w:rsidRPr="00AB74E3">
      <w:rPr>
        <w:rFonts w:ascii="思源黑体 CN Light" w:hAnsi="思源黑体 CN Light"/>
        <w:bCs/>
        <w:color w:val="4D4D4D"/>
      </w:rPr>
      <w:instrText>PAGE</w:instrText>
    </w:r>
    <w:r w:rsidR="009B766C"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19</w:t>
    </w:r>
    <w:r w:rsidR="009B766C"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8BDFE" w14:textId="6A1FDC13" w:rsidR="00A76AE3" w:rsidRDefault="00A76AE3" w:rsidP="007758E1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 w:rsidR="007619B6"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Pr="00AB74E3">
      <w:rPr>
        <w:rFonts w:ascii="思源黑体 CN Light" w:hAnsi="思源黑体 CN Light"/>
        <w:bCs/>
        <w:color w:val="4D4D4D"/>
      </w:rPr>
      <w:instrText>PAGE</w:instrText>
    </w:r>
    <w:r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23</w:t>
    </w:r>
    <w:r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FDD00" w14:textId="7E64139C" w:rsidR="00F837F2" w:rsidRPr="00FB6C6F" w:rsidRDefault="00F837F2" w:rsidP="009B766C">
    <w:pPr>
      <w:pStyle w:val="a6"/>
      <w:tabs>
        <w:tab w:val="clear" w:pos="4153"/>
        <w:tab w:val="clear" w:pos="8306"/>
        <w:tab w:val="center" w:pos="3544"/>
        <w:tab w:val="center" w:pos="4830"/>
        <w:tab w:val="right" w:pos="6521"/>
        <w:tab w:val="right" w:pos="9660"/>
        <w:tab w:val="right" w:pos="9740"/>
      </w:tabs>
      <w:spacing w:after="0" w:line="240" w:lineRule="exact"/>
    </w:pPr>
    <w: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153863">
      <w:rPr>
        <w:rFonts w:ascii="思源黑体 CN Light" w:hAnsi="思源黑体 CN Light"/>
        <w:bCs/>
        <w:color w:val="4D4D4D"/>
        <w:szCs w:val="24"/>
      </w:rPr>
      <w:t xml:space="preserve">Copyright </w:t>
    </w:r>
    <w:r>
      <w:rPr>
        <w:rFonts w:ascii="思源黑体 CN Light" w:hAnsi="思源黑体 CN Light"/>
        <w:bCs/>
        <w:color w:val="4D4D4D"/>
        <w:szCs w:val="24"/>
      </w:rPr>
      <w:t>©</w:t>
    </w:r>
    <w:r w:rsidRPr="00153863">
      <w:rPr>
        <w:rFonts w:ascii="思源黑体 CN Light" w:hAnsi="思源黑体 CN Light"/>
        <w:bCs/>
        <w:color w:val="4D4D4D"/>
        <w:szCs w:val="24"/>
      </w:rPr>
      <w:t xml:space="preserve"> </w:t>
    </w:r>
    <w:r>
      <w:rPr>
        <w:rFonts w:ascii="思源黑体 CN Light" w:hAnsi="思源黑体 CN Light"/>
        <w:bCs/>
        <w:color w:val="4D4D4D"/>
        <w:szCs w:val="24"/>
      </w:rPr>
      <w:t>Fibocom</w:t>
    </w:r>
    <w:r w:rsidRPr="00153863">
      <w:rPr>
        <w:rFonts w:ascii="思源黑体 CN Light" w:hAnsi="思源黑体 CN Light"/>
        <w:bCs/>
        <w:color w:val="4D4D4D"/>
        <w:szCs w:val="24"/>
      </w:rPr>
      <w:t xml:space="preserve"> Wireless Inc.</w:t>
    </w:r>
    <w:r>
      <w:rPr>
        <w:rFonts w:ascii="思源黑体 CN Light" w:hAnsi="思源黑体 CN Light"/>
        <w:bCs/>
        <w:color w:val="4D4D4D"/>
        <w:szCs w:val="24"/>
      </w:rPr>
      <w:tab/>
    </w:r>
    <w:r>
      <w:rPr>
        <w:rFonts w:ascii="思源黑体 CN Light" w:hAnsi="思源黑体 CN Light"/>
        <w:bCs/>
        <w:color w:val="4D4D4D"/>
        <w:szCs w:val="24"/>
      </w:rPr>
      <w:tab/>
    </w:r>
    <w:r w:rsidRPr="00BA5373">
      <w:rPr>
        <w:bCs/>
        <w:color w:val="4D4D4D"/>
        <w:szCs w:val="24"/>
      </w:rPr>
      <w:t xml:space="preserve"> </w:t>
    </w:r>
    <w:r w:rsidRPr="00AB74E3">
      <w:rPr>
        <w:rFonts w:ascii="思源黑体 CN Light" w:hAnsi="思源黑体 CN Light"/>
        <w:bCs/>
        <w:color w:val="4D4D4D"/>
        <w:szCs w:val="24"/>
      </w:rPr>
      <w:fldChar w:fldCharType="begin"/>
    </w:r>
    <w:r w:rsidRPr="00AB74E3">
      <w:rPr>
        <w:rFonts w:ascii="思源黑体 CN Light" w:hAnsi="思源黑体 CN Light"/>
        <w:bCs/>
        <w:color w:val="4D4D4D"/>
      </w:rPr>
      <w:instrText>PAGE</w:instrText>
    </w:r>
    <w:r w:rsidRPr="00AB74E3">
      <w:rPr>
        <w:rFonts w:ascii="思源黑体 CN Light" w:hAnsi="思源黑体 CN Light"/>
        <w:bCs/>
        <w:color w:val="4D4D4D"/>
        <w:szCs w:val="24"/>
      </w:rPr>
      <w:fldChar w:fldCharType="separate"/>
    </w:r>
    <w:r w:rsidR="00691260">
      <w:rPr>
        <w:rFonts w:ascii="思源黑体 CN Light" w:hAnsi="思源黑体 CN Light"/>
        <w:bCs/>
        <w:noProof/>
        <w:color w:val="4D4D4D"/>
      </w:rPr>
      <w:t>28</w:t>
    </w:r>
    <w:r w:rsidRPr="00AB74E3">
      <w:rPr>
        <w:rFonts w:ascii="思源黑体 CN Light" w:hAnsi="思源黑体 CN Light"/>
        <w:bCs/>
        <w:color w:val="4D4D4D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60683" w14:textId="77777777" w:rsidR="000E0D53" w:rsidRDefault="000E0D53">
      <w:pPr>
        <w:spacing w:line="240" w:lineRule="auto"/>
      </w:pPr>
      <w:r>
        <w:separator/>
      </w:r>
    </w:p>
  </w:footnote>
  <w:footnote w:type="continuationSeparator" w:id="0">
    <w:p w14:paraId="0ABE1958" w14:textId="77777777" w:rsidR="000E0D53" w:rsidRDefault="000E0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9161F" w14:textId="09E375F2" w:rsidR="00E45F43" w:rsidRDefault="00E45F43" w:rsidP="00FA7A9C">
    <w:pPr>
      <w:pStyle w:val="a8"/>
      <w:pBdr>
        <w:bottom w:val="none" w:sz="0" w:space="0" w:color="auto"/>
      </w:pBdr>
      <w:tabs>
        <w:tab w:val="clear" w:pos="4153"/>
        <w:tab w:val="clear" w:pos="8306"/>
        <w:tab w:val="left" w:pos="5697"/>
        <w:tab w:val="left" w:pos="7085"/>
        <w:tab w:val="right" w:pos="9746"/>
      </w:tabs>
      <w:spacing w:line="240" w:lineRule="exact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B71AC" w14:textId="5CB6AB4B" w:rsidR="001667DD" w:rsidRDefault="001667DD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220C8" w14:textId="29198305" w:rsidR="009A38C5" w:rsidRDefault="00F62935" w:rsidP="00F62935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44F40A20" wp14:editId="61353FE5">
          <wp:extent cx="768126" cy="108000"/>
          <wp:effectExtent l="0" t="0" r="0" b="6350"/>
          <wp:docPr id="66" name="图片 66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F837F2">
      <w:t xml:space="preserve">7 </w:t>
    </w:r>
    <w:r w:rsidR="00EC1CD1">
      <w:rPr>
        <w:rFonts w:hint="eastAsia"/>
      </w:rPr>
      <w:t>常见</w:t>
    </w:r>
    <w:r w:rsidR="00F837F2">
      <w:rPr>
        <w:rFonts w:hint="eastAsia"/>
      </w:rPr>
      <w:t>问题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6DD40" w14:textId="755C3288" w:rsidR="009A38C5" w:rsidRDefault="00596546" w:rsidP="00596546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228D7682" wp14:editId="280827D4">
          <wp:extent cx="768126" cy="108000"/>
          <wp:effectExtent l="0" t="0" r="0" b="6350"/>
          <wp:docPr id="4" name="图片 4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  <w:r w:rsidR="00F837F2">
      <w:t xml:space="preserve">7 </w:t>
    </w:r>
    <w:r w:rsidR="00EC1CD1">
      <w:rPr>
        <w:rFonts w:hint="eastAsia"/>
      </w:rPr>
      <w:t>常见</w:t>
    </w:r>
    <w:r w:rsidR="00F837F2">
      <w:rPr>
        <w:rFonts w:hint="eastAsia"/>
      </w:rPr>
      <w:t>问题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C4824" w14:textId="4F45944B" w:rsidR="00984720" w:rsidRDefault="00984720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452627E0" wp14:editId="63D4A460">
          <wp:extent cx="768126" cy="108000"/>
          <wp:effectExtent l="0" t="0" r="0" b="6350"/>
          <wp:docPr id="18" name="图片 18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754DE" w14:textId="117A27DE" w:rsidR="00984720" w:rsidRDefault="00984720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068B2D7C" wp14:editId="245CB2AF">
          <wp:extent cx="768126" cy="108000"/>
          <wp:effectExtent l="0" t="0" r="0" b="6350"/>
          <wp:docPr id="55" name="图片 55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修订记录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9307" w14:textId="7900177E" w:rsidR="00342DDE" w:rsidRDefault="00342DDE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46898308" wp14:editId="247491FD">
          <wp:extent cx="768126" cy="108000"/>
          <wp:effectExtent l="0" t="0" r="0" b="6350"/>
          <wp:docPr id="57" name="图片 57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1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引言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4459B" w14:textId="07A55159" w:rsidR="008A3250" w:rsidRDefault="008A3250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65E50F7F" wp14:editId="1F907354">
          <wp:extent cx="768126" cy="108000"/>
          <wp:effectExtent l="0" t="0" r="0" b="6350"/>
          <wp:docPr id="30" name="图片 30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2</w:t>
    </w:r>
    <w:r w:rsidR="00680011"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USB</w:t>
    </w:r>
    <w:r w:rsidR="00691260">
      <w:rPr>
        <w:rFonts w:hint="eastAsia"/>
        <w:noProof/>
      </w:rPr>
      <w:t>端口信息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9A435" w14:textId="3AE180DA" w:rsidR="00342DDE" w:rsidRDefault="00342DDE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292C4879" wp14:editId="22E506BA">
          <wp:extent cx="768126" cy="108000"/>
          <wp:effectExtent l="0" t="0" r="0" b="6350"/>
          <wp:docPr id="79" name="图片 79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A3250">
      <w:tab/>
      <w:t>3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集成</w:t>
    </w:r>
    <w:r w:rsidR="00691260">
      <w:rPr>
        <w:rFonts w:hint="eastAsia"/>
        <w:noProof/>
      </w:rPr>
      <w:t>Fibocom</w:t>
    </w:r>
    <w:r w:rsidR="00691260">
      <w:rPr>
        <w:rFonts w:hint="eastAsia"/>
        <w:noProof/>
      </w:rPr>
      <w:t>模块</w:t>
    </w:r>
    <w:r w:rsidR="00691260">
      <w:rPr>
        <w:rFonts w:hint="eastAsia"/>
        <w:noProof/>
      </w:rPr>
      <w:t>option</w:t>
    </w:r>
    <w:r w:rsidR="00691260">
      <w:rPr>
        <w:rFonts w:hint="eastAsia"/>
        <w:noProof/>
      </w:rPr>
      <w:t>驱动信息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2080B" w14:textId="68A18CB6" w:rsidR="00342DDE" w:rsidRDefault="00342DDE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251E6D32" wp14:editId="1B4FEED5">
          <wp:extent cx="768126" cy="108000"/>
          <wp:effectExtent l="0" t="0" r="0" b="6350"/>
          <wp:docPr id="71" name="图片 71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4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集成</w:t>
    </w:r>
    <w:r w:rsidR="00691260">
      <w:rPr>
        <w:rFonts w:hint="eastAsia"/>
        <w:noProof/>
      </w:rPr>
      <w:t>Fibocom</w:t>
    </w:r>
    <w:r w:rsidR="00691260">
      <w:rPr>
        <w:rFonts w:hint="eastAsia"/>
        <w:noProof/>
      </w:rPr>
      <w:t>模块</w:t>
    </w:r>
    <w:r w:rsidR="00691260">
      <w:rPr>
        <w:rFonts w:hint="eastAsia"/>
        <w:noProof/>
      </w:rPr>
      <w:t>GobiNet</w:t>
    </w:r>
    <w:r w:rsidR="00691260">
      <w:rPr>
        <w:rFonts w:hint="eastAsia"/>
        <w:noProof/>
      </w:rPr>
      <w:t>驱动信息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4EC96" w14:textId="680F9E83" w:rsidR="00342DDE" w:rsidRDefault="00342DDE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1439CF29" wp14:editId="08CD23E0">
          <wp:extent cx="768126" cy="108000"/>
          <wp:effectExtent l="0" t="0" r="0" b="6350"/>
          <wp:docPr id="77" name="图片 77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5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Fibocom</w:t>
    </w:r>
    <w:r w:rsidR="00691260">
      <w:rPr>
        <w:rFonts w:hint="eastAsia"/>
        <w:noProof/>
      </w:rPr>
      <w:t>模块设备加载检测</w:t>
    </w:r>
    <w: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21114" w14:textId="414CFEF6" w:rsidR="00F837F2" w:rsidRDefault="00F837F2" w:rsidP="00984720">
    <w:pPr>
      <w:pStyle w:val="a8"/>
      <w:tabs>
        <w:tab w:val="clear" w:pos="4153"/>
        <w:tab w:val="clear" w:pos="8306"/>
        <w:tab w:val="right" w:pos="9660"/>
      </w:tabs>
      <w:spacing w:before="0" w:after="0" w:line="240" w:lineRule="exact"/>
      <w:jc w:val="left"/>
    </w:pPr>
    <w:r w:rsidRPr="00110705">
      <w:rPr>
        <w:noProof/>
      </w:rPr>
      <w:drawing>
        <wp:inline distT="0" distB="0" distL="0" distR="0" wp14:anchorId="599B84E2" wp14:editId="3E45BEAC">
          <wp:extent cx="768126" cy="108000"/>
          <wp:effectExtent l="0" t="0" r="0" b="6350"/>
          <wp:docPr id="5" name="图片 5" descr="G:\repos\cbb\zh\stat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repos\cbb\zh\stat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12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6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1,Fibocom_</w:instrText>
    </w:r>
    <w:r>
      <w:instrText>标题</w:instrText>
    </w:r>
    <w:r>
      <w:instrText xml:space="preserve">1_zh"  \* MERGEFORMAT </w:instrText>
    </w:r>
    <w:r>
      <w:fldChar w:fldCharType="separate"/>
    </w:r>
    <w:r w:rsidR="00691260">
      <w:rPr>
        <w:rFonts w:hint="eastAsia"/>
        <w:noProof/>
      </w:rPr>
      <w:t>Fibocom</w:t>
    </w:r>
    <w:r w:rsidR="00691260">
      <w:rPr>
        <w:rFonts w:hint="eastAsia"/>
        <w:noProof/>
      </w:rPr>
      <w:t>模块拨号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8A5"/>
    <w:multiLevelType w:val="hybridMultilevel"/>
    <w:tmpl w:val="1DFA678A"/>
    <w:lvl w:ilvl="0" w:tplc="762AA788">
      <w:start w:val="1"/>
      <w:numFmt w:val="bullet"/>
      <w:pStyle w:val="Fibocomzh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CB60B8"/>
    <w:multiLevelType w:val="hybridMultilevel"/>
    <w:tmpl w:val="6262E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A174A"/>
    <w:multiLevelType w:val="hybridMultilevel"/>
    <w:tmpl w:val="AE6613C4"/>
    <w:lvl w:ilvl="0" w:tplc="BF06ED42">
      <w:start w:val="1"/>
      <w:numFmt w:val="lowerLetter"/>
      <w:pStyle w:val="Fibocomzh0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E763DE"/>
    <w:multiLevelType w:val="hybridMultilevel"/>
    <w:tmpl w:val="E86AC7A2"/>
    <w:lvl w:ilvl="0" w:tplc="92D43372">
      <w:start w:val="1"/>
      <w:numFmt w:val="bullet"/>
      <w:suff w:val="space"/>
      <w:lvlText w:val=""/>
      <w:lvlJc w:val="left"/>
      <w:pPr>
        <w:ind w:left="454" w:hanging="45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F633A"/>
    <w:multiLevelType w:val="hybridMultilevel"/>
    <w:tmpl w:val="CC7416FE"/>
    <w:lvl w:ilvl="0" w:tplc="4CD859B8">
      <w:start w:val="1"/>
      <w:numFmt w:val="bullet"/>
      <w:lvlText w:val="◦"/>
      <w:lvlJc w:val="left"/>
      <w:pPr>
        <w:ind w:left="840" w:hanging="420"/>
      </w:pPr>
      <w:rPr>
        <w:rFonts w:ascii="思源黑体 CN Light" w:eastAsia="思源黑体 CN Light" w:hAnsi="思源黑体 CN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5B250C"/>
    <w:multiLevelType w:val="hybridMultilevel"/>
    <w:tmpl w:val="BC2093A4"/>
    <w:lvl w:ilvl="0" w:tplc="78E6837E">
      <w:start w:val="1"/>
      <w:numFmt w:val="decimal"/>
      <w:pStyle w:val="Fibocomzh1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F38FA"/>
    <w:multiLevelType w:val="multilevel"/>
    <w:tmpl w:val="3370DE5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382B0E18"/>
    <w:multiLevelType w:val="multilevel"/>
    <w:tmpl w:val="3370DE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思源黑体 CN Regular" w:eastAsia="思源黑体 CN Regular" w:hAnsi="思源黑体 CN Regular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3C635C34"/>
    <w:multiLevelType w:val="hybridMultilevel"/>
    <w:tmpl w:val="CCD6AE34"/>
    <w:lvl w:ilvl="0" w:tplc="8EDAA6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340892"/>
    <w:multiLevelType w:val="hybridMultilevel"/>
    <w:tmpl w:val="DABC06C6"/>
    <w:lvl w:ilvl="0" w:tplc="2DEE690E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B860C3D6">
      <w:start w:val="1"/>
      <w:numFmt w:val="bullet"/>
      <w:suff w:val="space"/>
      <w:lvlText w:val="◦"/>
      <w:lvlJc w:val="left"/>
      <w:pPr>
        <w:ind w:left="113" w:hanging="113"/>
      </w:pPr>
      <w:rPr>
        <w:rFonts w:ascii="思源黑体 CN Light" w:eastAsia="思源黑体 CN Light" w:hAnsi="思源黑体 CN Light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3235A0"/>
    <w:multiLevelType w:val="hybridMultilevel"/>
    <w:tmpl w:val="F2EC04D6"/>
    <w:lvl w:ilvl="0" w:tplc="657EEE5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B478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3E3C4F"/>
    <w:multiLevelType w:val="hybridMultilevel"/>
    <w:tmpl w:val="20BC1BB8"/>
    <w:lvl w:ilvl="0" w:tplc="83A024BE">
      <w:start w:val="1"/>
      <w:numFmt w:val="bullet"/>
      <w:suff w:val="space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 w:tplc="DEEC8B90">
      <w:start w:val="1"/>
      <w:numFmt w:val="bullet"/>
      <w:pStyle w:val="Fibocomzh2"/>
      <w:suff w:val="space"/>
      <w:lvlText w:val="◦"/>
      <w:lvlJc w:val="left"/>
      <w:pPr>
        <w:ind w:left="113" w:hanging="113"/>
      </w:pPr>
      <w:rPr>
        <w:rFonts w:ascii="思源黑体 CN Light" w:eastAsia="思源黑体 CN Light" w:hAnsi="思源黑体 CN Light" w:hint="eastAsia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A24ED0"/>
    <w:multiLevelType w:val="hybridMultilevel"/>
    <w:tmpl w:val="A1B8875A"/>
    <w:lvl w:ilvl="0" w:tplc="07A81C8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2"/>
  </w:num>
  <w:num w:numId="5">
    <w:abstractNumId w:val="0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</w:num>
  <w:num w:numId="14">
    <w:abstractNumId w:val="6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suff w:val="space"/>
        <w:lvlText w:val="%1.%2.%3.%4"/>
        <w:lvlJc w:val="left"/>
        <w:pPr>
          <w:ind w:left="0" w:firstLine="0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</w:num>
  <w:num w:numId="15">
    <w:abstractNumId w:val="6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suff w:val="space"/>
        <w:lvlText w:val="%1.%2.%3.%4"/>
        <w:lvlJc w:val="left"/>
        <w:pPr>
          <w:ind w:left="0" w:firstLine="0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0" w:firstLine="0"/>
        </w:pPr>
        <w:rPr>
          <w:rFonts w:cs="Times New Roman" w:hint="eastAsia"/>
        </w:rPr>
      </w:lvl>
    </w:lvlOverride>
  </w:num>
  <w:num w:numId="16">
    <w:abstractNumId w:val="1"/>
  </w:num>
  <w:num w:numId="17">
    <w:abstractNumId w:val="10"/>
  </w:num>
  <w:num w:numId="18">
    <w:abstractNumId w:val="4"/>
  </w:num>
  <w:num w:numId="19">
    <w:abstractNumId w:val="3"/>
  </w:num>
  <w:num w:numId="20">
    <w:abstractNumId w:val="13"/>
  </w:num>
  <w:num w:numId="21">
    <w:abstractNumId w:val="9"/>
  </w:num>
  <w:num w:numId="22">
    <w:abstractNumId w:val="11"/>
  </w:num>
  <w:num w:numId="23">
    <w:abstractNumId w:val="7"/>
  </w:num>
  <w:num w:numId="24">
    <w:abstractNumId w:val="2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linkStyle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C5"/>
    <w:rsid w:val="00000AC8"/>
    <w:rsid w:val="00001289"/>
    <w:rsid w:val="000046F9"/>
    <w:rsid w:val="00004C22"/>
    <w:rsid w:val="00006F57"/>
    <w:rsid w:val="00012670"/>
    <w:rsid w:val="00013AFA"/>
    <w:rsid w:val="00014FA8"/>
    <w:rsid w:val="00016A26"/>
    <w:rsid w:val="00021D13"/>
    <w:rsid w:val="0002332A"/>
    <w:rsid w:val="00025F9B"/>
    <w:rsid w:val="00026402"/>
    <w:rsid w:val="00026BA0"/>
    <w:rsid w:val="00027263"/>
    <w:rsid w:val="00031E2A"/>
    <w:rsid w:val="00032747"/>
    <w:rsid w:val="00034F99"/>
    <w:rsid w:val="00037294"/>
    <w:rsid w:val="00043187"/>
    <w:rsid w:val="00043B31"/>
    <w:rsid w:val="00045B2D"/>
    <w:rsid w:val="00051C3F"/>
    <w:rsid w:val="00052FD2"/>
    <w:rsid w:val="000531A8"/>
    <w:rsid w:val="000532EB"/>
    <w:rsid w:val="00063913"/>
    <w:rsid w:val="0006562F"/>
    <w:rsid w:val="00065B33"/>
    <w:rsid w:val="000676FD"/>
    <w:rsid w:val="00067824"/>
    <w:rsid w:val="000733CA"/>
    <w:rsid w:val="0007736E"/>
    <w:rsid w:val="00080660"/>
    <w:rsid w:val="00084BC8"/>
    <w:rsid w:val="00090F4E"/>
    <w:rsid w:val="00094124"/>
    <w:rsid w:val="00096711"/>
    <w:rsid w:val="000A027F"/>
    <w:rsid w:val="000A0BBB"/>
    <w:rsid w:val="000A1A8C"/>
    <w:rsid w:val="000A3C99"/>
    <w:rsid w:val="000A451B"/>
    <w:rsid w:val="000A4BED"/>
    <w:rsid w:val="000A4EED"/>
    <w:rsid w:val="000A4EF3"/>
    <w:rsid w:val="000A72B4"/>
    <w:rsid w:val="000B6011"/>
    <w:rsid w:val="000B619C"/>
    <w:rsid w:val="000C106F"/>
    <w:rsid w:val="000C337F"/>
    <w:rsid w:val="000C60B5"/>
    <w:rsid w:val="000C7184"/>
    <w:rsid w:val="000D0E2B"/>
    <w:rsid w:val="000D0EB6"/>
    <w:rsid w:val="000D1587"/>
    <w:rsid w:val="000D381C"/>
    <w:rsid w:val="000D466E"/>
    <w:rsid w:val="000D5603"/>
    <w:rsid w:val="000D5EEB"/>
    <w:rsid w:val="000E033F"/>
    <w:rsid w:val="000E0D53"/>
    <w:rsid w:val="000E1513"/>
    <w:rsid w:val="000E1D2E"/>
    <w:rsid w:val="000E1F92"/>
    <w:rsid w:val="000E4216"/>
    <w:rsid w:val="000E6B43"/>
    <w:rsid w:val="000E73B9"/>
    <w:rsid w:val="000F098B"/>
    <w:rsid w:val="000F5AE7"/>
    <w:rsid w:val="000F73FE"/>
    <w:rsid w:val="0010027F"/>
    <w:rsid w:val="001018DB"/>
    <w:rsid w:val="00102CBF"/>
    <w:rsid w:val="0010372D"/>
    <w:rsid w:val="00104EA5"/>
    <w:rsid w:val="0010537F"/>
    <w:rsid w:val="00105A6B"/>
    <w:rsid w:val="00106CD4"/>
    <w:rsid w:val="001073B4"/>
    <w:rsid w:val="0011057E"/>
    <w:rsid w:val="00111405"/>
    <w:rsid w:val="00111824"/>
    <w:rsid w:val="00121C1A"/>
    <w:rsid w:val="00123B9D"/>
    <w:rsid w:val="00123F2F"/>
    <w:rsid w:val="001242C8"/>
    <w:rsid w:val="001269D0"/>
    <w:rsid w:val="0012753C"/>
    <w:rsid w:val="00130395"/>
    <w:rsid w:val="001316E8"/>
    <w:rsid w:val="00133159"/>
    <w:rsid w:val="00134C9B"/>
    <w:rsid w:val="001361F7"/>
    <w:rsid w:val="00142225"/>
    <w:rsid w:val="0014447D"/>
    <w:rsid w:val="001461F0"/>
    <w:rsid w:val="00147DB5"/>
    <w:rsid w:val="00153FDF"/>
    <w:rsid w:val="001551A2"/>
    <w:rsid w:val="001565DF"/>
    <w:rsid w:val="00157367"/>
    <w:rsid w:val="001624FD"/>
    <w:rsid w:val="001667DD"/>
    <w:rsid w:val="0016690E"/>
    <w:rsid w:val="001671E1"/>
    <w:rsid w:val="00173494"/>
    <w:rsid w:val="0017352B"/>
    <w:rsid w:val="001740A2"/>
    <w:rsid w:val="00174259"/>
    <w:rsid w:val="0017622F"/>
    <w:rsid w:val="00176807"/>
    <w:rsid w:val="00176B90"/>
    <w:rsid w:val="00180A2E"/>
    <w:rsid w:val="001812E2"/>
    <w:rsid w:val="001855BB"/>
    <w:rsid w:val="00191A78"/>
    <w:rsid w:val="001957B3"/>
    <w:rsid w:val="00196A31"/>
    <w:rsid w:val="00197B2C"/>
    <w:rsid w:val="00197FFB"/>
    <w:rsid w:val="001A36A2"/>
    <w:rsid w:val="001A6CD8"/>
    <w:rsid w:val="001A7242"/>
    <w:rsid w:val="001B58A2"/>
    <w:rsid w:val="001B7105"/>
    <w:rsid w:val="001C2D24"/>
    <w:rsid w:val="001C2FC9"/>
    <w:rsid w:val="001C3502"/>
    <w:rsid w:val="001C36C4"/>
    <w:rsid w:val="001C5E8B"/>
    <w:rsid w:val="001C691C"/>
    <w:rsid w:val="001C7D4B"/>
    <w:rsid w:val="001D0CC5"/>
    <w:rsid w:val="001D4072"/>
    <w:rsid w:val="001D4FB8"/>
    <w:rsid w:val="001D78CE"/>
    <w:rsid w:val="001E2A0A"/>
    <w:rsid w:val="001E578F"/>
    <w:rsid w:val="001E5A2E"/>
    <w:rsid w:val="001E5AEA"/>
    <w:rsid w:val="001E7097"/>
    <w:rsid w:val="001F0341"/>
    <w:rsid w:val="001F0AF3"/>
    <w:rsid w:val="001F1CC8"/>
    <w:rsid w:val="001F2AB4"/>
    <w:rsid w:val="001F3867"/>
    <w:rsid w:val="001F61BB"/>
    <w:rsid w:val="002030C0"/>
    <w:rsid w:val="00206B5B"/>
    <w:rsid w:val="00211F7C"/>
    <w:rsid w:val="00212879"/>
    <w:rsid w:val="00212AF7"/>
    <w:rsid w:val="002131A9"/>
    <w:rsid w:val="0022084E"/>
    <w:rsid w:val="00222846"/>
    <w:rsid w:val="0022432F"/>
    <w:rsid w:val="0023429C"/>
    <w:rsid w:val="00236108"/>
    <w:rsid w:val="0023659E"/>
    <w:rsid w:val="0023707C"/>
    <w:rsid w:val="002405D6"/>
    <w:rsid w:val="00240A2D"/>
    <w:rsid w:val="00240AFC"/>
    <w:rsid w:val="0024360E"/>
    <w:rsid w:val="0024418D"/>
    <w:rsid w:val="00247692"/>
    <w:rsid w:val="0025169B"/>
    <w:rsid w:val="00251EDC"/>
    <w:rsid w:val="00253709"/>
    <w:rsid w:val="00254710"/>
    <w:rsid w:val="00260B04"/>
    <w:rsid w:val="0026464D"/>
    <w:rsid w:val="0026512B"/>
    <w:rsid w:val="00265D71"/>
    <w:rsid w:val="00266EEE"/>
    <w:rsid w:val="002711B2"/>
    <w:rsid w:val="00273834"/>
    <w:rsid w:val="00273D22"/>
    <w:rsid w:val="00277040"/>
    <w:rsid w:val="00277F73"/>
    <w:rsid w:val="0028230E"/>
    <w:rsid w:val="00282DF8"/>
    <w:rsid w:val="0028497B"/>
    <w:rsid w:val="002855D8"/>
    <w:rsid w:val="002872B7"/>
    <w:rsid w:val="0028730D"/>
    <w:rsid w:val="00291CE7"/>
    <w:rsid w:val="00292C04"/>
    <w:rsid w:val="00294EAB"/>
    <w:rsid w:val="00294ECD"/>
    <w:rsid w:val="00295A1C"/>
    <w:rsid w:val="002A1D88"/>
    <w:rsid w:val="002A429C"/>
    <w:rsid w:val="002A7DD8"/>
    <w:rsid w:val="002B0180"/>
    <w:rsid w:val="002B2BE6"/>
    <w:rsid w:val="002B3D31"/>
    <w:rsid w:val="002B5B6E"/>
    <w:rsid w:val="002C0617"/>
    <w:rsid w:val="002C2376"/>
    <w:rsid w:val="002C27F2"/>
    <w:rsid w:val="002C380C"/>
    <w:rsid w:val="002C6109"/>
    <w:rsid w:val="002D1A3B"/>
    <w:rsid w:val="002D252F"/>
    <w:rsid w:val="002D303A"/>
    <w:rsid w:val="002D525F"/>
    <w:rsid w:val="002E20BB"/>
    <w:rsid w:val="002E28A8"/>
    <w:rsid w:val="002E411A"/>
    <w:rsid w:val="002E4589"/>
    <w:rsid w:val="002E52B7"/>
    <w:rsid w:val="002F2AD8"/>
    <w:rsid w:val="002F3070"/>
    <w:rsid w:val="00311472"/>
    <w:rsid w:val="00311E2F"/>
    <w:rsid w:val="00312CC4"/>
    <w:rsid w:val="003157DE"/>
    <w:rsid w:val="003246EC"/>
    <w:rsid w:val="003248E2"/>
    <w:rsid w:val="00325272"/>
    <w:rsid w:val="00325C95"/>
    <w:rsid w:val="00327CC3"/>
    <w:rsid w:val="003300E0"/>
    <w:rsid w:val="0033111A"/>
    <w:rsid w:val="0034051D"/>
    <w:rsid w:val="00342431"/>
    <w:rsid w:val="00342DDE"/>
    <w:rsid w:val="00342E36"/>
    <w:rsid w:val="00351134"/>
    <w:rsid w:val="0035220B"/>
    <w:rsid w:val="00352BEE"/>
    <w:rsid w:val="003538A0"/>
    <w:rsid w:val="00354484"/>
    <w:rsid w:val="00355D03"/>
    <w:rsid w:val="00361357"/>
    <w:rsid w:val="003643DD"/>
    <w:rsid w:val="00365C80"/>
    <w:rsid w:val="003843D5"/>
    <w:rsid w:val="00394B89"/>
    <w:rsid w:val="0039518E"/>
    <w:rsid w:val="003A367D"/>
    <w:rsid w:val="003B2192"/>
    <w:rsid w:val="003B27A4"/>
    <w:rsid w:val="003B4FED"/>
    <w:rsid w:val="003C07F1"/>
    <w:rsid w:val="003C15F8"/>
    <w:rsid w:val="003C4FD9"/>
    <w:rsid w:val="003C76C3"/>
    <w:rsid w:val="003D028A"/>
    <w:rsid w:val="003D0B83"/>
    <w:rsid w:val="003D38D4"/>
    <w:rsid w:val="003D47F3"/>
    <w:rsid w:val="003D5C78"/>
    <w:rsid w:val="003E16F4"/>
    <w:rsid w:val="003E172D"/>
    <w:rsid w:val="003E2228"/>
    <w:rsid w:val="003E371F"/>
    <w:rsid w:val="003E6808"/>
    <w:rsid w:val="003E7B4C"/>
    <w:rsid w:val="003F4DCB"/>
    <w:rsid w:val="003F50C4"/>
    <w:rsid w:val="003F5D9D"/>
    <w:rsid w:val="003F6733"/>
    <w:rsid w:val="003F7077"/>
    <w:rsid w:val="0040110C"/>
    <w:rsid w:val="004044A4"/>
    <w:rsid w:val="0040509F"/>
    <w:rsid w:val="004101A7"/>
    <w:rsid w:val="00410A63"/>
    <w:rsid w:val="00415A2D"/>
    <w:rsid w:val="00415B8D"/>
    <w:rsid w:val="00420898"/>
    <w:rsid w:val="00422E8D"/>
    <w:rsid w:val="004234CC"/>
    <w:rsid w:val="004235F3"/>
    <w:rsid w:val="00423BF6"/>
    <w:rsid w:val="00424CAA"/>
    <w:rsid w:val="00425E3A"/>
    <w:rsid w:val="00425E89"/>
    <w:rsid w:val="0043069A"/>
    <w:rsid w:val="00437CBB"/>
    <w:rsid w:val="004403C0"/>
    <w:rsid w:val="00442336"/>
    <w:rsid w:val="0044282C"/>
    <w:rsid w:val="00443830"/>
    <w:rsid w:val="004453E2"/>
    <w:rsid w:val="004462F5"/>
    <w:rsid w:val="004504C3"/>
    <w:rsid w:val="00452F3E"/>
    <w:rsid w:val="00460C81"/>
    <w:rsid w:val="00462CB6"/>
    <w:rsid w:val="00465343"/>
    <w:rsid w:val="004659C7"/>
    <w:rsid w:val="004711EA"/>
    <w:rsid w:val="00474370"/>
    <w:rsid w:val="00474672"/>
    <w:rsid w:val="00475FB4"/>
    <w:rsid w:val="004768E0"/>
    <w:rsid w:val="0047704F"/>
    <w:rsid w:val="00477798"/>
    <w:rsid w:val="00481BD6"/>
    <w:rsid w:val="004847CE"/>
    <w:rsid w:val="00484FC0"/>
    <w:rsid w:val="00491192"/>
    <w:rsid w:val="00491DCF"/>
    <w:rsid w:val="00493C7F"/>
    <w:rsid w:val="004943DD"/>
    <w:rsid w:val="00495E75"/>
    <w:rsid w:val="00497512"/>
    <w:rsid w:val="004975AD"/>
    <w:rsid w:val="00497F5E"/>
    <w:rsid w:val="004A03D6"/>
    <w:rsid w:val="004A20E8"/>
    <w:rsid w:val="004A6199"/>
    <w:rsid w:val="004A7577"/>
    <w:rsid w:val="004B144F"/>
    <w:rsid w:val="004B2DE0"/>
    <w:rsid w:val="004B2F68"/>
    <w:rsid w:val="004B360B"/>
    <w:rsid w:val="004B4CED"/>
    <w:rsid w:val="004C05DC"/>
    <w:rsid w:val="004C3996"/>
    <w:rsid w:val="004C72CF"/>
    <w:rsid w:val="004D15C5"/>
    <w:rsid w:val="004D18D8"/>
    <w:rsid w:val="004D26E0"/>
    <w:rsid w:val="004D29E8"/>
    <w:rsid w:val="004D3BCA"/>
    <w:rsid w:val="004F0812"/>
    <w:rsid w:val="004F42ED"/>
    <w:rsid w:val="004F4969"/>
    <w:rsid w:val="004F69E2"/>
    <w:rsid w:val="004F6F55"/>
    <w:rsid w:val="00500204"/>
    <w:rsid w:val="0050248A"/>
    <w:rsid w:val="00502B5C"/>
    <w:rsid w:val="00503B2A"/>
    <w:rsid w:val="00505446"/>
    <w:rsid w:val="00505BAF"/>
    <w:rsid w:val="00506A3A"/>
    <w:rsid w:val="005102D3"/>
    <w:rsid w:val="005108AF"/>
    <w:rsid w:val="00512A25"/>
    <w:rsid w:val="005138E1"/>
    <w:rsid w:val="00513BA5"/>
    <w:rsid w:val="00516A6A"/>
    <w:rsid w:val="00520DC0"/>
    <w:rsid w:val="00521FBE"/>
    <w:rsid w:val="00521FEF"/>
    <w:rsid w:val="0052294F"/>
    <w:rsid w:val="00523CB3"/>
    <w:rsid w:val="00524D57"/>
    <w:rsid w:val="00524E5B"/>
    <w:rsid w:val="0052519C"/>
    <w:rsid w:val="00526467"/>
    <w:rsid w:val="00527CDD"/>
    <w:rsid w:val="00527EB8"/>
    <w:rsid w:val="00532029"/>
    <w:rsid w:val="00532A24"/>
    <w:rsid w:val="0053363F"/>
    <w:rsid w:val="00533B02"/>
    <w:rsid w:val="00534D49"/>
    <w:rsid w:val="00535725"/>
    <w:rsid w:val="00536A90"/>
    <w:rsid w:val="00540503"/>
    <w:rsid w:val="00543177"/>
    <w:rsid w:val="00544537"/>
    <w:rsid w:val="00544C10"/>
    <w:rsid w:val="00547FA0"/>
    <w:rsid w:val="00551D48"/>
    <w:rsid w:val="00553AE1"/>
    <w:rsid w:val="00554306"/>
    <w:rsid w:val="005610AD"/>
    <w:rsid w:val="00561CCF"/>
    <w:rsid w:val="0056400A"/>
    <w:rsid w:val="00564388"/>
    <w:rsid w:val="005665F9"/>
    <w:rsid w:val="0057702E"/>
    <w:rsid w:val="00584303"/>
    <w:rsid w:val="00584990"/>
    <w:rsid w:val="005862A1"/>
    <w:rsid w:val="00590B7F"/>
    <w:rsid w:val="00591D8C"/>
    <w:rsid w:val="00594683"/>
    <w:rsid w:val="00594EEE"/>
    <w:rsid w:val="0059527B"/>
    <w:rsid w:val="00596546"/>
    <w:rsid w:val="0059685F"/>
    <w:rsid w:val="00596CFD"/>
    <w:rsid w:val="005B22BD"/>
    <w:rsid w:val="005B2475"/>
    <w:rsid w:val="005B455A"/>
    <w:rsid w:val="005B6165"/>
    <w:rsid w:val="005C1FCF"/>
    <w:rsid w:val="005C2475"/>
    <w:rsid w:val="005C344A"/>
    <w:rsid w:val="005C579D"/>
    <w:rsid w:val="005C5C6E"/>
    <w:rsid w:val="005D756B"/>
    <w:rsid w:val="005D79EF"/>
    <w:rsid w:val="005E09FA"/>
    <w:rsid w:val="005E55BB"/>
    <w:rsid w:val="005E5E29"/>
    <w:rsid w:val="005E759E"/>
    <w:rsid w:val="005F14AE"/>
    <w:rsid w:val="005F320F"/>
    <w:rsid w:val="005F469C"/>
    <w:rsid w:val="005F6561"/>
    <w:rsid w:val="005F6DDC"/>
    <w:rsid w:val="00600E36"/>
    <w:rsid w:val="00604C84"/>
    <w:rsid w:val="00607E86"/>
    <w:rsid w:val="00617912"/>
    <w:rsid w:val="006203DE"/>
    <w:rsid w:val="00621198"/>
    <w:rsid w:val="00621622"/>
    <w:rsid w:val="00621CAD"/>
    <w:rsid w:val="00624F10"/>
    <w:rsid w:val="00626594"/>
    <w:rsid w:val="006270E7"/>
    <w:rsid w:val="00627CB0"/>
    <w:rsid w:val="00627ECB"/>
    <w:rsid w:val="006314EC"/>
    <w:rsid w:val="006353E7"/>
    <w:rsid w:val="00640805"/>
    <w:rsid w:val="00642874"/>
    <w:rsid w:val="006441FF"/>
    <w:rsid w:val="00647151"/>
    <w:rsid w:val="00647920"/>
    <w:rsid w:val="006502C9"/>
    <w:rsid w:val="00651241"/>
    <w:rsid w:val="006524DF"/>
    <w:rsid w:val="00653285"/>
    <w:rsid w:val="006549CE"/>
    <w:rsid w:val="006557C2"/>
    <w:rsid w:val="00662333"/>
    <w:rsid w:val="0066269B"/>
    <w:rsid w:val="00674973"/>
    <w:rsid w:val="00680011"/>
    <w:rsid w:val="00682FB4"/>
    <w:rsid w:val="0068342C"/>
    <w:rsid w:val="0068579B"/>
    <w:rsid w:val="00690C39"/>
    <w:rsid w:val="00691260"/>
    <w:rsid w:val="00692466"/>
    <w:rsid w:val="00692B35"/>
    <w:rsid w:val="006936EB"/>
    <w:rsid w:val="00695E9B"/>
    <w:rsid w:val="006A0129"/>
    <w:rsid w:val="006A580A"/>
    <w:rsid w:val="006B3A11"/>
    <w:rsid w:val="006C30EC"/>
    <w:rsid w:val="006C466D"/>
    <w:rsid w:val="006C5969"/>
    <w:rsid w:val="006C6F8D"/>
    <w:rsid w:val="006C7080"/>
    <w:rsid w:val="006D3784"/>
    <w:rsid w:val="006D465B"/>
    <w:rsid w:val="006D4E07"/>
    <w:rsid w:val="006D5048"/>
    <w:rsid w:val="006D532E"/>
    <w:rsid w:val="006D7355"/>
    <w:rsid w:val="006E1390"/>
    <w:rsid w:val="006E1E36"/>
    <w:rsid w:val="006E2961"/>
    <w:rsid w:val="006E670A"/>
    <w:rsid w:val="006E7FFB"/>
    <w:rsid w:val="006F2792"/>
    <w:rsid w:val="006F3217"/>
    <w:rsid w:val="00701B4F"/>
    <w:rsid w:val="00704D90"/>
    <w:rsid w:val="007101B3"/>
    <w:rsid w:val="0071361D"/>
    <w:rsid w:val="007142E7"/>
    <w:rsid w:val="007147F3"/>
    <w:rsid w:val="00716894"/>
    <w:rsid w:val="00716B90"/>
    <w:rsid w:val="00721054"/>
    <w:rsid w:val="007228C4"/>
    <w:rsid w:val="00722A9B"/>
    <w:rsid w:val="007254CE"/>
    <w:rsid w:val="007267A2"/>
    <w:rsid w:val="00732205"/>
    <w:rsid w:val="00733938"/>
    <w:rsid w:val="00736800"/>
    <w:rsid w:val="00736C6C"/>
    <w:rsid w:val="00736EB7"/>
    <w:rsid w:val="007378DA"/>
    <w:rsid w:val="0074487A"/>
    <w:rsid w:val="00746569"/>
    <w:rsid w:val="00750525"/>
    <w:rsid w:val="00750E1D"/>
    <w:rsid w:val="00753A07"/>
    <w:rsid w:val="00757C63"/>
    <w:rsid w:val="00757F52"/>
    <w:rsid w:val="007617EB"/>
    <w:rsid w:val="007619B6"/>
    <w:rsid w:val="0076213B"/>
    <w:rsid w:val="007639E3"/>
    <w:rsid w:val="00763A2F"/>
    <w:rsid w:val="0076597F"/>
    <w:rsid w:val="0076646E"/>
    <w:rsid w:val="007679C4"/>
    <w:rsid w:val="00770ABC"/>
    <w:rsid w:val="00770C45"/>
    <w:rsid w:val="0077521E"/>
    <w:rsid w:val="007771EB"/>
    <w:rsid w:val="007834FA"/>
    <w:rsid w:val="007841AD"/>
    <w:rsid w:val="007848EB"/>
    <w:rsid w:val="0078569C"/>
    <w:rsid w:val="00785F5E"/>
    <w:rsid w:val="00787C70"/>
    <w:rsid w:val="00791C4F"/>
    <w:rsid w:val="00797980"/>
    <w:rsid w:val="007A02A9"/>
    <w:rsid w:val="007A1BE2"/>
    <w:rsid w:val="007B1E1B"/>
    <w:rsid w:val="007B2632"/>
    <w:rsid w:val="007B7503"/>
    <w:rsid w:val="007C4BC3"/>
    <w:rsid w:val="007C6AD6"/>
    <w:rsid w:val="007D1517"/>
    <w:rsid w:val="007D33EB"/>
    <w:rsid w:val="007D5A11"/>
    <w:rsid w:val="007D731E"/>
    <w:rsid w:val="007D7368"/>
    <w:rsid w:val="007E5988"/>
    <w:rsid w:val="007E5F23"/>
    <w:rsid w:val="007E605F"/>
    <w:rsid w:val="007E633F"/>
    <w:rsid w:val="007F14C8"/>
    <w:rsid w:val="007F188C"/>
    <w:rsid w:val="0080251A"/>
    <w:rsid w:val="0080389B"/>
    <w:rsid w:val="00812DCB"/>
    <w:rsid w:val="008161BB"/>
    <w:rsid w:val="00820722"/>
    <w:rsid w:val="00820E56"/>
    <w:rsid w:val="0082170D"/>
    <w:rsid w:val="008319AA"/>
    <w:rsid w:val="00833452"/>
    <w:rsid w:val="00835236"/>
    <w:rsid w:val="00835602"/>
    <w:rsid w:val="0083622F"/>
    <w:rsid w:val="008400F6"/>
    <w:rsid w:val="00842CB8"/>
    <w:rsid w:val="00852930"/>
    <w:rsid w:val="00855974"/>
    <w:rsid w:val="0086116A"/>
    <w:rsid w:val="00861E4D"/>
    <w:rsid w:val="008635AC"/>
    <w:rsid w:val="00864470"/>
    <w:rsid w:val="00867077"/>
    <w:rsid w:val="008715B2"/>
    <w:rsid w:val="00872354"/>
    <w:rsid w:val="00886490"/>
    <w:rsid w:val="0088767B"/>
    <w:rsid w:val="00890844"/>
    <w:rsid w:val="00893840"/>
    <w:rsid w:val="008A181F"/>
    <w:rsid w:val="008A2427"/>
    <w:rsid w:val="008A2EF4"/>
    <w:rsid w:val="008A3250"/>
    <w:rsid w:val="008A3492"/>
    <w:rsid w:val="008A6F34"/>
    <w:rsid w:val="008B3610"/>
    <w:rsid w:val="008B417B"/>
    <w:rsid w:val="008C5FE5"/>
    <w:rsid w:val="008C71D0"/>
    <w:rsid w:val="008C78A2"/>
    <w:rsid w:val="008D3530"/>
    <w:rsid w:val="008D47B6"/>
    <w:rsid w:val="008D5639"/>
    <w:rsid w:val="008D5F25"/>
    <w:rsid w:val="008D7C82"/>
    <w:rsid w:val="008E5215"/>
    <w:rsid w:val="008E7227"/>
    <w:rsid w:val="008F0F95"/>
    <w:rsid w:val="008F2144"/>
    <w:rsid w:val="008F2CEE"/>
    <w:rsid w:val="008F3169"/>
    <w:rsid w:val="008F336E"/>
    <w:rsid w:val="008F4887"/>
    <w:rsid w:val="008F4BD3"/>
    <w:rsid w:val="008F6658"/>
    <w:rsid w:val="00905F69"/>
    <w:rsid w:val="00911A0A"/>
    <w:rsid w:val="00914A65"/>
    <w:rsid w:val="00916996"/>
    <w:rsid w:val="00920367"/>
    <w:rsid w:val="009221AD"/>
    <w:rsid w:val="009249E8"/>
    <w:rsid w:val="00925DF4"/>
    <w:rsid w:val="00930015"/>
    <w:rsid w:val="0093044D"/>
    <w:rsid w:val="009367BA"/>
    <w:rsid w:val="0093784B"/>
    <w:rsid w:val="00944887"/>
    <w:rsid w:val="009454E5"/>
    <w:rsid w:val="009503D2"/>
    <w:rsid w:val="009525BC"/>
    <w:rsid w:val="0095429F"/>
    <w:rsid w:val="00957B1C"/>
    <w:rsid w:val="00964130"/>
    <w:rsid w:val="0096565D"/>
    <w:rsid w:val="00966A0C"/>
    <w:rsid w:val="00967038"/>
    <w:rsid w:val="00970A31"/>
    <w:rsid w:val="00973938"/>
    <w:rsid w:val="00973A61"/>
    <w:rsid w:val="009770D5"/>
    <w:rsid w:val="00981176"/>
    <w:rsid w:val="0098203C"/>
    <w:rsid w:val="00983F79"/>
    <w:rsid w:val="00984720"/>
    <w:rsid w:val="009867D7"/>
    <w:rsid w:val="0098787E"/>
    <w:rsid w:val="00990FF5"/>
    <w:rsid w:val="00991611"/>
    <w:rsid w:val="00992329"/>
    <w:rsid w:val="0099411E"/>
    <w:rsid w:val="00997BE3"/>
    <w:rsid w:val="009A33B0"/>
    <w:rsid w:val="009A38C5"/>
    <w:rsid w:val="009B26AC"/>
    <w:rsid w:val="009B26D4"/>
    <w:rsid w:val="009B3EF9"/>
    <w:rsid w:val="009B59BA"/>
    <w:rsid w:val="009B6051"/>
    <w:rsid w:val="009B766C"/>
    <w:rsid w:val="009C1E0E"/>
    <w:rsid w:val="009C210E"/>
    <w:rsid w:val="009C517D"/>
    <w:rsid w:val="009C6989"/>
    <w:rsid w:val="009C77B1"/>
    <w:rsid w:val="009D1A06"/>
    <w:rsid w:val="009D3526"/>
    <w:rsid w:val="009D49C4"/>
    <w:rsid w:val="009D50FF"/>
    <w:rsid w:val="009D5D6E"/>
    <w:rsid w:val="009D6F58"/>
    <w:rsid w:val="009D7662"/>
    <w:rsid w:val="009E0E94"/>
    <w:rsid w:val="009F19AB"/>
    <w:rsid w:val="009F67E2"/>
    <w:rsid w:val="00A05901"/>
    <w:rsid w:val="00A06024"/>
    <w:rsid w:val="00A061D1"/>
    <w:rsid w:val="00A06C0E"/>
    <w:rsid w:val="00A108E7"/>
    <w:rsid w:val="00A11066"/>
    <w:rsid w:val="00A123DB"/>
    <w:rsid w:val="00A128EC"/>
    <w:rsid w:val="00A12A46"/>
    <w:rsid w:val="00A15027"/>
    <w:rsid w:val="00A16D2B"/>
    <w:rsid w:val="00A27161"/>
    <w:rsid w:val="00A30485"/>
    <w:rsid w:val="00A30915"/>
    <w:rsid w:val="00A3604B"/>
    <w:rsid w:val="00A36985"/>
    <w:rsid w:val="00A400B1"/>
    <w:rsid w:val="00A40646"/>
    <w:rsid w:val="00A407D8"/>
    <w:rsid w:val="00A41845"/>
    <w:rsid w:val="00A41ED2"/>
    <w:rsid w:val="00A428E0"/>
    <w:rsid w:val="00A457B4"/>
    <w:rsid w:val="00A46379"/>
    <w:rsid w:val="00A47EAD"/>
    <w:rsid w:val="00A545E4"/>
    <w:rsid w:val="00A57DF4"/>
    <w:rsid w:val="00A61F0E"/>
    <w:rsid w:val="00A624FE"/>
    <w:rsid w:val="00A65AB8"/>
    <w:rsid w:val="00A6772F"/>
    <w:rsid w:val="00A74270"/>
    <w:rsid w:val="00A74C0B"/>
    <w:rsid w:val="00A74C97"/>
    <w:rsid w:val="00A76AE3"/>
    <w:rsid w:val="00A77D78"/>
    <w:rsid w:val="00A77F51"/>
    <w:rsid w:val="00A803DA"/>
    <w:rsid w:val="00A82509"/>
    <w:rsid w:val="00A86F4C"/>
    <w:rsid w:val="00A92212"/>
    <w:rsid w:val="00A92FDE"/>
    <w:rsid w:val="00A930B5"/>
    <w:rsid w:val="00A962C4"/>
    <w:rsid w:val="00AA006C"/>
    <w:rsid w:val="00AA0BC8"/>
    <w:rsid w:val="00AA24CC"/>
    <w:rsid w:val="00AA6919"/>
    <w:rsid w:val="00AB04FD"/>
    <w:rsid w:val="00AB0777"/>
    <w:rsid w:val="00AC3020"/>
    <w:rsid w:val="00AC36E7"/>
    <w:rsid w:val="00AC6141"/>
    <w:rsid w:val="00AC7B8A"/>
    <w:rsid w:val="00AD4126"/>
    <w:rsid w:val="00AD6BE8"/>
    <w:rsid w:val="00AE0AC0"/>
    <w:rsid w:val="00AE48B4"/>
    <w:rsid w:val="00AE4F09"/>
    <w:rsid w:val="00AF7CED"/>
    <w:rsid w:val="00B026F1"/>
    <w:rsid w:val="00B10A63"/>
    <w:rsid w:val="00B133ED"/>
    <w:rsid w:val="00B1399D"/>
    <w:rsid w:val="00B1714B"/>
    <w:rsid w:val="00B20AD4"/>
    <w:rsid w:val="00B2314F"/>
    <w:rsid w:val="00B24663"/>
    <w:rsid w:val="00B31E66"/>
    <w:rsid w:val="00B32FF1"/>
    <w:rsid w:val="00B33B4D"/>
    <w:rsid w:val="00B35713"/>
    <w:rsid w:val="00B3636A"/>
    <w:rsid w:val="00B369D6"/>
    <w:rsid w:val="00B36A38"/>
    <w:rsid w:val="00B42208"/>
    <w:rsid w:val="00B42779"/>
    <w:rsid w:val="00B4312A"/>
    <w:rsid w:val="00B44FDC"/>
    <w:rsid w:val="00B46B77"/>
    <w:rsid w:val="00B53FB2"/>
    <w:rsid w:val="00B5526E"/>
    <w:rsid w:val="00B560F6"/>
    <w:rsid w:val="00B56A1E"/>
    <w:rsid w:val="00B57933"/>
    <w:rsid w:val="00B70553"/>
    <w:rsid w:val="00B756B4"/>
    <w:rsid w:val="00B75925"/>
    <w:rsid w:val="00B82D6F"/>
    <w:rsid w:val="00B8457B"/>
    <w:rsid w:val="00B849DC"/>
    <w:rsid w:val="00B86B5D"/>
    <w:rsid w:val="00BA3D33"/>
    <w:rsid w:val="00BA5ED7"/>
    <w:rsid w:val="00BA6FE7"/>
    <w:rsid w:val="00BA777A"/>
    <w:rsid w:val="00BA785E"/>
    <w:rsid w:val="00BB08E5"/>
    <w:rsid w:val="00BB1311"/>
    <w:rsid w:val="00BB173E"/>
    <w:rsid w:val="00BB1F32"/>
    <w:rsid w:val="00BB4465"/>
    <w:rsid w:val="00BB7287"/>
    <w:rsid w:val="00BC31A5"/>
    <w:rsid w:val="00BC72F6"/>
    <w:rsid w:val="00BD30C5"/>
    <w:rsid w:val="00BD6C81"/>
    <w:rsid w:val="00BD6D0C"/>
    <w:rsid w:val="00BE019B"/>
    <w:rsid w:val="00BF0E5F"/>
    <w:rsid w:val="00BF1D3E"/>
    <w:rsid w:val="00BF600C"/>
    <w:rsid w:val="00C00CC6"/>
    <w:rsid w:val="00C11310"/>
    <w:rsid w:val="00C11379"/>
    <w:rsid w:val="00C118B1"/>
    <w:rsid w:val="00C15C7D"/>
    <w:rsid w:val="00C16C3B"/>
    <w:rsid w:val="00C17224"/>
    <w:rsid w:val="00C22883"/>
    <w:rsid w:val="00C22C6B"/>
    <w:rsid w:val="00C25548"/>
    <w:rsid w:val="00C2726C"/>
    <w:rsid w:val="00C2728B"/>
    <w:rsid w:val="00C27D43"/>
    <w:rsid w:val="00C34E9A"/>
    <w:rsid w:val="00C35D1A"/>
    <w:rsid w:val="00C37BA1"/>
    <w:rsid w:val="00C41CDF"/>
    <w:rsid w:val="00C45D7F"/>
    <w:rsid w:val="00C52746"/>
    <w:rsid w:val="00C54B16"/>
    <w:rsid w:val="00C6114A"/>
    <w:rsid w:val="00C64906"/>
    <w:rsid w:val="00C701A9"/>
    <w:rsid w:val="00C71D20"/>
    <w:rsid w:val="00C746E2"/>
    <w:rsid w:val="00C77A57"/>
    <w:rsid w:val="00C8385B"/>
    <w:rsid w:val="00C83EFD"/>
    <w:rsid w:val="00C92867"/>
    <w:rsid w:val="00CA1166"/>
    <w:rsid w:val="00CA223C"/>
    <w:rsid w:val="00CA5340"/>
    <w:rsid w:val="00CA6E44"/>
    <w:rsid w:val="00CB1FEA"/>
    <w:rsid w:val="00CB23D2"/>
    <w:rsid w:val="00CB289F"/>
    <w:rsid w:val="00CB2D07"/>
    <w:rsid w:val="00CB4296"/>
    <w:rsid w:val="00CC4E44"/>
    <w:rsid w:val="00CD10B5"/>
    <w:rsid w:val="00CD19BB"/>
    <w:rsid w:val="00CD2B5A"/>
    <w:rsid w:val="00CD67F1"/>
    <w:rsid w:val="00CD69EF"/>
    <w:rsid w:val="00CD76A1"/>
    <w:rsid w:val="00CE1E83"/>
    <w:rsid w:val="00CE289A"/>
    <w:rsid w:val="00CF05C2"/>
    <w:rsid w:val="00CF4A21"/>
    <w:rsid w:val="00D00D25"/>
    <w:rsid w:val="00D01010"/>
    <w:rsid w:val="00D03208"/>
    <w:rsid w:val="00D05DD4"/>
    <w:rsid w:val="00D07799"/>
    <w:rsid w:val="00D13B31"/>
    <w:rsid w:val="00D15F49"/>
    <w:rsid w:val="00D16867"/>
    <w:rsid w:val="00D22033"/>
    <w:rsid w:val="00D2382A"/>
    <w:rsid w:val="00D2475E"/>
    <w:rsid w:val="00D27259"/>
    <w:rsid w:val="00D31B1C"/>
    <w:rsid w:val="00D3249A"/>
    <w:rsid w:val="00D34E4C"/>
    <w:rsid w:val="00D35758"/>
    <w:rsid w:val="00D36DB6"/>
    <w:rsid w:val="00D403E4"/>
    <w:rsid w:val="00D415D9"/>
    <w:rsid w:val="00D41B39"/>
    <w:rsid w:val="00D46B44"/>
    <w:rsid w:val="00D46F4E"/>
    <w:rsid w:val="00D538A6"/>
    <w:rsid w:val="00D5733A"/>
    <w:rsid w:val="00D614C5"/>
    <w:rsid w:val="00D6164D"/>
    <w:rsid w:val="00D62C65"/>
    <w:rsid w:val="00D64CD3"/>
    <w:rsid w:val="00D671AE"/>
    <w:rsid w:val="00D67588"/>
    <w:rsid w:val="00D720F4"/>
    <w:rsid w:val="00D7330B"/>
    <w:rsid w:val="00D73F2C"/>
    <w:rsid w:val="00D747E9"/>
    <w:rsid w:val="00D752CC"/>
    <w:rsid w:val="00D8429F"/>
    <w:rsid w:val="00D86CA2"/>
    <w:rsid w:val="00D900AB"/>
    <w:rsid w:val="00D92727"/>
    <w:rsid w:val="00D942F8"/>
    <w:rsid w:val="00D97322"/>
    <w:rsid w:val="00DA2739"/>
    <w:rsid w:val="00DA414C"/>
    <w:rsid w:val="00DA4EFF"/>
    <w:rsid w:val="00DA4FBF"/>
    <w:rsid w:val="00DA7D22"/>
    <w:rsid w:val="00DB010F"/>
    <w:rsid w:val="00DB42FC"/>
    <w:rsid w:val="00DB527D"/>
    <w:rsid w:val="00DB6261"/>
    <w:rsid w:val="00DB63A4"/>
    <w:rsid w:val="00DB6C33"/>
    <w:rsid w:val="00DB7640"/>
    <w:rsid w:val="00DC00F6"/>
    <w:rsid w:val="00DC017C"/>
    <w:rsid w:val="00DC0773"/>
    <w:rsid w:val="00DC0FB9"/>
    <w:rsid w:val="00DC1577"/>
    <w:rsid w:val="00DC27BB"/>
    <w:rsid w:val="00DC688F"/>
    <w:rsid w:val="00DD2A86"/>
    <w:rsid w:val="00DD4041"/>
    <w:rsid w:val="00DD4791"/>
    <w:rsid w:val="00DD4FBC"/>
    <w:rsid w:val="00DD5E69"/>
    <w:rsid w:val="00DD5EE4"/>
    <w:rsid w:val="00DE0FB7"/>
    <w:rsid w:val="00DE188C"/>
    <w:rsid w:val="00DE2E79"/>
    <w:rsid w:val="00DE655A"/>
    <w:rsid w:val="00DF1D5E"/>
    <w:rsid w:val="00E00223"/>
    <w:rsid w:val="00E017D3"/>
    <w:rsid w:val="00E02AB2"/>
    <w:rsid w:val="00E03461"/>
    <w:rsid w:val="00E04CFF"/>
    <w:rsid w:val="00E10036"/>
    <w:rsid w:val="00E10163"/>
    <w:rsid w:val="00E106E2"/>
    <w:rsid w:val="00E147B6"/>
    <w:rsid w:val="00E24BE1"/>
    <w:rsid w:val="00E3221B"/>
    <w:rsid w:val="00E43C7D"/>
    <w:rsid w:val="00E45F43"/>
    <w:rsid w:val="00E55757"/>
    <w:rsid w:val="00E71B76"/>
    <w:rsid w:val="00E7352A"/>
    <w:rsid w:val="00E73CCA"/>
    <w:rsid w:val="00E76C2D"/>
    <w:rsid w:val="00E8142F"/>
    <w:rsid w:val="00E821AF"/>
    <w:rsid w:val="00E84D38"/>
    <w:rsid w:val="00E84E37"/>
    <w:rsid w:val="00E8656A"/>
    <w:rsid w:val="00E9118D"/>
    <w:rsid w:val="00E9145F"/>
    <w:rsid w:val="00E9153C"/>
    <w:rsid w:val="00E9320A"/>
    <w:rsid w:val="00E958E7"/>
    <w:rsid w:val="00E96D9D"/>
    <w:rsid w:val="00E979EE"/>
    <w:rsid w:val="00EA03FD"/>
    <w:rsid w:val="00EA08C1"/>
    <w:rsid w:val="00EA131F"/>
    <w:rsid w:val="00EA1609"/>
    <w:rsid w:val="00EA4037"/>
    <w:rsid w:val="00EA7F4E"/>
    <w:rsid w:val="00EB1702"/>
    <w:rsid w:val="00EB3731"/>
    <w:rsid w:val="00EC0F57"/>
    <w:rsid w:val="00EC11DC"/>
    <w:rsid w:val="00EC1848"/>
    <w:rsid w:val="00EC1CD1"/>
    <w:rsid w:val="00EC4C20"/>
    <w:rsid w:val="00EC647F"/>
    <w:rsid w:val="00EC70F3"/>
    <w:rsid w:val="00EC7AC5"/>
    <w:rsid w:val="00ED2308"/>
    <w:rsid w:val="00ED3FE3"/>
    <w:rsid w:val="00ED63F5"/>
    <w:rsid w:val="00EE21CD"/>
    <w:rsid w:val="00EE45E3"/>
    <w:rsid w:val="00EE5A49"/>
    <w:rsid w:val="00EE6D00"/>
    <w:rsid w:val="00EE7693"/>
    <w:rsid w:val="00EF1F84"/>
    <w:rsid w:val="00EF3A24"/>
    <w:rsid w:val="00EF4597"/>
    <w:rsid w:val="00EF4B19"/>
    <w:rsid w:val="00EF55E6"/>
    <w:rsid w:val="00F01888"/>
    <w:rsid w:val="00F02DCA"/>
    <w:rsid w:val="00F03D54"/>
    <w:rsid w:val="00F078C5"/>
    <w:rsid w:val="00F13A95"/>
    <w:rsid w:val="00F141FD"/>
    <w:rsid w:val="00F14445"/>
    <w:rsid w:val="00F14B0B"/>
    <w:rsid w:val="00F15C97"/>
    <w:rsid w:val="00F17938"/>
    <w:rsid w:val="00F215EF"/>
    <w:rsid w:val="00F40105"/>
    <w:rsid w:val="00F40AB7"/>
    <w:rsid w:val="00F42DE1"/>
    <w:rsid w:val="00F46514"/>
    <w:rsid w:val="00F47997"/>
    <w:rsid w:val="00F5062F"/>
    <w:rsid w:val="00F517C1"/>
    <w:rsid w:val="00F628E8"/>
    <w:rsid w:val="00F62935"/>
    <w:rsid w:val="00F6564E"/>
    <w:rsid w:val="00F66804"/>
    <w:rsid w:val="00F7079C"/>
    <w:rsid w:val="00F714DF"/>
    <w:rsid w:val="00F728F8"/>
    <w:rsid w:val="00F72F01"/>
    <w:rsid w:val="00F7466A"/>
    <w:rsid w:val="00F747B9"/>
    <w:rsid w:val="00F75233"/>
    <w:rsid w:val="00F80C8C"/>
    <w:rsid w:val="00F822BB"/>
    <w:rsid w:val="00F837F2"/>
    <w:rsid w:val="00F84087"/>
    <w:rsid w:val="00F84AE9"/>
    <w:rsid w:val="00F85A0D"/>
    <w:rsid w:val="00F86982"/>
    <w:rsid w:val="00F90A79"/>
    <w:rsid w:val="00F91D6A"/>
    <w:rsid w:val="00F92428"/>
    <w:rsid w:val="00F9345F"/>
    <w:rsid w:val="00F95401"/>
    <w:rsid w:val="00FA37AD"/>
    <w:rsid w:val="00FA3EFB"/>
    <w:rsid w:val="00FA7A9C"/>
    <w:rsid w:val="00FB0023"/>
    <w:rsid w:val="00FB2EC8"/>
    <w:rsid w:val="00FB3E40"/>
    <w:rsid w:val="00FB42CD"/>
    <w:rsid w:val="00FC1CDF"/>
    <w:rsid w:val="00FC2CFA"/>
    <w:rsid w:val="00FC3966"/>
    <w:rsid w:val="00FC5609"/>
    <w:rsid w:val="00FC6C34"/>
    <w:rsid w:val="00FC751B"/>
    <w:rsid w:val="00FD15B6"/>
    <w:rsid w:val="00FD2835"/>
    <w:rsid w:val="00FD32F9"/>
    <w:rsid w:val="00FD37A2"/>
    <w:rsid w:val="00FD5094"/>
    <w:rsid w:val="00FD6781"/>
    <w:rsid w:val="00FD7EE7"/>
    <w:rsid w:val="00FE0517"/>
    <w:rsid w:val="00FE20D4"/>
    <w:rsid w:val="00FE270F"/>
    <w:rsid w:val="00FE3BB7"/>
    <w:rsid w:val="00FE46AC"/>
    <w:rsid w:val="00FE4D92"/>
    <w:rsid w:val="00FE61ED"/>
    <w:rsid w:val="00FE7D9B"/>
    <w:rsid w:val="00FF0D23"/>
    <w:rsid w:val="00FF0EC2"/>
    <w:rsid w:val="00FF0F5C"/>
    <w:rsid w:val="00FF1E40"/>
    <w:rsid w:val="00FF3BF6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162E"/>
  <w15:docId w15:val="{CD1C7FB0-1FED-47F1-AF50-0264725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locked="1" w:uiPriority="39" w:unhideWhenUsed="1" w:qFormat="1"/>
    <w:lsdException w:name="toc 5" w:locked="1" w:semiHidden="1" w:uiPriority="39" w:unhideWhenUsed="1" w:qFormat="1"/>
    <w:lsdException w:name="toc 6" w:locked="1" w:semiHidden="1" w:uiPriority="39" w:unhideWhenUsed="1" w:qFormat="1"/>
    <w:lsdException w:name="toc 7" w:locked="1" w:semiHidden="1" w:uiPriority="39" w:unhideWhenUsed="1" w:qFormat="1"/>
    <w:lsdException w:name="toc 8" w:locked="1" w:semiHidden="1" w:uiPriority="39" w:unhideWhenUsed="1" w:qFormat="1"/>
    <w:lsdException w:name="toc 9" w:locked="1" w:semiHidden="1" w:uiPriority="39" w:unhideWhenUsed="1" w:qFormat="1"/>
    <w:lsdException w:name="Normal Indent" w:locked="1" w:semiHidden="1" w:unhideWhenUsed="1"/>
    <w:lsdException w:name="footnote text" w:locked="1" w:semiHidden="1" w:unhideWhenUsed="1"/>
    <w:lsdException w:name="annotation text" w:locked="1" w:uiPriority="99" w:unhideWhenUsed="1" w:qFormat="1"/>
    <w:lsdException w:name="header" w:uiPriority="99" w:qFormat="1"/>
    <w:lsdException w:name="footer" w:uiPriority="99" w:qFormat="1"/>
    <w:lsdException w:name="index heading" w:locked="1" w:semiHidden="1" w:unhideWhenUsed="1"/>
    <w:lsdException w:name="caption" w:locked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iPriority="99" w:unhideWhenUsed="1" w:qFormat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qFormat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iPriority="99" w:qFormat="1"/>
    <w:lsdException w:name="FollowedHyperlink" w:locked="1" w:semiHidden="1" w:unhideWhenUsed="1" w:qFormat="1"/>
    <w:lsdException w:name="Strong" w:locked="1" w:uiPriority="22" w:qFormat="1"/>
    <w:lsdException w:name="Emphasis" w:locked="1" w:uiPriority="20" w:qFormat="1"/>
    <w:lsdException w:name="Document Map" w:semiHidden="1" w:uiPriority="99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uiPriority="99" w:qFormat="1"/>
    <w:lsdException w:name="HTML Sample" w:locked="1" w:semiHidden="1" w:unhideWhenUsed="1"/>
    <w:lsdException w:name="HTML Typewriter" w:locked="1" w:semiHidden="1" w:uiPriority="99" w:unhideWhenUsed="1" w:qFormat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Fibocom_正文_zh,Fibocom_正文"/>
    <w:qFormat/>
    <w:rsid w:val="00F66804"/>
    <w:pPr>
      <w:widowControl w:val="0"/>
      <w:wordWrap w:val="0"/>
      <w:spacing w:before="200" w:after="200" w:line="360" w:lineRule="exact"/>
    </w:pPr>
    <w:rPr>
      <w:rFonts w:ascii="Noto Sans Light" w:eastAsia="思源黑体 CN Light" w:hAnsi="Noto Sans Light" w:cstheme="minorBidi"/>
      <w:kern w:val="2"/>
      <w:sz w:val="21"/>
      <w:szCs w:val="22"/>
      <w:lang w:bidi="ar-SA"/>
    </w:rPr>
  </w:style>
  <w:style w:type="paragraph" w:styleId="1">
    <w:name w:val="heading 1"/>
    <w:aliases w:val="Fibocom_标题1_zh"/>
    <w:next w:val="a"/>
    <w:link w:val="10"/>
    <w:uiPriority w:val="9"/>
    <w:qFormat/>
    <w:rsid w:val="00F66804"/>
    <w:pPr>
      <w:keepNext/>
      <w:keepLines/>
      <w:pageBreakBefore/>
      <w:numPr>
        <w:numId w:val="1"/>
      </w:numPr>
      <w:spacing w:before="240" w:after="80" w:line="288" w:lineRule="auto"/>
      <w:jc w:val="right"/>
      <w:outlineLvl w:val="0"/>
    </w:pPr>
    <w:rPr>
      <w:rFonts w:ascii="思源黑体 CN Regular" w:eastAsia="思源黑体 CN Regular" w:hAnsi="思源黑体 CN Regular" w:cstheme="minorBidi"/>
      <w:bCs/>
      <w:color w:val="101010"/>
      <w:kern w:val="44"/>
      <w:sz w:val="44"/>
      <w:szCs w:val="44"/>
      <w:lang w:bidi="ar-SA"/>
    </w:rPr>
  </w:style>
  <w:style w:type="paragraph" w:styleId="2">
    <w:name w:val="heading 2"/>
    <w:aliases w:val="Fibocom_标题2_zh"/>
    <w:next w:val="a"/>
    <w:link w:val="20"/>
    <w:uiPriority w:val="9"/>
    <w:unhideWhenUsed/>
    <w:qFormat/>
    <w:rsid w:val="00F66804"/>
    <w:pPr>
      <w:keepNext/>
      <w:keepLines/>
      <w:numPr>
        <w:ilvl w:val="1"/>
        <w:numId w:val="1"/>
      </w:numPr>
      <w:spacing w:before="240" w:after="80" w:line="288" w:lineRule="auto"/>
      <w:outlineLvl w:val="1"/>
    </w:pPr>
    <w:rPr>
      <w:rFonts w:ascii="思源黑体 CN Regular" w:eastAsia="思源黑体 CN Regular" w:hAnsi="思源黑体 CN Regular" w:cstheme="majorBidi"/>
      <w:bCs/>
      <w:color w:val="101010"/>
      <w:kern w:val="2"/>
      <w:sz w:val="36"/>
      <w:szCs w:val="32"/>
      <w:lang w:bidi="ar-SA"/>
    </w:rPr>
  </w:style>
  <w:style w:type="paragraph" w:styleId="3">
    <w:name w:val="heading 3"/>
    <w:aliases w:val="Fibocom_标题3_zh"/>
    <w:next w:val="a"/>
    <w:link w:val="30"/>
    <w:uiPriority w:val="9"/>
    <w:unhideWhenUsed/>
    <w:qFormat/>
    <w:rsid w:val="00F66804"/>
    <w:pPr>
      <w:keepNext/>
      <w:keepLines/>
      <w:numPr>
        <w:ilvl w:val="2"/>
        <w:numId w:val="1"/>
      </w:numPr>
      <w:spacing w:before="240" w:after="80" w:line="288" w:lineRule="auto"/>
      <w:outlineLvl w:val="2"/>
    </w:pPr>
    <w:rPr>
      <w:rFonts w:ascii="思源黑体 CN Regular" w:eastAsia="思源黑体 CN Regular" w:hAnsi="思源黑体 CN Regular" w:cstheme="minorBidi"/>
      <w:bCs/>
      <w:color w:val="101010"/>
      <w:kern w:val="2"/>
      <w:sz w:val="32"/>
      <w:szCs w:val="32"/>
      <w:lang w:bidi="ar-SA"/>
    </w:rPr>
  </w:style>
  <w:style w:type="paragraph" w:styleId="4">
    <w:name w:val="heading 4"/>
    <w:aliases w:val="Fibocom_标题4_zh"/>
    <w:next w:val="a"/>
    <w:link w:val="40"/>
    <w:uiPriority w:val="9"/>
    <w:unhideWhenUsed/>
    <w:qFormat/>
    <w:rsid w:val="00F66804"/>
    <w:pPr>
      <w:keepNext/>
      <w:keepLines/>
      <w:numPr>
        <w:ilvl w:val="3"/>
        <w:numId w:val="1"/>
      </w:numPr>
      <w:spacing w:before="240" w:after="80" w:line="288" w:lineRule="auto"/>
      <w:outlineLvl w:val="3"/>
    </w:pPr>
    <w:rPr>
      <w:rFonts w:ascii="思源黑体 CN Regular" w:eastAsia="思源黑体 CN Regular" w:hAnsi="思源黑体 CN Regular" w:cstheme="majorBidi"/>
      <w:bCs/>
      <w:color w:val="101010"/>
      <w:kern w:val="2"/>
      <w:sz w:val="28"/>
      <w:szCs w:val="28"/>
      <w:lang w:bidi="ar-SA"/>
    </w:rPr>
  </w:style>
  <w:style w:type="paragraph" w:styleId="5">
    <w:name w:val="heading 5"/>
    <w:aliases w:val="Fibocom_标题5_zh"/>
    <w:next w:val="a"/>
    <w:link w:val="50"/>
    <w:uiPriority w:val="9"/>
    <w:unhideWhenUsed/>
    <w:qFormat/>
    <w:rsid w:val="00F66804"/>
    <w:pPr>
      <w:keepNext/>
      <w:keepLines/>
      <w:numPr>
        <w:ilvl w:val="4"/>
        <w:numId w:val="1"/>
      </w:numPr>
      <w:spacing w:before="80" w:after="240" w:line="288" w:lineRule="auto"/>
      <w:outlineLvl w:val="4"/>
    </w:pPr>
    <w:rPr>
      <w:rFonts w:ascii="Arial" w:eastAsia="思源黑体 CN Regular" w:hAnsi="Arial" w:cstheme="minorBidi"/>
      <w:b/>
      <w:bCs/>
      <w:color w:val="4D4D4D"/>
      <w:kern w:val="2"/>
      <w:sz w:val="24"/>
      <w:szCs w:val="28"/>
      <w:lang w:bidi="ar-SA"/>
    </w:rPr>
  </w:style>
  <w:style w:type="paragraph" w:styleId="6">
    <w:name w:val="heading 6"/>
    <w:basedOn w:val="a"/>
    <w:next w:val="a"/>
    <w:link w:val="60"/>
    <w:uiPriority w:val="9"/>
    <w:unhideWhenUsed/>
    <w:rsid w:val="00F66804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6804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66804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6680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  <w:rsid w:val="00F6680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66804"/>
  </w:style>
  <w:style w:type="character" w:styleId="a3">
    <w:name w:val="FollowedHyperlink"/>
    <w:basedOn w:val="a0"/>
    <w:semiHidden/>
    <w:unhideWhenUsed/>
    <w:qFormat/>
    <w:locked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qFormat/>
    <w:locked/>
    <w:rPr>
      <w:rFonts w:ascii="宋体" w:eastAsia="宋体" w:hAnsi="宋体" w:cs="宋体"/>
      <w:sz w:val="24"/>
      <w:szCs w:val="24"/>
    </w:rPr>
  </w:style>
  <w:style w:type="character" w:customStyle="1" w:styleId="InternetLink">
    <w:name w:val="Internet Link"/>
    <w:basedOn w:val="a0"/>
    <w:uiPriority w:val="99"/>
    <w:qFormat/>
    <w:rPr>
      <w:rFonts w:cs="Times New Roman"/>
      <w:color w:val="0000FF"/>
      <w:u w:val="single"/>
    </w:rPr>
  </w:style>
  <w:style w:type="character" w:styleId="a4">
    <w:name w:val="annotation reference"/>
    <w:basedOn w:val="a0"/>
    <w:uiPriority w:val="99"/>
    <w:unhideWhenUsed/>
    <w:qFormat/>
    <w:locked/>
    <w:rPr>
      <w:sz w:val="21"/>
      <w:szCs w:val="21"/>
    </w:rPr>
  </w:style>
  <w:style w:type="character" w:customStyle="1" w:styleId="20">
    <w:name w:val="标题 2 字符"/>
    <w:aliases w:val="Fibocom_标题2_zh 字符"/>
    <w:basedOn w:val="a0"/>
    <w:link w:val="2"/>
    <w:uiPriority w:val="9"/>
    <w:locked/>
    <w:rsid w:val="00F66804"/>
    <w:rPr>
      <w:rFonts w:ascii="思源黑体 CN Regular" w:eastAsia="思源黑体 CN Regular" w:hAnsi="思源黑体 CN Regular" w:cstheme="majorBidi"/>
      <w:bCs/>
      <w:color w:val="101010"/>
      <w:kern w:val="2"/>
      <w:sz w:val="36"/>
      <w:szCs w:val="32"/>
      <w:lang w:bidi="ar-SA"/>
    </w:rPr>
  </w:style>
  <w:style w:type="character" w:customStyle="1" w:styleId="30">
    <w:name w:val="标题 3 字符"/>
    <w:aliases w:val="Fibocom_标题3_zh 字符"/>
    <w:basedOn w:val="a0"/>
    <w:link w:val="3"/>
    <w:uiPriority w:val="9"/>
    <w:locked/>
    <w:rsid w:val="00F66804"/>
    <w:rPr>
      <w:rFonts w:ascii="思源黑体 CN Regular" w:eastAsia="思源黑体 CN Regular" w:hAnsi="思源黑体 CN Regular" w:cstheme="minorBidi"/>
      <w:bCs/>
      <w:color w:val="101010"/>
      <w:kern w:val="2"/>
      <w:sz w:val="32"/>
      <w:szCs w:val="32"/>
      <w:lang w:bidi="ar-SA"/>
    </w:rPr>
  </w:style>
  <w:style w:type="character" w:customStyle="1" w:styleId="40">
    <w:name w:val="标题 4 字符"/>
    <w:aliases w:val="Fibocom_标题4_zh 字符"/>
    <w:basedOn w:val="a0"/>
    <w:link w:val="4"/>
    <w:uiPriority w:val="9"/>
    <w:locked/>
    <w:rsid w:val="00F66804"/>
    <w:rPr>
      <w:rFonts w:ascii="思源黑体 CN Regular" w:eastAsia="思源黑体 CN Regular" w:hAnsi="思源黑体 CN Regular" w:cstheme="majorBidi"/>
      <w:bCs/>
      <w:color w:val="101010"/>
      <w:kern w:val="2"/>
      <w:sz w:val="28"/>
      <w:szCs w:val="28"/>
      <w:lang w:bidi="ar-SA"/>
    </w:rPr>
  </w:style>
  <w:style w:type="character" w:customStyle="1" w:styleId="11">
    <w:name w:val="标题 1 字符1"/>
    <w:basedOn w:val="a0"/>
    <w:uiPriority w:val="99"/>
    <w:qFormat/>
    <w:locked/>
    <w:rPr>
      <w:rFonts w:ascii="Arial" w:eastAsia="黑体" w:hAnsi="Arial" w:cs="Arial"/>
      <w:b/>
      <w:bCs/>
      <w:sz w:val="52"/>
      <w:szCs w:val="30"/>
    </w:rPr>
  </w:style>
  <w:style w:type="character" w:customStyle="1" w:styleId="50">
    <w:name w:val="标题 5 字符"/>
    <w:aliases w:val="Fibocom_标题5_zh 字符"/>
    <w:basedOn w:val="a0"/>
    <w:link w:val="5"/>
    <w:uiPriority w:val="9"/>
    <w:locked/>
    <w:rsid w:val="00F66804"/>
    <w:rPr>
      <w:rFonts w:ascii="Arial" w:eastAsia="思源黑体 CN Regular" w:hAnsi="Arial" w:cstheme="minorBidi"/>
      <w:b/>
      <w:bCs/>
      <w:color w:val="4D4D4D"/>
      <w:kern w:val="2"/>
      <w:sz w:val="24"/>
      <w:szCs w:val="28"/>
      <w:lang w:bidi="ar-SA"/>
    </w:rPr>
  </w:style>
  <w:style w:type="character" w:customStyle="1" w:styleId="60">
    <w:name w:val="标题 6 字符"/>
    <w:basedOn w:val="a0"/>
    <w:link w:val="6"/>
    <w:uiPriority w:val="9"/>
    <w:locked/>
    <w:rsid w:val="00F66804"/>
    <w:rPr>
      <w:rFonts w:asciiTheme="majorHAnsi" w:eastAsiaTheme="majorEastAsia" w:hAnsiTheme="majorHAnsi" w:cstheme="majorBidi"/>
      <w:b/>
      <w:bCs/>
      <w:kern w:val="2"/>
      <w:sz w:val="24"/>
      <w:szCs w:val="24"/>
      <w:lang w:bidi="ar-SA"/>
    </w:rPr>
  </w:style>
  <w:style w:type="character" w:customStyle="1" w:styleId="70">
    <w:name w:val="标题 7 字符"/>
    <w:basedOn w:val="a0"/>
    <w:link w:val="7"/>
    <w:uiPriority w:val="9"/>
    <w:locked/>
    <w:rsid w:val="00F66804"/>
    <w:rPr>
      <w:rFonts w:ascii="Noto Sans Light" w:eastAsia="思源黑体 CN Light" w:hAnsi="Noto Sans Light" w:cstheme="minorBidi"/>
      <w:b/>
      <w:bCs/>
      <w:kern w:val="2"/>
      <w:sz w:val="24"/>
      <w:szCs w:val="24"/>
      <w:lang w:bidi="ar-SA"/>
    </w:rPr>
  </w:style>
  <w:style w:type="character" w:customStyle="1" w:styleId="90">
    <w:name w:val="标题 9 字符"/>
    <w:basedOn w:val="a0"/>
    <w:link w:val="9"/>
    <w:uiPriority w:val="9"/>
    <w:locked/>
    <w:rsid w:val="00F66804"/>
    <w:rPr>
      <w:rFonts w:asciiTheme="majorHAnsi" w:eastAsiaTheme="majorEastAsia" w:hAnsiTheme="majorHAnsi" w:cstheme="majorBidi"/>
      <w:kern w:val="2"/>
      <w:sz w:val="21"/>
      <w:szCs w:val="21"/>
      <w:lang w:bidi="ar-SA"/>
    </w:rPr>
  </w:style>
  <w:style w:type="character" w:customStyle="1" w:styleId="80">
    <w:name w:val="标题 8 字符"/>
    <w:basedOn w:val="a0"/>
    <w:link w:val="8"/>
    <w:uiPriority w:val="9"/>
    <w:locked/>
    <w:rsid w:val="00F66804"/>
    <w:rPr>
      <w:rFonts w:asciiTheme="majorHAnsi" w:eastAsiaTheme="majorEastAsia" w:hAnsiTheme="majorHAnsi" w:cstheme="majorBidi"/>
      <w:kern w:val="2"/>
      <w:sz w:val="24"/>
      <w:szCs w:val="24"/>
      <w:lang w:bidi="ar-SA"/>
    </w:rPr>
  </w:style>
  <w:style w:type="character" w:customStyle="1" w:styleId="a5">
    <w:name w:val="页脚 字符"/>
    <w:basedOn w:val="a0"/>
    <w:link w:val="a6"/>
    <w:uiPriority w:val="99"/>
    <w:locked/>
    <w:rsid w:val="00F66804"/>
    <w:rPr>
      <w:rFonts w:ascii="Noto Sans Light" w:eastAsia="思源黑体 CN Light" w:hAnsi="Noto Sans Light" w:cstheme="minorBidi"/>
      <w:kern w:val="2"/>
      <w:sz w:val="18"/>
      <w:szCs w:val="18"/>
      <w:lang w:bidi="ar-SA"/>
    </w:rPr>
  </w:style>
  <w:style w:type="character" w:customStyle="1" w:styleId="a7">
    <w:name w:val="页眉 字符"/>
    <w:basedOn w:val="a0"/>
    <w:link w:val="a8"/>
    <w:uiPriority w:val="99"/>
    <w:locked/>
    <w:rsid w:val="00F66804"/>
    <w:rPr>
      <w:rFonts w:ascii="Noto Sans Light" w:eastAsia="思源黑体 CN Light" w:hAnsi="Noto Sans Light" w:cstheme="minorBidi"/>
      <w:kern w:val="2"/>
      <w:sz w:val="18"/>
      <w:szCs w:val="18"/>
      <w:lang w:bidi="ar-SA"/>
    </w:rPr>
  </w:style>
  <w:style w:type="character" w:customStyle="1" w:styleId="21">
    <w:name w:val="正文文本 2 字符"/>
    <w:basedOn w:val="a0"/>
    <w:uiPriority w:val="99"/>
    <w:qFormat/>
    <w:locked/>
    <w:rPr>
      <w:rFonts w:ascii="Arial" w:eastAsia="宋体" w:hAnsi="Arial" w:cs="Arial"/>
      <w:sz w:val="21"/>
      <w:szCs w:val="21"/>
    </w:rPr>
  </w:style>
  <w:style w:type="character" w:customStyle="1" w:styleId="2Char">
    <w:name w:val="正文文本 2 Char"/>
    <w:basedOn w:val="a0"/>
    <w:qFormat/>
    <w:locked/>
    <w:rPr>
      <w:rFonts w:ascii="Arial" w:eastAsia="宋体" w:hAnsi="Arial" w:cs="Arial"/>
      <w:sz w:val="21"/>
      <w:szCs w:val="21"/>
    </w:rPr>
  </w:style>
  <w:style w:type="character" w:customStyle="1" w:styleId="a9">
    <w:name w:val="批注框文本 字符"/>
    <w:basedOn w:val="a0"/>
    <w:uiPriority w:val="99"/>
    <w:semiHidden/>
    <w:qFormat/>
    <w:locked/>
    <w:rPr>
      <w:rFonts w:ascii="Arial" w:eastAsia="宋体" w:hAnsi="Arial" w:cs="Arial"/>
      <w:sz w:val="18"/>
      <w:szCs w:val="18"/>
    </w:rPr>
  </w:style>
  <w:style w:type="character" w:customStyle="1" w:styleId="HTML0">
    <w:name w:val="HTML 预设格式 字符"/>
    <w:basedOn w:val="a0"/>
    <w:uiPriority w:val="99"/>
    <w:qFormat/>
    <w:locked/>
    <w:rPr>
      <w:rFonts w:ascii="Arial" w:eastAsia="宋体" w:hAnsi="Arial" w:cs="Arial"/>
      <w:sz w:val="21"/>
      <w:szCs w:val="21"/>
    </w:rPr>
  </w:style>
  <w:style w:type="character" w:customStyle="1" w:styleId="CharChar4">
    <w:name w:val="Char Char4"/>
    <w:basedOn w:val="a0"/>
    <w:uiPriority w:val="99"/>
    <w:qFormat/>
    <w:locked/>
    <w:rPr>
      <w:rFonts w:ascii="Arial" w:hAnsi="Arial" w:cs="Arial"/>
      <w:sz w:val="21"/>
      <w:szCs w:val="21"/>
    </w:rPr>
  </w:style>
  <w:style w:type="character" w:customStyle="1" w:styleId="12">
    <w:name w:val="不明显参考1"/>
    <w:basedOn w:val="a0"/>
    <w:uiPriority w:val="99"/>
    <w:qFormat/>
    <w:rPr>
      <w:rFonts w:cs="Times New Roman"/>
      <w:smallCaps/>
      <w:color w:val="C0504D"/>
      <w:u w:val="single"/>
    </w:rPr>
  </w:style>
  <w:style w:type="character" w:customStyle="1" w:styleId="aa">
    <w:name w:val="文档结构图 字符"/>
    <w:basedOn w:val="a0"/>
    <w:link w:val="13"/>
    <w:uiPriority w:val="99"/>
    <w:semiHidden/>
    <w:qFormat/>
    <w:locked/>
    <w:rPr>
      <w:rFonts w:ascii="Times New Roman" w:hAnsi="Times New Roman" w:cs="Arial"/>
      <w:sz w:val="2"/>
    </w:rPr>
  </w:style>
  <w:style w:type="character" w:customStyle="1" w:styleId="ab">
    <w:name w:val="批注文字 字符"/>
    <w:basedOn w:val="a0"/>
    <w:link w:val="14"/>
    <w:uiPriority w:val="99"/>
    <w:qFormat/>
    <w:rPr>
      <w:rFonts w:ascii="Arial" w:hAnsi="Arial" w:cs="Arial"/>
      <w:sz w:val="21"/>
      <w:szCs w:val="21"/>
    </w:rPr>
  </w:style>
  <w:style w:type="character" w:customStyle="1" w:styleId="ac">
    <w:name w:val="批注主题 字符"/>
    <w:basedOn w:val="ab"/>
    <w:uiPriority w:val="99"/>
    <w:semiHidden/>
    <w:qFormat/>
    <w:rPr>
      <w:rFonts w:ascii="Arial" w:hAnsi="Arial" w:cs="Arial"/>
      <w:b/>
      <w:bCs/>
      <w:sz w:val="21"/>
      <w:szCs w:val="21"/>
    </w:rPr>
  </w:style>
  <w:style w:type="character" w:customStyle="1" w:styleId="ad">
    <w:name w:val="标题 字符"/>
    <w:basedOn w:val="a0"/>
    <w:qFormat/>
    <w:rPr>
      <w:rFonts w:ascii="Cambria" w:hAnsi="Cambria"/>
      <w:b/>
      <w:bCs/>
      <w:sz w:val="32"/>
      <w:szCs w:val="32"/>
    </w:rPr>
  </w:style>
  <w:style w:type="character" w:customStyle="1" w:styleId="atn">
    <w:name w:val="atn"/>
    <w:basedOn w:val="a0"/>
    <w:qFormat/>
  </w:style>
  <w:style w:type="character" w:customStyle="1" w:styleId="hps">
    <w:name w:val="hps"/>
    <w:basedOn w:val="a0"/>
    <w:qFormat/>
  </w:style>
  <w:style w:type="character" w:customStyle="1" w:styleId="opdicttext2">
    <w:name w:val="op_dict_text2"/>
    <w:basedOn w:val="a0"/>
    <w:qFormat/>
  </w:style>
  <w:style w:type="character" w:customStyle="1" w:styleId="Char">
    <w:name w:val="批注文字 Char"/>
    <w:uiPriority w:val="99"/>
    <w:qFormat/>
    <w:rPr>
      <w:rFonts w:ascii="Arial" w:hAnsi="Arial"/>
      <w:sz w:val="21"/>
      <w:szCs w:val="24"/>
    </w:rPr>
  </w:style>
  <w:style w:type="character" w:customStyle="1" w:styleId="10">
    <w:name w:val="标题 1 字符"/>
    <w:aliases w:val="Fibocom_标题1_zh 字符"/>
    <w:basedOn w:val="a0"/>
    <w:link w:val="1"/>
    <w:uiPriority w:val="9"/>
    <w:rsid w:val="00F66804"/>
    <w:rPr>
      <w:rFonts w:ascii="思源黑体 CN Regular" w:eastAsia="思源黑体 CN Regular" w:hAnsi="思源黑体 CN Regular" w:cstheme="minorBidi"/>
      <w:bCs/>
      <w:color w:val="101010"/>
      <w:kern w:val="44"/>
      <w:sz w:val="44"/>
      <w:szCs w:val="44"/>
      <w:lang w:bidi="ar-SA"/>
    </w:rPr>
  </w:style>
  <w:style w:type="character" w:customStyle="1" w:styleId="ListLabel1">
    <w:name w:val="ListLabel 1"/>
    <w:qFormat/>
    <w:rPr>
      <w:rFonts w:cs="Times New Roman"/>
      <w:sz w:val="44"/>
    </w:rPr>
  </w:style>
  <w:style w:type="character" w:customStyle="1" w:styleId="ListLabel2">
    <w:name w:val="ListLabel 2"/>
    <w:qFormat/>
    <w:rPr>
      <w:rFonts w:cs="Times New Roman"/>
      <w:sz w:val="36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sz w:val="36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color w:val="00000A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next w:val="a"/>
    <w:link w:val="af1"/>
    <w:uiPriority w:val="35"/>
    <w:unhideWhenUsed/>
    <w:locked/>
    <w:rsid w:val="00F66804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71">
    <w:name w:val="toc 7"/>
    <w:basedOn w:val="a"/>
    <w:next w:val="a"/>
    <w:autoRedefine/>
    <w:uiPriority w:val="39"/>
    <w:semiHidden/>
    <w:unhideWhenUsed/>
    <w:locked/>
    <w:rsid w:val="00F66804"/>
    <w:pPr>
      <w:ind w:leftChars="1200" w:left="2520"/>
    </w:pPr>
  </w:style>
  <w:style w:type="paragraph" w:styleId="af2">
    <w:name w:val="Document Map"/>
    <w:basedOn w:val="a"/>
    <w:uiPriority w:val="99"/>
    <w:semiHidden/>
    <w:qFormat/>
    <w:pPr>
      <w:shd w:val="clear" w:color="auto" w:fill="000080"/>
    </w:pPr>
  </w:style>
  <w:style w:type="paragraph" w:styleId="af3">
    <w:name w:val="annotation text"/>
    <w:basedOn w:val="a"/>
    <w:uiPriority w:val="99"/>
    <w:unhideWhenUsed/>
    <w:qFormat/>
    <w:locked/>
  </w:style>
  <w:style w:type="paragraph" w:styleId="51">
    <w:name w:val="toc 5"/>
    <w:basedOn w:val="a"/>
    <w:next w:val="a"/>
    <w:autoRedefine/>
    <w:uiPriority w:val="39"/>
    <w:semiHidden/>
    <w:unhideWhenUsed/>
    <w:locked/>
    <w:rsid w:val="00F66804"/>
    <w:pPr>
      <w:spacing w:after="0"/>
      <w:ind w:leftChars="800" w:left="800"/>
    </w:pPr>
  </w:style>
  <w:style w:type="paragraph" w:styleId="31">
    <w:name w:val="toc 3"/>
    <w:basedOn w:val="a"/>
    <w:next w:val="a"/>
    <w:autoRedefine/>
    <w:uiPriority w:val="39"/>
    <w:unhideWhenUsed/>
    <w:rsid w:val="00F66804"/>
    <w:pPr>
      <w:spacing w:before="0" w:after="0" w:line="400" w:lineRule="exact"/>
      <w:ind w:left="601"/>
    </w:pPr>
    <w:rPr>
      <w:rFonts w:ascii="思源黑体 CN Light" w:hAnsi="思源黑体 CN Light" w:cs="思源黑体 CN Light"/>
    </w:rPr>
  </w:style>
  <w:style w:type="paragraph" w:styleId="81">
    <w:name w:val="toc 8"/>
    <w:basedOn w:val="a"/>
    <w:uiPriority w:val="39"/>
    <w:semiHidden/>
    <w:unhideWhenUsed/>
    <w:qFormat/>
    <w:locked/>
    <w:pPr>
      <w:ind w:left="2940"/>
    </w:pPr>
  </w:style>
  <w:style w:type="paragraph" w:styleId="af4">
    <w:name w:val="Balloon Text"/>
    <w:basedOn w:val="a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F66804"/>
    <w:pPr>
      <w:pBdr>
        <w:top w:val="single" w:sz="4" w:space="1" w:color="DDDDDD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rsid w:val="00F66804"/>
    <w:pPr>
      <w:pBdr>
        <w:bottom w:val="single" w:sz="4" w:space="1" w:color="DDDDDD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F66804"/>
    <w:pPr>
      <w:spacing w:before="0" w:after="0" w:line="400" w:lineRule="exact"/>
      <w:ind w:left="198"/>
    </w:pPr>
    <w:rPr>
      <w:rFonts w:ascii="思源黑体 CN Regular" w:eastAsia="思源黑体 CN Regular" w:hAnsi="思源黑体 CN Regular" w:cs="思源黑体 CN Regular"/>
      <w:sz w:val="24"/>
    </w:rPr>
  </w:style>
  <w:style w:type="paragraph" w:styleId="41">
    <w:name w:val="toc 4"/>
    <w:basedOn w:val="a"/>
    <w:next w:val="a"/>
    <w:autoRedefine/>
    <w:uiPriority w:val="39"/>
    <w:unhideWhenUsed/>
    <w:locked/>
    <w:rsid w:val="00F66804"/>
    <w:pPr>
      <w:spacing w:before="0" w:after="0" w:line="400" w:lineRule="exact"/>
      <w:ind w:left="799"/>
    </w:pPr>
    <w:rPr>
      <w:rFonts w:ascii="思源黑体 CN Light" w:hAnsi="思源黑体 CN Light" w:cs="思源黑体 CN Light"/>
    </w:rPr>
  </w:style>
  <w:style w:type="paragraph" w:styleId="61">
    <w:name w:val="toc 6"/>
    <w:basedOn w:val="a"/>
    <w:uiPriority w:val="39"/>
    <w:semiHidden/>
    <w:unhideWhenUsed/>
    <w:qFormat/>
    <w:locked/>
    <w:pPr>
      <w:ind w:left="2100"/>
    </w:pPr>
  </w:style>
  <w:style w:type="paragraph" w:styleId="22">
    <w:name w:val="toc 2"/>
    <w:basedOn w:val="a"/>
    <w:next w:val="a"/>
    <w:autoRedefine/>
    <w:uiPriority w:val="39"/>
    <w:unhideWhenUsed/>
    <w:rsid w:val="00F66804"/>
    <w:pPr>
      <w:spacing w:before="0" w:after="0" w:line="400" w:lineRule="exact"/>
      <w:ind w:left="403"/>
    </w:pPr>
    <w:rPr>
      <w:rFonts w:ascii="思源黑体 CN Light" w:hAnsi="思源黑体 CN Light"/>
      <w:sz w:val="22"/>
    </w:rPr>
  </w:style>
  <w:style w:type="paragraph" w:styleId="91">
    <w:name w:val="toc 9"/>
    <w:basedOn w:val="a"/>
    <w:uiPriority w:val="39"/>
    <w:semiHidden/>
    <w:unhideWhenUsed/>
    <w:qFormat/>
    <w:locked/>
    <w:pPr>
      <w:ind w:left="3360"/>
    </w:pPr>
  </w:style>
  <w:style w:type="paragraph" w:styleId="23">
    <w:name w:val="Body Text 2"/>
    <w:basedOn w:val="a"/>
    <w:qFormat/>
    <w:pPr>
      <w:ind w:left="200" w:firstLine="200"/>
    </w:pPr>
  </w:style>
  <w:style w:type="paragraph" w:styleId="HTML1">
    <w:name w:val="HTML Preformatted"/>
    <w:basedOn w:val="a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</w:style>
  <w:style w:type="paragraph" w:styleId="af5">
    <w:name w:val="Title"/>
    <w:basedOn w:val="a"/>
    <w:qFormat/>
    <w:locked/>
    <w:pPr>
      <w:spacing w:before="240" w:after="60" w:line="240" w:lineRule="auto"/>
      <w:ind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6">
    <w:name w:val="annotation subject"/>
    <w:basedOn w:val="af3"/>
    <w:uiPriority w:val="99"/>
    <w:unhideWhenUsed/>
    <w:qFormat/>
    <w:locked/>
    <w:rPr>
      <w:b/>
      <w:bCs/>
    </w:rPr>
  </w:style>
  <w:style w:type="paragraph" w:customStyle="1" w:styleId="13">
    <w:name w:val="列出段落1"/>
    <w:basedOn w:val="a"/>
    <w:link w:val="aa"/>
    <w:uiPriority w:val="34"/>
    <w:qFormat/>
    <w:pPr>
      <w:ind w:firstLine="420"/>
    </w:pPr>
  </w:style>
  <w:style w:type="paragraph" w:customStyle="1" w:styleId="Default">
    <w:name w:val="Default"/>
    <w:qFormat/>
    <w:pPr>
      <w:widowControl w:val="0"/>
    </w:pPr>
    <w:rPr>
      <w:rFonts w:cs="Calibri"/>
      <w:color w:val="000000"/>
      <w:sz w:val="24"/>
      <w:szCs w:val="24"/>
      <w:lang w:bidi="ar-SA"/>
    </w:rPr>
  </w:style>
  <w:style w:type="paragraph" w:customStyle="1" w:styleId="af7">
    <w:name w:val="表格标题"/>
    <w:basedOn w:val="a"/>
    <w:uiPriority w:val="99"/>
    <w:qFormat/>
    <w:pPr>
      <w:spacing w:line="240" w:lineRule="auto"/>
      <w:ind w:firstLine="200"/>
    </w:pPr>
    <w:rPr>
      <w:b/>
      <w:bCs/>
      <w:szCs w:val="24"/>
    </w:rPr>
  </w:style>
  <w:style w:type="paragraph" w:customStyle="1" w:styleId="font5">
    <w:name w:val="font5"/>
    <w:basedOn w:val="a"/>
    <w:qFormat/>
    <w:pPr>
      <w:widowControl/>
      <w:spacing w:beforeAutospacing="1" w:afterAutospacing="1" w:line="240" w:lineRule="auto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Autospacing="1" w:afterAutospacing="1" w:line="240" w:lineRule="auto"/>
    </w:pPr>
    <w:rPr>
      <w:b/>
      <w:bCs/>
      <w:color w:val="000000"/>
    </w:rPr>
  </w:style>
  <w:style w:type="paragraph" w:customStyle="1" w:styleId="font7">
    <w:name w:val="font7"/>
    <w:basedOn w:val="a"/>
    <w:qFormat/>
    <w:pPr>
      <w:widowControl/>
      <w:spacing w:beforeAutospacing="1" w:afterAutospacing="1" w:line="240" w:lineRule="auto"/>
    </w:pPr>
    <w:rPr>
      <w:rFonts w:ascii="宋体" w:hAnsi="宋体" w:cs="宋体"/>
      <w:b/>
      <w:bCs/>
      <w:color w:val="000000"/>
    </w:rPr>
  </w:style>
  <w:style w:type="paragraph" w:customStyle="1" w:styleId="font8">
    <w:name w:val="font8"/>
    <w:basedOn w:val="a"/>
    <w:qFormat/>
    <w:pPr>
      <w:widowControl/>
      <w:spacing w:beforeAutospacing="1" w:afterAutospacing="1" w:line="240" w:lineRule="auto"/>
    </w:pPr>
    <w:rPr>
      <w:color w:val="000000"/>
    </w:rPr>
  </w:style>
  <w:style w:type="paragraph" w:customStyle="1" w:styleId="font9">
    <w:name w:val="font9"/>
    <w:basedOn w:val="a"/>
    <w:qFormat/>
    <w:pPr>
      <w:widowControl/>
      <w:spacing w:beforeAutospacing="1" w:afterAutospacing="1" w:line="240" w:lineRule="auto"/>
    </w:pPr>
    <w:rPr>
      <w:rFonts w:ascii="宋体" w:hAnsi="宋体" w:cs="宋体"/>
      <w:color w:val="000000"/>
    </w:rPr>
  </w:style>
  <w:style w:type="paragraph" w:customStyle="1" w:styleId="font10">
    <w:name w:val="font10"/>
    <w:basedOn w:val="a"/>
    <w:qFormat/>
    <w:pPr>
      <w:widowControl/>
      <w:spacing w:beforeAutospacing="1" w:afterAutospacing="1" w:line="240" w:lineRule="auto"/>
    </w:pPr>
    <w:rPr>
      <w:b/>
      <w:bCs/>
      <w:color w:val="000000"/>
    </w:rPr>
  </w:style>
  <w:style w:type="paragraph" w:customStyle="1" w:styleId="xl63">
    <w:name w:val="xl63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</w:pPr>
  </w:style>
  <w:style w:type="paragraph" w:customStyle="1" w:styleId="xl64">
    <w:name w:val="xl64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宋体" w:hAnsi="宋体" w:cs="宋体"/>
    </w:rPr>
  </w:style>
  <w:style w:type="paragraph" w:customStyle="1" w:styleId="xl65">
    <w:name w:val="xl65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FF"/>
      <w:spacing w:beforeAutospacing="1" w:afterAutospacing="1" w:line="240" w:lineRule="auto"/>
    </w:pPr>
  </w:style>
  <w:style w:type="paragraph" w:customStyle="1" w:styleId="xl66">
    <w:name w:val="xl66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BFBFBF"/>
      <w:spacing w:beforeAutospacing="1" w:afterAutospacing="1" w:line="240" w:lineRule="auto"/>
      <w:jc w:val="center"/>
    </w:pPr>
    <w:rPr>
      <w:b/>
      <w:bCs/>
    </w:rPr>
  </w:style>
  <w:style w:type="paragraph" w:customStyle="1" w:styleId="xl67">
    <w:name w:val="xl67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</w:style>
  <w:style w:type="paragraph" w:customStyle="1" w:styleId="xl68">
    <w:name w:val="xl68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FF"/>
      <w:spacing w:beforeAutospacing="1" w:afterAutospacing="1" w:line="240" w:lineRule="auto"/>
      <w:jc w:val="center"/>
    </w:pPr>
  </w:style>
  <w:style w:type="paragraph" w:customStyle="1" w:styleId="xl69">
    <w:name w:val="xl69"/>
    <w:basedOn w:val="a"/>
    <w:qFormat/>
    <w:pPr>
      <w:widowControl/>
      <w:spacing w:beforeAutospacing="1" w:afterAutospacing="1" w:line="24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xl70">
    <w:name w:val="xl70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BFBFBF"/>
      <w:spacing w:beforeAutospacing="1" w:afterAutospacing="1" w:line="240" w:lineRule="auto"/>
      <w:jc w:val="center"/>
    </w:pPr>
    <w:rPr>
      <w:rFonts w:ascii="宋体" w:hAnsi="宋体" w:cs="宋体"/>
      <w:b/>
      <w:bCs/>
    </w:rPr>
  </w:style>
  <w:style w:type="paragraph" w:customStyle="1" w:styleId="xl71">
    <w:name w:val="xl71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beforeAutospacing="1" w:afterAutospacing="1" w:line="240" w:lineRule="auto"/>
    </w:pPr>
    <w:rPr>
      <w:rFonts w:ascii="宋体" w:hAnsi="宋体" w:cs="宋体"/>
    </w:rPr>
  </w:style>
  <w:style w:type="paragraph" w:customStyle="1" w:styleId="xl72">
    <w:name w:val="xl72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beforeAutospacing="1" w:afterAutospacing="1" w:line="240" w:lineRule="auto"/>
      <w:jc w:val="center"/>
    </w:pPr>
  </w:style>
  <w:style w:type="paragraph" w:customStyle="1" w:styleId="xl73">
    <w:name w:val="xl73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beforeAutospacing="1" w:afterAutospacing="1" w:line="240" w:lineRule="auto"/>
    </w:pPr>
  </w:style>
  <w:style w:type="paragraph" w:customStyle="1" w:styleId="xl74">
    <w:name w:val="xl74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beforeAutospacing="1" w:afterAutospacing="1" w:line="240" w:lineRule="auto"/>
      <w:jc w:val="center"/>
    </w:pPr>
    <w:rPr>
      <w:sz w:val="24"/>
      <w:szCs w:val="24"/>
    </w:rPr>
  </w:style>
  <w:style w:type="paragraph" w:customStyle="1" w:styleId="xl75">
    <w:name w:val="xl75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00B0F0"/>
      <w:spacing w:beforeAutospacing="1" w:afterAutospacing="1" w:line="240" w:lineRule="auto"/>
      <w:jc w:val="center"/>
    </w:pPr>
  </w:style>
  <w:style w:type="paragraph" w:customStyle="1" w:styleId="xl76">
    <w:name w:val="xl76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D9D9D9"/>
      <w:spacing w:beforeAutospacing="1" w:afterAutospacing="1" w:line="240" w:lineRule="auto"/>
    </w:pPr>
    <w:rPr>
      <w:b/>
      <w:bCs/>
    </w:rPr>
  </w:style>
  <w:style w:type="paragraph" w:customStyle="1" w:styleId="xl77">
    <w:name w:val="xl77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D9D9D9"/>
      <w:spacing w:beforeAutospacing="1" w:afterAutospacing="1" w:line="240" w:lineRule="auto"/>
    </w:pPr>
    <w:rPr>
      <w:rFonts w:ascii="宋体" w:hAnsi="宋体" w:cs="宋体"/>
      <w:b/>
      <w:bCs/>
    </w:rPr>
  </w:style>
  <w:style w:type="paragraph" w:customStyle="1" w:styleId="xl78">
    <w:name w:val="xl78"/>
    <w:basedOn w:val="a"/>
    <w:qFormat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both"/>
    </w:pPr>
    <w:rPr>
      <w:rFonts w:ascii="宋体" w:hAnsi="宋体" w:cs="宋体"/>
    </w:rPr>
  </w:style>
  <w:style w:type="paragraph" w:customStyle="1" w:styleId="TOC1">
    <w:name w:val="TOC 标题1"/>
    <w:basedOn w:val="1"/>
    <w:uiPriority w:val="39"/>
    <w:unhideWhenUsed/>
    <w:qFormat/>
    <w:pPr>
      <w:spacing w:before="340" w:after="330" w:line="578" w:lineRule="atLeast"/>
    </w:pPr>
    <w:rPr>
      <w:rFonts w:eastAsia="微软雅黑"/>
    </w:rPr>
  </w:style>
  <w:style w:type="paragraph" w:styleId="af8">
    <w:name w:val="List Paragraph"/>
    <w:basedOn w:val="a"/>
    <w:uiPriority w:val="34"/>
    <w:qFormat/>
    <w:pPr>
      <w:ind w:firstLine="420"/>
    </w:pPr>
  </w:style>
  <w:style w:type="paragraph" w:customStyle="1" w:styleId="TOC2">
    <w:name w:val="TOC 标题2"/>
    <w:basedOn w:val="1"/>
    <w:uiPriority w:val="39"/>
    <w:unhideWhenUsed/>
    <w:qFormat/>
    <w:pPr>
      <w:spacing w:after="0" w:line="259" w:lineRule="auto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</w:rPr>
  </w:style>
  <w:style w:type="paragraph" w:customStyle="1" w:styleId="14">
    <w:name w:val="修订1"/>
    <w:link w:val="ab"/>
    <w:uiPriority w:val="99"/>
    <w:semiHidden/>
    <w:qFormat/>
    <w:rPr>
      <w:rFonts w:ascii="Arial" w:eastAsia="微软雅黑" w:hAnsi="Arial" w:cs="Arial"/>
      <w:sz w:val="21"/>
      <w:szCs w:val="21"/>
      <w:lang w:bidi="ar-SA"/>
    </w:rPr>
  </w:style>
  <w:style w:type="paragraph" w:customStyle="1" w:styleId="FrameContents">
    <w:name w:val="Frame Contents"/>
    <w:basedOn w:val="a"/>
    <w:qFormat/>
  </w:style>
  <w:style w:type="table" w:styleId="af9">
    <w:name w:val="Table Grid"/>
    <w:basedOn w:val="a1"/>
    <w:uiPriority w:val="39"/>
    <w:rsid w:val="00F66804"/>
    <w:rPr>
      <w:rFonts w:asciiTheme="minorHAnsi" w:eastAsiaTheme="minorEastAsia" w:hAnsiTheme="minorHAnsi" w:cstheme="minorBidi"/>
      <w:kern w:val="2"/>
      <w:sz w:val="21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F66804"/>
    <w:rPr>
      <w:color w:val="0000FF" w:themeColor="hyperlink"/>
      <w:u w:val="single"/>
    </w:rPr>
  </w:style>
  <w:style w:type="paragraph" w:customStyle="1" w:styleId="Fibocom">
    <w:name w:val="Fibocom_封面版本日期"/>
    <w:basedOn w:val="a"/>
    <w:autoRedefine/>
    <w:qFormat/>
    <w:rsid w:val="00746569"/>
    <w:pPr>
      <w:spacing w:line="360" w:lineRule="auto"/>
    </w:pPr>
    <w:rPr>
      <w:rFonts w:eastAsia="黑体"/>
      <w:color w:val="1E5096"/>
      <w:sz w:val="24"/>
      <w:szCs w:val="24"/>
    </w:rPr>
  </w:style>
  <w:style w:type="paragraph" w:customStyle="1" w:styleId="Fibocom0">
    <w:name w:val="Fibocom_封面文档标题"/>
    <w:basedOn w:val="a"/>
    <w:autoRedefine/>
    <w:qFormat/>
    <w:rsid w:val="00E45F43"/>
    <w:pPr>
      <w:autoSpaceDE w:val="0"/>
      <w:autoSpaceDN w:val="0"/>
      <w:adjustRightInd w:val="0"/>
      <w:spacing w:line="216" w:lineRule="auto"/>
    </w:pPr>
    <w:rPr>
      <w:rFonts w:ascii="思源黑体 CN Light" w:hAnsi="思源黑体 CN Light"/>
      <w:bCs/>
      <w:color w:val="000000" w:themeColor="text1"/>
      <w:spacing w:val="-2"/>
      <w:sz w:val="64"/>
      <w:szCs w:val="56"/>
    </w:rPr>
  </w:style>
  <w:style w:type="paragraph" w:customStyle="1" w:styleId="111">
    <w:name w:val="1.1.1"/>
    <w:basedOn w:val="a"/>
    <w:link w:val="1110"/>
    <w:qFormat/>
    <w:rsid w:val="0043069A"/>
  </w:style>
  <w:style w:type="character" w:customStyle="1" w:styleId="1110">
    <w:name w:val="1.1.1 字符"/>
    <w:basedOn w:val="a0"/>
    <w:link w:val="111"/>
    <w:rsid w:val="0043069A"/>
    <w:rPr>
      <w:rFonts w:ascii="Arial" w:eastAsia="微软雅黑" w:hAnsi="Arial" w:cs="Arial"/>
      <w:sz w:val="21"/>
      <w:szCs w:val="21"/>
      <w:lang w:bidi="ar-SA"/>
    </w:rPr>
  </w:style>
  <w:style w:type="paragraph" w:customStyle="1" w:styleId="Fibocomzh3">
    <w:name w:val="Fibocom_图片_zh"/>
    <w:basedOn w:val="a"/>
    <w:link w:val="Fibocomzh4"/>
    <w:qFormat/>
    <w:rsid w:val="00F66804"/>
    <w:pPr>
      <w:keepNext/>
      <w:spacing w:after="0" w:line="480" w:lineRule="auto"/>
      <w:jc w:val="center"/>
    </w:pPr>
    <w:rPr>
      <w:noProof/>
    </w:rPr>
  </w:style>
  <w:style w:type="character" w:styleId="afb">
    <w:name w:val="Emphasis"/>
    <w:basedOn w:val="a0"/>
    <w:uiPriority w:val="20"/>
    <w:locked/>
    <w:rsid w:val="00F66804"/>
    <w:rPr>
      <w:i/>
      <w:iCs/>
    </w:rPr>
  </w:style>
  <w:style w:type="paragraph" w:customStyle="1" w:styleId="Fibocomzh5">
    <w:name w:val="Fibocom_图题_zh"/>
    <w:basedOn w:val="af0"/>
    <w:next w:val="a"/>
    <w:link w:val="Fibocomzh6"/>
    <w:qFormat/>
    <w:rsid w:val="00F66804"/>
    <w:pPr>
      <w:spacing w:before="120" w:after="320"/>
      <w:jc w:val="center"/>
    </w:pPr>
    <w:rPr>
      <w:rFonts w:ascii="思源黑体 CN Regular" w:eastAsia="思源黑体 CN Regular" w:hAnsi="思源黑体 CN Regular"/>
      <w:sz w:val="21"/>
    </w:rPr>
  </w:style>
  <w:style w:type="character" w:styleId="afc">
    <w:name w:val="Intense Reference"/>
    <w:basedOn w:val="a0"/>
    <w:uiPriority w:val="32"/>
    <w:rsid w:val="00F66804"/>
    <w:rPr>
      <w:b/>
      <w:bCs/>
      <w:smallCaps/>
      <w:color w:val="4F81BD" w:themeColor="accent1"/>
      <w:spacing w:val="5"/>
    </w:rPr>
  </w:style>
  <w:style w:type="character" w:styleId="afd">
    <w:name w:val="Placeholder Text"/>
    <w:basedOn w:val="a0"/>
    <w:uiPriority w:val="99"/>
    <w:semiHidden/>
    <w:rsid w:val="00F66804"/>
    <w:rPr>
      <w:color w:val="808080"/>
    </w:rPr>
  </w:style>
  <w:style w:type="paragraph" w:customStyle="1" w:styleId="Fibocomzh7">
    <w:name w:val="Fibocom_封面文档标题_zh"/>
    <w:basedOn w:val="a"/>
    <w:link w:val="Fibocomzh8"/>
    <w:qFormat/>
    <w:rsid w:val="00F66804"/>
    <w:pPr>
      <w:widowControl/>
      <w:wordWrap/>
      <w:snapToGrid w:val="0"/>
      <w:spacing w:before="0" w:after="0" w:line="216" w:lineRule="auto"/>
    </w:pPr>
    <w:rPr>
      <w:rFonts w:eastAsia="思源黑体 CN Regular"/>
      <w:color w:val="4D4D4D"/>
      <w:sz w:val="64"/>
    </w:rPr>
  </w:style>
  <w:style w:type="character" w:customStyle="1" w:styleId="Fibocomzh4">
    <w:name w:val="Fibocom_图片_zh 字符"/>
    <w:basedOn w:val="a0"/>
    <w:link w:val="Fibocomzh3"/>
    <w:rsid w:val="00F66804"/>
    <w:rPr>
      <w:rFonts w:ascii="Noto Sans Light" w:eastAsia="思源黑体 CN Light" w:hAnsi="Noto Sans Light" w:cstheme="minorBidi"/>
      <w:noProof/>
      <w:kern w:val="2"/>
      <w:sz w:val="21"/>
      <w:szCs w:val="22"/>
      <w:lang w:bidi="ar-SA"/>
    </w:rPr>
  </w:style>
  <w:style w:type="paragraph" w:customStyle="1" w:styleId="Fibocomzh9">
    <w:name w:val="Fibocom_封面文档版本_zh"/>
    <w:basedOn w:val="a"/>
    <w:link w:val="Fibocomzha"/>
    <w:qFormat/>
    <w:rsid w:val="00F66804"/>
    <w:pPr>
      <w:spacing w:before="600" w:after="312" w:line="360" w:lineRule="auto"/>
    </w:pPr>
    <w:rPr>
      <w:rFonts w:ascii="思源黑体 CN Light" w:hAnsi="思源黑体 CN Light" w:cs="Arial"/>
      <w:iCs/>
      <w:color w:val="4D4D4D"/>
      <w:sz w:val="40"/>
      <w:szCs w:val="28"/>
    </w:rPr>
  </w:style>
  <w:style w:type="character" w:customStyle="1" w:styleId="af1">
    <w:name w:val="题注 字符"/>
    <w:basedOn w:val="a0"/>
    <w:link w:val="af0"/>
    <w:uiPriority w:val="35"/>
    <w:rsid w:val="00F66804"/>
    <w:rPr>
      <w:rFonts w:asciiTheme="majorHAnsi" w:eastAsia="黑体" w:hAnsiTheme="majorHAnsi" w:cstheme="majorBidi"/>
      <w:kern w:val="2"/>
      <w:lang w:bidi="ar-SA"/>
    </w:rPr>
  </w:style>
  <w:style w:type="character" w:customStyle="1" w:styleId="Fibocomzh6">
    <w:name w:val="Fibocom_图题_zh 字符"/>
    <w:basedOn w:val="af1"/>
    <w:link w:val="Fibocomzh5"/>
    <w:rsid w:val="00F66804"/>
    <w:rPr>
      <w:rFonts w:ascii="思源黑体 CN Regular" w:eastAsia="思源黑体 CN Regular" w:hAnsi="思源黑体 CN Regular" w:cstheme="majorBidi"/>
      <w:kern w:val="2"/>
      <w:sz w:val="21"/>
      <w:lang w:bidi="ar-SA"/>
    </w:rPr>
  </w:style>
  <w:style w:type="paragraph" w:customStyle="1" w:styleId="Fibocomzhb">
    <w:name w:val="Fibocom_表格_zh"/>
    <w:basedOn w:val="a"/>
    <w:link w:val="Fibocomzhc"/>
    <w:qFormat/>
    <w:rsid w:val="00F66804"/>
    <w:pPr>
      <w:spacing w:before="40" w:after="100"/>
    </w:pPr>
  </w:style>
  <w:style w:type="paragraph" w:customStyle="1" w:styleId="Fibocomzhd">
    <w:name w:val="Fibocom_表题_zh"/>
    <w:basedOn w:val="af0"/>
    <w:link w:val="Fibocomzhe"/>
    <w:qFormat/>
    <w:rsid w:val="00F66804"/>
    <w:pPr>
      <w:keepNext/>
      <w:spacing w:before="320" w:after="120"/>
      <w:jc w:val="center"/>
    </w:pPr>
    <w:rPr>
      <w:rFonts w:ascii="思源黑体 CN Regular" w:eastAsia="思源黑体 CN Regular" w:hAnsi="思源黑体 CN Regular"/>
      <w:sz w:val="21"/>
    </w:rPr>
  </w:style>
  <w:style w:type="character" w:customStyle="1" w:styleId="Fibocomzhc">
    <w:name w:val="Fibocom_表格_zh 字符"/>
    <w:basedOn w:val="a0"/>
    <w:link w:val="Fibocomzhb"/>
    <w:rsid w:val="00F66804"/>
    <w:rPr>
      <w:rFonts w:ascii="Noto Sans Light" w:eastAsia="思源黑体 CN Light" w:hAnsi="Noto Sans Light" w:cstheme="minorBidi"/>
      <w:kern w:val="2"/>
      <w:sz w:val="21"/>
      <w:szCs w:val="22"/>
      <w:lang w:bidi="ar-SA"/>
    </w:rPr>
  </w:style>
  <w:style w:type="paragraph" w:customStyle="1" w:styleId="Fibocomzhf">
    <w:name w:val="Fibocom_目录_zh"/>
    <w:basedOn w:val="a"/>
    <w:link w:val="Fibocomzhf0"/>
    <w:qFormat/>
    <w:rsid w:val="00F66804"/>
    <w:pPr>
      <w:tabs>
        <w:tab w:val="left" w:pos="6073"/>
        <w:tab w:val="right" w:pos="9752"/>
      </w:tabs>
      <w:spacing w:before="240" w:after="240" w:line="360" w:lineRule="auto"/>
      <w:jc w:val="right"/>
    </w:pPr>
    <w:rPr>
      <w:rFonts w:ascii="思源黑体 CN Regular" w:eastAsia="思源黑体 CN Regular" w:hAnsi="思源黑体 CN Regular"/>
      <w:color w:val="101010"/>
      <w:sz w:val="44"/>
    </w:rPr>
  </w:style>
  <w:style w:type="character" w:customStyle="1" w:styleId="Fibocomzhe">
    <w:name w:val="Fibocom_表题_zh 字符"/>
    <w:basedOn w:val="af1"/>
    <w:link w:val="Fibocomzhd"/>
    <w:rsid w:val="00F66804"/>
    <w:rPr>
      <w:rFonts w:ascii="思源黑体 CN Regular" w:eastAsia="思源黑体 CN Regular" w:hAnsi="思源黑体 CN Regular" w:cstheme="majorBidi"/>
      <w:kern w:val="2"/>
      <w:sz w:val="21"/>
      <w:lang w:bidi="ar-SA"/>
    </w:rPr>
  </w:style>
  <w:style w:type="character" w:customStyle="1" w:styleId="Fibocomzh8">
    <w:name w:val="Fibocom_封面文档标题_zh 字符"/>
    <w:basedOn w:val="a0"/>
    <w:link w:val="Fibocomzh7"/>
    <w:rsid w:val="00F66804"/>
    <w:rPr>
      <w:rFonts w:ascii="Noto Sans Light" w:eastAsia="思源黑体 CN Regular" w:hAnsi="Noto Sans Light" w:cstheme="minorBidi"/>
      <w:color w:val="4D4D4D"/>
      <w:kern w:val="2"/>
      <w:sz w:val="64"/>
      <w:szCs w:val="22"/>
      <w:lang w:bidi="ar-SA"/>
    </w:rPr>
  </w:style>
  <w:style w:type="paragraph" w:customStyle="1" w:styleId="Fibocomzh1">
    <w:name w:val="Fibocom_步骤_zh"/>
    <w:basedOn w:val="a"/>
    <w:link w:val="Fibocomzhf1"/>
    <w:qFormat/>
    <w:rsid w:val="00F66804"/>
    <w:pPr>
      <w:numPr>
        <w:numId w:val="2"/>
      </w:numPr>
      <w:wordWrap/>
      <w:ind w:left="0" w:firstLine="0"/>
      <w:jc w:val="both"/>
    </w:pPr>
    <w:rPr>
      <w:rFonts w:cs="Arial"/>
    </w:rPr>
  </w:style>
  <w:style w:type="character" w:customStyle="1" w:styleId="Fibocomzhf0">
    <w:name w:val="Fibocom_目录_zh 字符"/>
    <w:basedOn w:val="a0"/>
    <w:link w:val="Fibocomzhf"/>
    <w:rsid w:val="00F66804"/>
    <w:rPr>
      <w:rFonts w:ascii="思源黑体 CN Regular" w:eastAsia="思源黑体 CN Regular" w:hAnsi="思源黑体 CN Regular" w:cstheme="minorBidi"/>
      <w:color w:val="101010"/>
      <w:kern w:val="2"/>
      <w:sz w:val="44"/>
      <w:szCs w:val="22"/>
      <w:lang w:bidi="ar-SA"/>
    </w:rPr>
  </w:style>
  <w:style w:type="paragraph" w:customStyle="1" w:styleId="Fibocomzh0">
    <w:name w:val="Fibocom_子步骤_zh"/>
    <w:basedOn w:val="a"/>
    <w:link w:val="Fibocomzhf2"/>
    <w:qFormat/>
    <w:rsid w:val="00F66804"/>
    <w:pPr>
      <w:numPr>
        <w:numId w:val="3"/>
      </w:numPr>
      <w:wordWrap/>
      <w:ind w:leftChars="200" w:left="200" w:firstLine="0"/>
      <w:jc w:val="both"/>
    </w:pPr>
    <w:rPr>
      <w:rFonts w:cs="Arial"/>
    </w:rPr>
  </w:style>
  <w:style w:type="character" w:customStyle="1" w:styleId="Fibocomzhf1">
    <w:name w:val="Fibocom_步骤_zh 字符"/>
    <w:basedOn w:val="a0"/>
    <w:link w:val="Fibocomzh1"/>
    <w:rsid w:val="00F66804"/>
    <w:rPr>
      <w:rFonts w:ascii="Noto Sans Light" w:eastAsia="思源黑体 CN Light" w:hAnsi="Noto Sans Light" w:cs="Arial"/>
      <w:kern w:val="2"/>
      <w:sz w:val="21"/>
      <w:szCs w:val="22"/>
      <w:lang w:bidi="ar-SA"/>
    </w:rPr>
  </w:style>
  <w:style w:type="paragraph" w:customStyle="1" w:styleId="Fibocomzh">
    <w:name w:val="Fibocom_项目_zh"/>
    <w:basedOn w:val="a"/>
    <w:link w:val="Fibocomzhf3"/>
    <w:qFormat/>
    <w:rsid w:val="00F66804"/>
    <w:pPr>
      <w:numPr>
        <w:numId w:val="5"/>
      </w:numPr>
    </w:pPr>
    <w:rPr>
      <w:rFonts w:ascii="思源黑体 CN Light" w:hAnsi="思源黑体 CN Light"/>
    </w:rPr>
  </w:style>
  <w:style w:type="character" w:customStyle="1" w:styleId="Fibocomzhf2">
    <w:name w:val="Fibocom_子步骤_zh 字符"/>
    <w:basedOn w:val="a0"/>
    <w:link w:val="Fibocomzh0"/>
    <w:rsid w:val="00F66804"/>
    <w:rPr>
      <w:rFonts w:ascii="Noto Sans Light" w:eastAsia="思源黑体 CN Light" w:hAnsi="Noto Sans Light" w:cs="Arial"/>
      <w:kern w:val="2"/>
      <w:sz w:val="21"/>
      <w:szCs w:val="22"/>
      <w:lang w:bidi="ar-SA"/>
    </w:rPr>
  </w:style>
  <w:style w:type="paragraph" w:customStyle="1" w:styleId="Fibocomzh2">
    <w:name w:val="Fibocom_子项目_zh"/>
    <w:basedOn w:val="a"/>
    <w:link w:val="Fibocomzhf4"/>
    <w:qFormat/>
    <w:rsid w:val="00F66804"/>
    <w:pPr>
      <w:numPr>
        <w:ilvl w:val="1"/>
        <w:numId w:val="4"/>
      </w:numPr>
      <w:ind w:leftChars="200" w:left="420" w:firstLine="0"/>
    </w:pPr>
    <w:rPr>
      <w:rFonts w:ascii="思源黑体 CN Light" w:hAnsi="思源黑体 CN Light"/>
    </w:rPr>
  </w:style>
  <w:style w:type="character" w:customStyle="1" w:styleId="Fibocomzhf3">
    <w:name w:val="Fibocom_项目_zh 字符"/>
    <w:basedOn w:val="a0"/>
    <w:link w:val="Fibocomzh"/>
    <w:rsid w:val="00F66804"/>
    <w:rPr>
      <w:rFonts w:ascii="思源黑体 CN Light" w:eastAsia="思源黑体 CN Light" w:hAnsi="思源黑体 CN Light" w:cstheme="minorBidi"/>
      <w:kern w:val="2"/>
      <w:sz w:val="21"/>
      <w:szCs w:val="22"/>
      <w:lang w:bidi="ar-SA"/>
    </w:rPr>
  </w:style>
  <w:style w:type="paragraph" w:customStyle="1" w:styleId="Fibocomzhf5">
    <w:name w:val="Fibocom_命令、代码、回显_zh"/>
    <w:basedOn w:val="a"/>
    <w:link w:val="Fibocomzhf6"/>
    <w:qFormat/>
    <w:rsid w:val="00F66804"/>
    <w:pPr>
      <w:shd w:val="clear" w:color="auto" w:fill="F8F8F8"/>
      <w:spacing w:before="60" w:after="60"/>
    </w:pPr>
  </w:style>
  <w:style w:type="character" w:customStyle="1" w:styleId="Fibocomzhf4">
    <w:name w:val="Fibocom_子项目_zh 字符"/>
    <w:basedOn w:val="a0"/>
    <w:link w:val="Fibocomzh2"/>
    <w:rsid w:val="00F66804"/>
    <w:rPr>
      <w:rFonts w:ascii="思源黑体 CN Light" w:eastAsia="思源黑体 CN Light" w:hAnsi="思源黑体 CN Light" w:cstheme="minorBidi"/>
      <w:kern w:val="2"/>
      <w:sz w:val="21"/>
      <w:szCs w:val="22"/>
      <w:lang w:bidi="ar-SA"/>
    </w:rPr>
  </w:style>
  <w:style w:type="character" w:customStyle="1" w:styleId="Fibocomzhf6">
    <w:name w:val="Fibocom_命令、代码、回显_zh 字符"/>
    <w:basedOn w:val="a0"/>
    <w:link w:val="Fibocomzhf5"/>
    <w:rsid w:val="00F66804"/>
    <w:rPr>
      <w:rFonts w:ascii="Noto Sans Light" w:eastAsia="思源黑体 CN Light" w:hAnsi="Noto Sans Light" w:cstheme="minorBidi"/>
      <w:kern w:val="2"/>
      <w:sz w:val="21"/>
      <w:szCs w:val="22"/>
      <w:shd w:val="clear" w:color="auto" w:fill="F8F8F8"/>
      <w:lang w:bidi="ar-SA"/>
    </w:rPr>
  </w:style>
  <w:style w:type="paragraph" w:customStyle="1" w:styleId="Fibocomzhf7">
    <w:name w:val="Fibocom_表头_zh"/>
    <w:basedOn w:val="a"/>
    <w:link w:val="Fibocomzhf8"/>
    <w:qFormat/>
    <w:rsid w:val="00F66804"/>
    <w:pPr>
      <w:spacing w:before="40" w:after="100"/>
    </w:pPr>
    <w:rPr>
      <w:rFonts w:ascii="思源黑体 CN Light" w:hAnsi="思源黑体 CN Light"/>
    </w:rPr>
  </w:style>
  <w:style w:type="character" w:customStyle="1" w:styleId="Fibocomzha">
    <w:name w:val="Fibocom_封面文档版本_zh 字符"/>
    <w:basedOn w:val="a0"/>
    <w:link w:val="Fibocomzh9"/>
    <w:rsid w:val="00F66804"/>
    <w:rPr>
      <w:rFonts w:ascii="思源黑体 CN Light" w:eastAsia="思源黑体 CN Light" w:hAnsi="思源黑体 CN Light" w:cs="Arial"/>
      <w:iCs/>
      <w:color w:val="4D4D4D"/>
      <w:kern w:val="2"/>
      <w:sz w:val="40"/>
      <w:szCs w:val="28"/>
      <w:lang w:bidi="ar-SA"/>
    </w:rPr>
  </w:style>
  <w:style w:type="character" w:customStyle="1" w:styleId="Fibocomzhf8">
    <w:name w:val="Fibocom_表头_zh 字符"/>
    <w:basedOn w:val="a0"/>
    <w:link w:val="Fibocomzhf7"/>
    <w:rsid w:val="00F66804"/>
    <w:rPr>
      <w:rFonts w:ascii="思源黑体 CN Light" w:eastAsia="思源黑体 CN Light" w:hAnsi="思源黑体 CN Light" w:cstheme="minorBidi"/>
      <w:kern w:val="2"/>
      <w:sz w:val="21"/>
      <w:szCs w:val="22"/>
      <w:lang w:bidi="ar-SA"/>
    </w:rPr>
  </w:style>
  <w:style w:type="paragraph" w:customStyle="1" w:styleId="Fibocomen">
    <w:name w:val="Fibocom_表头_en"/>
    <w:basedOn w:val="a"/>
    <w:link w:val="Fibocomen0"/>
    <w:qFormat/>
    <w:rsid w:val="00F66804"/>
    <w:pPr>
      <w:wordWrap/>
      <w:spacing w:before="40" w:after="100" w:line="440" w:lineRule="exact"/>
    </w:pPr>
    <w:rPr>
      <w:rFonts w:eastAsia="思源黑体 CN Regular"/>
      <w:sz w:val="24"/>
    </w:rPr>
  </w:style>
  <w:style w:type="paragraph" w:customStyle="1" w:styleId="Fibocomen1">
    <w:name w:val="Fibocom_表格_en"/>
    <w:basedOn w:val="a"/>
    <w:link w:val="Fibocomen2"/>
    <w:qFormat/>
    <w:rsid w:val="00F66804"/>
    <w:pPr>
      <w:wordWrap/>
      <w:spacing w:before="40" w:after="100" w:line="440" w:lineRule="exact"/>
    </w:pPr>
    <w:rPr>
      <w:rFonts w:eastAsia="Noto Sans Light"/>
      <w:sz w:val="24"/>
    </w:rPr>
  </w:style>
  <w:style w:type="character" w:customStyle="1" w:styleId="Fibocomen0">
    <w:name w:val="Fibocom_表头_en 字符"/>
    <w:basedOn w:val="a0"/>
    <w:link w:val="Fibocomen"/>
    <w:rsid w:val="00F66804"/>
    <w:rPr>
      <w:rFonts w:ascii="Noto Sans Light" w:eastAsia="思源黑体 CN Regular" w:hAnsi="Noto Sans Light" w:cstheme="minorBidi"/>
      <w:kern w:val="2"/>
      <w:sz w:val="24"/>
      <w:szCs w:val="22"/>
      <w:lang w:bidi="ar-SA"/>
    </w:rPr>
  </w:style>
  <w:style w:type="character" w:customStyle="1" w:styleId="Fibocomen2">
    <w:name w:val="Fibocom_表格_en 字符"/>
    <w:basedOn w:val="a0"/>
    <w:link w:val="Fibocomen1"/>
    <w:rsid w:val="00F66804"/>
    <w:rPr>
      <w:rFonts w:ascii="Noto Sans Light" w:eastAsia="Noto Sans Light" w:hAnsi="Noto Sans Light" w:cstheme="minorBidi"/>
      <w:kern w:val="2"/>
      <w:sz w:val="24"/>
      <w:szCs w:val="22"/>
      <w:lang w:bidi="ar-SA"/>
    </w:rPr>
  </w:style>
  <w:style w:type="character" w:customStyle="1" w:styleId="apple-converted-space">
    <w:name w:val="apple-converted-space"/>
    <w:basedOn w:val="a0"/>
    <w:rsid w:val="00CB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footer" Target="footer5.xml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header" Target="header9.xml"/><Relationship Id="rId50" Type="http://schemas.openxmlformats.org/officeDocument/2006/relationships/hyperlink" Target="http://www.baidu.com" TargetMode="External"/><Relationship Id="rId55" Type="http://schemas.openxmlformats.org/officeDocument/2006/relationships/footer" Target="footer1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6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7.xml"/><Relationship Id="rId45" Type="http://schemas.openxmlformats.org/officeDocument/2006/relationships/image" Target="media/image22.png"/><Relationship Id="rId53" Type="http://schemas.openxmlformats.org/officeDocument/2006/relationships/footer" Target="footer10.xml"/><Relationship Id="rId5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6.xml"/><Relationship Id="rId35" Type="http://schemas.openxmlformats.org/officeDocument/2006/relationships/image" Target="media/image16.png"/><Relationship Id="rId43" Type="http://schemas.openxmlformats.org/officeDocument/2006/relationships/header" Target="header8.xml"/><Relationship Id="rId48" Type="http://schemas.openxmlformats.org/officeDocument/2006/relationships/footer" Target="footer9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10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header" Target="header5.xml"/><Relationship Id="rId41" Type="http://schemas.openxmlformats.org/officeDocument/2006/relationships/footer" Target="footer7.xml"/><Relationship Id="rId54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hyperlink" Target="http://www.baidu.com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footer" Target="footer8.xml"/><Relationship Id="rId52" Type="http://schemas.openxmlformats.org/officeDocument/2006/relationships/header" Target="header1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ibocom_ZH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9"/>
    <customShpInfo spid="_x0000_s2078"/>
    <customShpInfo spid="_x0000_s207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AAE91-4E1F-4F8C-8B15-01A62873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Fibocom_ZH.dotx</Template>
  <TotalTime>34</TotalTime>
  <Pages>1</Pages>
  <Words>2734</Words>
  <Characters>15589</Characters>
  <Application>Microsoft Office Word</Application>
  <DocSecurity>0</DocSecurity>
  <Lines>129</Lines>
  <Paragraphs>36</Paragraphs>
  <ScaleCrop>false</ScaleCrop>
  <Company>Lenovo</Company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</dc:title>
  <dc:subject/>
  <dc:creator>fangs</dc:creator>
  <cp:keywords/>
  <dc:description/>
  <cp:lastModifiedBy>Administrator</cp:lastModifiedBy>
  <cp:revision>13</cp:revision>
  <cp:lastPrinted>2021-11-03T09:41:00Z</cp:lastPrinted>
  <dcterms:created xsi:type="dcterms:W3CDTF">2021-11-02T02:52:00Z</dcterms:created>
  <dcterms:modified xsi:type="dcterms:W3CDTF">2021-11-03T09:41:00Z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Lenovo</vt:lpwstr>
  </property>
  <property fmtid="{D5CDD505-2E9C-101B-9397-08002B2CF9AE}" pid="3" name="DocSecurity">
    <vt:i4>0</vt:i4>
  </property>
  <property fmtid="{D5CDD505-2E9C-101B-9397-08002B2CF9AE}" pid="4" name="KSOProductBuildVer">
    <vt:lpwstr>2052-11.1.0.9141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